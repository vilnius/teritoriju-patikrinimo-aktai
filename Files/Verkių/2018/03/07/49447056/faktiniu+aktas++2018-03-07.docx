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79A" w:rsidRPr="002F48A3" w:rsidRDefault="004B579A" w:rsidP="00F848C9">
      <w:pPr>
        <w:jc w:val="center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VERKIŲ</w:t>
      </w:r>
      <w:r w:rsidRPr="002F48A3">
        <w:rPr>
          <w:b/>
          <w:bCs/>
          <w:caps/>
          <w:sz w:val="22"/>
          <w:szCs w:val="22"/>
        </w:rPr>
        <w:t xml:space="preserve"> SENIŪNIJOS </w:t>
      </w:r>
    </w:p>
    <w:p w:rsidR="004B579A" w:rsidRPr="002F48A3" w:rsidRDefault="004B579A" w:rsidP="00D242C9">
      <w:pPr>
        <w:jc w:val="center"/>
        <w:outlineLvl w:val="0"/>
        <w:rPr>
          <w:b/>
          <w:bCs/>
          <w:caps/>
          <w:sz w:val="22"/>
          <w:szCs w:val="22"/>
        </w:rPr>
      </w:pPr>
      <w:r w:rsidRPr="002F48A3">
        <w:rPr>
          <w:b/>
          <w:bCs/>
          <w:caps/>
          <w:sz w:val="22"/>
          <w:szCs w:val="22"/>
        </w:rPr>
        <w:t>Faktinių duomenų patikrinimo aktas</w:t>
      </w:r>
    </w:p>
    <w:p w:rsidR="004B579A" w:rsidRPr="002F48A3" w:rsidRDefault="004B579A" w:rsidP="00D242C9">
      <w:pPr>
        <w:jc w:val="center"/>
        <w:outlineLvl w:val="0"/>
        <w:rPr>
          <w:b/>
          <w:bCs/>
          <w:caps/>
          <w:sz w:val="22"/>
          <w:szCs w:val="22"/>
        </w:rPr>
      </w:pPr>
      <w:r w:rsidRPr="002F48A3">
        <w:rPr>
          <w:b/>
          <w:bCs/>
          <w:caps/>
          <w:sz w:val="22"/>
          <w:szCs w:val="22"/>
        </w:rPr>
        <w:t xml:space="preserve">Dėl </w:t>
      </w:r>
      <w:r>
        <w:rPr>
          <w:b/>
          <w:bCs/>
          <w:caps/>
          <w:sz w:val="22"/>
          <w:szCs w:val="22"/>
        </w:rPr>
        <w:t xml:space="preserve">FAKTINĖS GYVENAMOSIOS VIETOS DEKLARAVIMO DUOMENŲ </w:t>
      </w:r>
      <w:r w:rsidRPr="002F48A3">
        <w:rPr>
          <w:b/>
          <w:bCs/>
          <w:caps/>
          <w:sz w:val="22"/>
          <w:szCs w:val="22"/>
        </w:rPr>
        <w:t>patikrinimo</w:t>
      </w:r>
    </w:p>
    <w:p w:rsidR="004B579A" w:rsidRPr="002F48A3" w:rsidRDefault="004B579A" w:rsidP="00F848C9">
      <w:pPr>
        <w:jc w:val="center"/>
        <w:rPr>
          <w:sz w:val="22"/>
          <w:szCs w:val="22"/>
        </w:rPr>
      </w:pPr>
    </w:p>
    <w:p w:rsidR="004B579A" w:rsidRPr="002F48A3" w:rsidRDefault="004B579A" w:rsidP="00D242C9">
      <w:pPr>
        <w:jc w:val="center"/>
        <w:outlineLvl w:val="0"/>
        <w:rPr>
          <w:sz w:val="22"/>
          <w:szCs w:val="22"/>
        </w:rPr>
      </w:pPr>
      <w:r w:rsidRPr="002F48A3">
        <w:rPr>
          <w:sz w:val="22"/>
          <w:szCs w:val="22"/>
        </w:rPr>
        <w:t>201</w:t>
      </w:r>
      <w:r>
        <w:rPr>
          <w:sz w:val="22"/>
          <w:szCs w:val="22"/>
        </w:rPr>
        <w:t>8</w:t>
      </w:r>
      <w:r w:rsidRPr="002F48A3">
        <w:rPr>
          <w:sz w:val="22"/>
          <w:szCs w:val="22"/>
        </w:rPr>
        <w:t xml:space="preserve"> m. </w:t>
      </w:r>
      <w:r>
        <w:rPr>
          <w:sz w:val="22"/>
          <w:szCs w:val="22"/>
        </w:rPr>
        <w:t>kovo 7 d</w:t>
      </w:r>
      <w:r w:rsidRPr="002F48A3">
        <w:rPr>
          <w:sz w:val="22"/>
          <w:szCs w:val="22"/>
        </w:rPr>
        <w:t>. Nr. A32</w:t>
      </w:r>
      <w:r>
        <w:rPr>
          <w:sz w:val="22"/>
          <w:szCs w:val="22"/>
        </w:rPr>
        <w:t>-  /18</w:t>
      </w:r>
      <w:r w:rsidRPr="002F48A3">
        <w:rPr>
          <w:sz w:val="22"/>
          <w:szCs w:val="22"/>
        </w:rPr>
        <w:t>(2.1.15-S</w:t>
      </w:r>
      <w:r>
        <w:rPr>
          <w:sz w:val="22"/>
          <w:szCs w:val="22"/>
        </w:rPr>
        <w:t>18</w:t>
      </w:r>
      <w:r w:rsidRPr="002F48A3">
        <w:rPr>
          <w:sz w:val="22"/>
          <w:szCs w:val="22"/>
        </w:rPr>
        <w:t>)</w:t>
      </w:r>
    </w:p>
    <w:p w:rsidR="004B579A" w:rsidRPr="002F48A3" w:rsidRDefault="004B579A" w:rsidP="00D242C9">
      <w:pPr>
        <w:jc w:val="center"/>
        <w:outlineLvl w:val="0"/>
        <w:rPr>
          <w:sz w:val="22"/>
          <w:szCs w:val="22"/>
        </w:rPr>
      </w:pPr>
      <w:r w:rsidRPr="002F48A3">
        <w:rPr>
          <w:sz w:val="22"/>
          <w:szCs w:val="22"/>
        </w:rPr>
        <w:t>Vilnius</w:t>
      </w:r>
    </w:p>
    <w:p w:rsidR="004B579A" w:rsidRPr="002F48A3" w:rsidRDefault="004B579A" w:rsidP="00F848C9">
      <w:pPr>
        <w:rPr>
          <w:sz w:val="22"/>
          <w:szCs w:val="22"/>
        </w:rPr>
      </w:pPr>
    </w:p>
    <w:p w:rsidR="004B579A" w:rsidRPr="00C30926" w:rsidRDefault="004B579A" w:rsidP="00F848C9">
      <w:pPr>
        <w:spacing w:line="360" w:lineRule="auto"/>
        <w:ind w:firstLine="851"/>
        <w:jc w:val="both"/>
        <w:rPr>
          <w:sz w:val="22"/>
          <w:szCs w:val="22"/>
        </w:rPr>
      </w:pPr>
      <w:r w:rsidRPr="00C30926">
        <w:rPr>
          <w:sz w:val="22"/>
          <w:szCs w:val="22"/>
        </w:rPr>
        <w:t xml:space="preserve">Vadovaudamasi Lietuvos Respublikos viešojo administravimo įstatymo 30 straipsniu ir </w:t>
      </w:r>
    </w:p>
    <w:tbl>
      <w:tblPr>
        <w:tblW w:w="982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4800"/>
        <w:gridCol w:w="3120"/>
      </w:tblGrid>
      <w:tr w:rsidR="004B579A" w:rsidRPr="00C30926">
        <w:trPr>
          <w:trHeight w:val="254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4B579A" w:rsidRPr="00B13064" w:rsidRDefault="004B579A" w:rsidP="00B13064">
            <w:pPr>
              <w:jc w:val="both"/>
              <w:rPr>
                <w:sz w:val="22"/>
                <w:szCs w:val="22"/>
              </w:rPr>
            </w:pPr>
            <w:r w:rsidRPr="00B13064">
              <w:rPr>
                <w:sz w:val="22"/>
                <w:szCs w:val="22"/>
              </w:rPr>
              <w:t xml:space="preserve">atsižvelgdamas į </w:t>
            </w:r>
          </w:p>
        </w:tc>
        <w:tc>
          <w:tcPr>
            <w:tcW w:w="4800" w:type="dxa"/>
            <w:tcBorders>
              <w:top w:val="nil"/>
              <w:left w:val="nil"/>
              <w:right w:val="nil"/>
            </w:tcBorders>
          </w:tcPr>
          <w:p w:rsidR="004B579A" w:rsidRPr="00B13064" w:rsidRDefault="004B579A" w:rsidP="00B13064">
            <w:pPr>
              <w:ind w:left="-108"/>
              <w:jc w:val="center"/>
              <w:rPr>
                <w:sz w:val="22"/>
                <w:szCs w:val="22"/>
              </w:rPr>
            </w:pPr>
            <w:r w:rsidRPr="00B13064">
              <w:rPr>
                <w:sz w:val="22"/>
                <w:szCs w:val="22"/>
              </w:rPr>
              <w:t>patikrinimo metu</w:t>
            </w:r>
            <w:r>
              <w:rPr>
                <w:sz w:val="22"/>
                <w:szCs w:val="22"/>
              </w:rPr>
              <w:t xml:space="preserve"> </w:t>
            </w:r>
            <w:r w:rsidRPr="00B13064">
              <w:rPr>
                <w:sz w:val="22"/>
                <w:szCs w:val="22"/>
              </w:rPr>
              <w:t>pastebėta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4B579A" w:rsidRPr="00B13064" w:rsidRDefault="004B579A" w:rsidP="00B13064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</w:tr>
    </w:tbl>
    <w:p w:rsidR="004B579A" w:rsidRPr="00C30926" w:rsidRDefault="004B579A" w:rsidP="00F848C9">
      <w:pPr>
        <w:spacing w:line="360" w:lineRule="auto"/>
        <w:ind w:firstLine="851"/>
        <w:jc w:val="both"/>
        <w:rPr>
          <w:sz w:val="22"/>
          <w:szCs w:val="22"/>
        </w:rPr>
      </w:pPr>
      <w:r w:rsidRPr="00C30926">
        <w:rPr>
          <w:sz w:val="22"/>
          <w:szCs w:val="22"/>
        </w:rPr>
        <w:tab/>
      </w:r>
      <w:r w:rsidRPr="00C30926">
        <w:rPr>
          <w:sz w:val="22"/>
          <w:szCs w:val="22"/>
        </w:rPr>
        <w:tab/>
      </w:r>
    </w:p>
    <w:p w:rsidR="004B579A" w:rsidRPr="00C30926" w:rsidRDefault="004B579A" w:rsidP="00F848C9">
      <w:pPr>
        <w:jc w:val="both"/>
        <w:rPr>
          <w:sz w:val="22"/>
          <w:szCs w:val="22"/>
        </w:rPr>
      </w:pPr>
      <w:r>
        <w:rPr>
          <w:sz w:val="22"/>
          <w:szCs w:val="22"/>
        </w:rPr>
        <w:t>Vilniaus miesto savivaldybės administracijos Verkių seniūnijos specialistei Ulijonai Kaklauskaitei ir</w:t>
      </w:r>
      <w:r w:rsidRPr="00C3092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seniūnijos vyr. specialistei Laimai Kašėtaitei-Vladimirec </w:t>
      </w:r>
      <w:r w:rsidRPr="00C30926">
        <w:rPr>
          <w:sz w:val="22"/>
          <w:szCs w:val="22"/>
        </w:rPr>
        <w:t>dalyvaujant</w:t>
      </w:r>
    </w:p>
    <w:tbl>
      <w:tblPr>
        <w:tblW w:w="982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"/>
        <w:gridCol w:w="9360"/>
      </w:tblGrid>
      <w:tr w:rsidR="004B579A" w:rsidRPr="00C30926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579A" w:rsidRPr="00B13064" w:rsidRDefault="004B579A" w:rsidP="00B13064">
            <w:pPr>
              <w:numPr>
                <w:ilvl w:val="0"/>
                <w:numId w:val="7"/>
              </w:numPr>
              <w:ind w:right="-588"/>
              <w:rPr>
                <w:sz w:val="22"/>
                <w:szCs w:val="22"/>
              </w:rPr>
            </w:pPr>
          </w:p>
        </w:tc>
        <w:tc>
          <w:tcPr>
            <w:tcW w:w="9360" w:type="dxa"/>
            <w:tcBorders>
              <w:top w:val="nil"/>
              <w:left w:val="nil"/>
              <w:right w:val="nil"/>
            </w:tcBorders>
          </w:tcPr>
          <w:p w:rsidR="004B579A" w:rsidRPr="00B13064" w:rsidRDefault="004B579A" w:rsidP="00B13064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4B579A" w:rsidRPr="00C30926" w:rsidRDefault="004B579A" w:rsidP="00F848C9">
      <w:pPr>
        <w:jc w:val="both"/>
        <w:rPr>
          <w:sz w:val="22"/>
          <w:szCs w:val="22"/>
        </w:rPr>
      </w:pPr>
    </w:p>
    <w:tbl>
      <w:tblPr>
        <w:tblW w:w="1000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9"/>
        <w:gridCol w:w="1296"/>
        <w:gridCol w:w="283"/>
        <w:gridCol w:w="396"/>
        <w:gridCol w:w="1499"/>
        <w:gridCol w:w="489"/>
        <w:gridCol w:w="414"/>
        <w:gridCol w:w="597"/>
        <w:gridCol w:w="424"/>
        <w:gridCol w:w="562"/>
        <w:gridCol w:w="470"/>
        <w:gridCol w:w="412"/>
        <w:gridCol w:w="691"/>
        <w:gridCol w:w="298"/>
        <w:gridCol w:w="539"/>
        <w:gridCol w:w="697"/>
      </w:tblGrid>
      <w:tr w:rsidR="004B579A" w:rsidRPr="00C30926"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:rsidR="004B579A" w:rsidRPr="00B13064" w:rsidRDefault="004B579A" w:rsidP="00B13064">
            <w:pPr>
              <w:spacing w:before="120"/>
              <w:ind w:right="-10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</w:t>
            </w:r>
            <w:r w:rsidRPr="00B13064">
              <w:rPr>
                <w:sz w:val="22"/>
                <w:szCs w:val="22"/>
              </w:rPr>
              <w:t xml:space="preserve"> m.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</w:tcPr>
          <w:p w:rsidR="004B579A" w:rsidRPr="00B13064" w:rsidRDefault="004B579A" w:rsidP="00B13064">
            <w:pPr>
              <w:spacing w:before="120"/>
              <w:ind w:left="-81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kovo   7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:rsidR="004B579A" w:rsidRPr="00B13064" w:rsidRDefault="004B579A" w:rsidP="00B13064">
            <w:pPr>
              <w:spacing w:before="120"/>
              <w:ind w:right="-108"/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4B579A" w:rsidRPr="00B13064" w:rsidRDefault="004B579A" w:rsidP="00B13064">
            <w:pPr>
              <w:spacing w:before="120"/>
              <w:ind w:right="-108"/>
              <w:rPr>
                <w:sz w:val="22"/>
                <w:szCs w:val="22"/>
              </w:rPr>
            </w:pPr>
            <w:r w:rsidRPr="00B13064">
              <w:rPr>
                <w:sz w:val="22"/>
                <w:szCs w:val="22"/>
              </w:rPr>
              <w:t>d.</w:t>
            </w:r>
          </w:p>
        </w:tc>
        <w:tc>
          <w:tcPr>
            <w:tcW w:w="1499" w:type="dxa"/>
            <w:tcBorders>
              <w:top w:val="nil"/>
              <w:left w:val="nil"/>
              <w:right w:val="nil"/>
            </w:tcBorders>
          </w:tcPr>
          <w:p w:rsidR="004B579A" w:rsidRPr="00AF786E" w:rsidRDefault="004B579A" w:rsidP="00B13064">
            <w:pPr>
              <w:spacing w:before="120"/>
              <w:ind w:right="-108"/>
              <w:jc w:val="center"/>
              <w:rPr>
                <w:color w:val="000000"/>
                <w:sz w:val="22"/>
                <w:szCs w:val="22"/>
              </w:rPr>
            </w:pPr>
            <w:r w:rsidRPr="00AF786E">
              <w:rPr>
                <w:color w:val="000000"/>
                <w:sz w:val="22"/>
                <w:szCs w:val="22"/>
              </w:rPr>
              <w:t>antradienis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4B579A" w:rsidRPr="00AF786E" w:rsidRDefault="004B579A" w:rsidP="00B13064">
            <w:pPr>
              <w:spacing w:before="120"/>
              <w:ind w:left="-99" w:right="-108"/>
              <w:jc w:val="center"/>
              <w:rPr>
                <w:color w:val="000000"/>
                <w:sz w:val="22"/>
                <w:szCs w:val="22"/>
              </w:rPr>
            </w:pPr>
            <w:r w:rsidRPr="00AF786E">
              <w:rPr>
                <w:color w:val="000000"/>
                <w:sz w:val="22"/>
                <w:szCs w:val="22"/>
              </w:rPr>
              <w:t>nuo</w:t>
            </w:r>
          </w:p>
        </w:tc>
        <w:tc>
          <w:tcPr>
            <w:tcW w:w="414" w:type="dxa"/>
            <w:tcBorders>
              <w:top w:val="nil"/>
              <w:left w:val="nil"/>
              <w:right w:val="nil"/>
            </w:tcBorders>
          </w:tcPr>
          <w:p w:rsidR="004B579A" w:rsidRPr="00AF786E" w:rsidRDefault="004B579A" w:rsidP="00B13064">
            <w:pPr>
              <w:spacing w:before="120"/>
              <w:ind w:left="-95" w:right="-108"/>
              <w:jc w:val="center"/>
              <w:rPr>
                <w:color w:val="000000"/>
                <w:sz w:val="22"/>
                <w:szCs w:val="22"/>
              </w:rPr>
            </w:pPr>
            <w:r w:rsidRPr="00AF786E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4B579A" w:rsidRPr="00AF786E" w:rsidRDefault="004B579A" w:rsidP="00B13064">
            <w:pPr>
              <w:spacing w:before="120"/>
              <w:ind w:right="-108"/>
              <w:jc w:val="both"/>
              <w:rPr>
                <w:color w:val="000000"/>
                <w:sz w:val="22"/>
                <w:szCs w:val="22"/>
              </w:rPr>
            </w:pPr>
            <w:r w:rsidRPr="00AF786E">
              <w:rPr>
                <w:color w:val="000000"/>
                <w:sz w:val="22"/>
                <w:szCs w:val="22"/>
              </w:rPr>
              <w:t>val.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:rsidR="004B579A" w:rsidRPr="00AF786E" w:rsidRDefault="004B579A" w:rsidP="00B13064">
            <w:pPr>
              <w:spacing w:before="120"/>
              <w:ind w:left="-128" w:right="-108"/>
              <w:jc w:val="center"/>
              <w:rPr>
                <w:color w:val="000000"/>
                <w:sz w:val="22"/>
                <w:szCs w:val="22"/>
              </w:rPr>
            </w:pPr>
            <w:r w:rsidRPr="00AF786E"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4B579A" w:rsidRPr="00AF786E" w:rsidRDefault="004B579A" w:rsidP="00B13064">
            <w:pPr>
              <w:spacing w:before="120"/>
              <w:ind w:left="-146" w:right="-108"/>
              <w:jc w:val="center"/>
              <w:rPr>
                <w:color w:val="000000"/>
                <w:sz w:val="22"/>
                <w:szCs w:val="22"/>
              </w:rPr>
            </w:pPr>
            <w:r w:rsidRPr="00AF786E">
              <w:rPr>
                <w:color w:val="000000"/>
                <w:sz w:val="22"/>
                <w:szCs w:val="22"/>
              </w:rPr>
              <w:t>min.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:rsidR="004B579A" w:rsidRPr="00AF786E" w:rsidRDefault="004B579A" w:rsidP="00B13064">
            <w:pPr>
              <w:spacing w:before="120"/>
              <w:ind w:right="-108"/>
              <w:jc w:val="both"/>
              <w:rPr>
                <w:color w:val="000000"/>
                <w:sz w:val="22"/>
                <w:szCs w:val="22"/>
              </w:rPr>
            </w:pPr>
            <w:r w:rsidRPr="00AF786E">
              <w:rPr>
                <w:color w:val="000000"/>
                <w:sz w:val="22"/>
                <w:szCs w:val="22"/>
              </w:rPr>
              <w:t>iki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</w:tcPr>
          <w:p w:rsidR="004B579A" w:rsidRPr="00AF786E" w:rsidRDefault="004B579A" w:rsidP="00B13064">
            <w:pPr>
              <w:spacing w:before="120"/>
              <w:ind w:left="-128" w:right="-108"/>
              <w:jc w:val="center"/>
              <w:rPr>
                <w:color w:val="000000"/>
                <w:sz w:val="22"/>
                <w:szCs w:val="22"/>
              </w:rPr>
            </w:pPr>
            <w:r w:rsidRPr="00AF786E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4B579A" w:rsidRPr="00AF786E" w:rsidRDefault="004B579A" w:rsidP="00B13064">
            <w:pPr>
              <w:spacing w:before="120"/>
              <w:ind w:right="-108"/>
              <w:jc w:val="both"/>
              <w:rPr>
                <w:color w:val="000000"/>
                <w:sz w:val="22"/>
                <w:szCs w:val="22"/>
              </w:rPr>
            </w:pPr>
            <w:r w:rsidRPr="00AF786E">
              <w:rPr>
                <w:color w:val="000000"/>
                <w:sz w:val="22"/>
                <w:szCs w:val="22"/>
              </w:rPr>
              <w:t>val.</w:t>
            </w:r>
          </w:p>
        </w:tc>
        <w:tc>
          <w:tcPr>
            <w:tcW w:w="298" w:type="dxa"/>
            <w:tcBorders>
              <w:top w:val="nil"/>
              <w:left w:val="nil"/>
              <w:right w:val="nil"/>
            </w:tcBorders>
          </w:tcPr>
          <w:p w:rsidR="004B579A" w:rsidRPr="00AF786E" w:rsidRDefault="004B579A" w:rsidP="00B13064">
            <w:pPr>
              <w:spacing w:before="120"/>
              <w:ind w:left="-128" w:right="-108"/>
              <w:rPr>
                <w:color w:val="000000"/>
                <w:sz w:val="22"/>
                <w:szCs w:val="22"/>
              </w:rPr>
            </w:pPr>
            <w:r w:rsidRPr="00AF786E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4B579A" w:rsidRPr="00AF786E" w:rsidRDefault="004B579A" w:rsidP="00B13064">
            <w:pPr>
              <w:spacing w:before="120"/>
              <w:ind w:left="-169" w:right="-108"/>
              <w:jc w:val="center"/>
              <w:rPr>
                <w:color w:val="000000"/>
                <w:sz w:val="22"/>
                <w:szCs w:val="22"/>
              </w:rPr>
            </w:pPr>
            <w:r w:rsidRPr="00AF786E">
              <w:rPr>
                <w:color w:val="000000"/>
                <w:sz w:val="22"/>
                <w:szCs w:val="22"/>
              </w:rPr>
              <w:t>min.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4B579A" w:rsidRPr="00AF786E" w:rsidRDefault="004B579A" w:rsidP="00B13064">
            <w:pPr>
              <w:spacing w:before="120"/>
              <w:ind w:left="-169" w:right="-108"/>
              <w:jc w:val="center"/>
              <w:rPr>
                <w:color w:val="000000"/>
                <w:sz w:val="22"/>
                <w:szCs w:val="22"/>
              </w:rPr>
            </w:pPr>
            <w:r w:rsidRPr="00AF786E">
              <w:rPr>
                <w:color w:val="000000"/>
                <w:sz w:val="22"/>
                <w:szCs w:val="22"/>
              </w:rPr>
              <w:t>atliko</w:t>
            </w:r>
          </w:p>
        </w:tc>
      </w:tr>
    </w:tbl>
    <w:p w:rsidR="004B579A" w:rsidRPr="00DC1601" w:rsidRDefault="004B579A" w:rsidP="00F848C9">
      <w:pPr>
        <w:jc w:val="both"/>
      </w:pPr>
      <w:r w:rsidRPr="00DC1601">
        <w:t>(Mėnuo ir diena)</w:t>
      </w:r>
      <w:r w:rsidRPr="00DC1601">
        <w:tab/>
        <w:t>(savaitės diena)</w:t>
      </w:r>
    </w:p>
    <w:p w:rsidR="004B579A" w:rsidRPr="00C30926" w:rsidRDefault="004B579A" w:rsidP="00F848C9">
      <w:pPr>
        <w:jc w:val="both"/>
        <w:rPr>
          <w:sz w:val="22"/>
          <w:szCs w:val="22"/>
        </w:rPr>
      </w:pPr>
    </w:p>
    <w:p w:rsidR="004B579A" w:rsidRPr="00C30926" w:rsidRDefault="004B579A" w:rsidP="00DB06BB">
      <w:pPr>
        <w:spacing w:line="360" w:lineRule="auto"/>
        <w:jc w:val="both"/>
        <w:rPr>
          <w:sz w:val="22"/>
          <w:szCs w:val="22"/>
          <w:u w:val="single"/>
        </w:rPr>
      </w:pPr>
      <w:r w:rsidRPr="00C30926">
        <w:rPr>
          <w:sz w:val="22"/>
          <w:szCs w:val="22"/>
        </w:rPr>
        <w:t>faktinių duomenų patikrinimą vietoje, tai yra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Verkių</w:t>
      </w:r>
      <w:r w:rsidRPr="00C30926">
        <w:rPr>
          <w:sz w:val="22"/>
          <w:szCs w:val="22"/>
          <w:u w:val="single"/>
        </w:rPr>
        <w:t xml:space="preserve"> seniūnijoje</w:t>
      </w:r>
      <w:r>
        <w:rPr>
          <w:sz w:val="22"/>
          <w:szCs w:val="22"/>
          <w:u w:val="single"/>
        </w:rPr>
        <w:t xml:space="preserve">. </w:t>
      </w:r>
    </w:p>
    <w:p w:rsidR="004B579A" w:rsidRPr="00F06496" w:rsidRDefault="004B579A" w:rsidP="00FF7FFC">
      <w:pPr>
        <w:spacing w:line="360" w:lineRule="auto"/>
        <w:ind w:firstLine="840"/>
        <w:jc w:val="both"/>
        <w:rPr>
          <w:sz w:val="22"/>
          <w:szCs w:val="22"/>
          <w:u w:val="single"/>
        </w:rPr>
      </w:pPr>
      <w:r w:rsidRPr="003D1939">
        <w:rPr>
          <w:sz w:val="22"/>
          <w:szCs w:val="22"/>
          <w:u w:val="single"/>
        </w:rPr>
        <w:t xml:space="preserve">Patikrinimo metu nustatyta: </w:t>
      </w:r>
    </w:p>
    <w:p w:rsidR="004B579A" w:rsidRPr="00B8537E" w:rsidRDefault="004B579A" w:rsidP="00FF485D">
      <w:pPr>
        <w:spacing w:line="360" w:lineRule="auto"/>
        <w:ind w:firstLine="426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V</w:t>
      </w:r>
      <w:r w:rsidRPr="00B8537E">
        <w:rPr>
          <w:sz w:val="24"/>
          <w:szCs w:val="24"/>
        </w:rPr>
        <w:t xml:space="preserve">adovaudamasi Lietuvos Respublikos viešojo administravimo įstatymo 30 straipsniu ir Gyvenamosios vietos deklaravimo įstatymo  </w:t>
      </w:r>
      <w:r>
        <w:rPr>
          <w:sz w:val="24"/>
          <w:szCs w:val="24"/>
        </w:rPr>
        <w:t>8</w:t>
      </w:r>
      <w:r w:rsidRPr="00B8537E">
        <w:rPr>
          <w:sz w:val="24"/>
          <w:szCs w:val="24"/>
        </w:rPr>
        <w:t xml:space="preserve"> straipsni</w:t>
      </w:r>
      <w:r>
        <w:rPr>
          <w:sz w:val="24"/>
          <w:szCs w:val="24"/>
        </w:rPr>
        <w:t xml:space="preserve">u, </w:t>
      </w:r>
      <w:r w:rsidRPr="00B8537E">
        <w:rPr>
          <w:sz w:val="24"/>
          <w:szCs w:val="24"/>
        </w:rPr>
        <w:t>201</w:t>
      </w:r>
      <w:r>
        <w:rPr>
          <w:sz w:val="24"/>
          <w:szCs w:val="24"/>
        </w:rPr>
        <w:t>8</w:t>
      </w:r>
      <w:r w:rsidRPr="00B8537E">
        <w:rPr>
          <w:sz w:val="24"/>
          <w:szCs w:val="24"/>
        </w:rPr>
        <w:t xml:space="preserve"> m. </w:t>
      </w:r>
      <w:r>
        <w:rPr>
          <w:sz w:val="24"/>
          <w:szCs w:val="24"/>
        </w:rPr>
        <w:t>kovo 7</w:t>
      </w:r>
      <w:r w:rsidRPr="00B8537E">
        <w:rPr>
          <w:sz w:val="24"/>
          <w:szCs w:val="24"/>
        </w:rPr>
        <w:t xml:space="preserve"> d. nuo </w:t>
      </w:r>
      <w:r w:rsidRPr="00264C29">
        <w:rPr>
          <w:color w:val="FF0000"/>
          <w:sz w:val="24"/>
          <w:szCs w:val="24"/>
        </w:rPr>
        <w:t>9.</w:t>
      </w:r>
      <w:r>
        <w:rPr>
          <w:color w:val="FF0000"/>
          <w:sz w:val="24"/>
          <w:szCs w:val="24"/>
        </w:rPr>
        <w:t>42</w:t>
      </w:r>
      <w:r w:rsidRPr="00264C29">
        <w:rPr>
          <w:color w:val="FF0000"/>
          <w:sz w:val="24"/>
          <w:szCs w:val="24"/>
        </w:rPr>
        <w:t xml:space="preserve"> val. iki 10.15va</w:t>
      </w:r>
      <w:r>
        <w:rPr>
          <w:sz w:val="24"/>
          <w:szCs w:val="24"/>
        </w:rPr>
        <w:t xml:space="preserve">l., </w:t>
      </w:r>
      <w:r w:rsidRPr="00B8537E">
        <w:rPr>
          <w:sz w:val="24"/>
          <w:szCs w:val="24"/>
        </w:rPr>
        <w:t>dalyvaujant</w:t>
      </w:r>
      <w:r>
        <w:rPr>
          <w:sz w:val="24"/>
          <w:szCs w:val="24"/>
        </w:rPr>
        <w:t xml:space="preserve"> </w:t>
      </w:r>
      <w:r>
        <w:rPr>
          <w:sz w:val="22"/>
          <w:szCs w:val="22"/>
        </w:rPr>
        <w:t>Vilniaus miesto savivaldybės administracijos Verkių seniūnijos specialistei Ulijonai Kaklauskaitei</w:t>
      </w:r>
      <w:r w:rsidRPr="00B8537E">
        <w:rPr>
          <w:sz w:val="24"/>
          <w:szCs w:val="24"/>
        </w:rPr>
        <w:t xml:space="preserve"> ir Verkių seniūnijos vyr. specialistei Laimai Kašėtaitei-Vladimirec</w:t>
      </w:r>
      <w:r>
        <w:rPr>
          <w:sz w:val="24"/>
          <w:szCs w:val="24"/>
        </w:rPr>
        <w:t xml:space="preserve">, </w:t>
      </w:r>
      <w:r w:rsidRPr="00B8537E">
        <w:rPr>
          <w:sz w:val="24"/>
          <w:szCs w:val="24"/>
        </w:rPr>
        <w:t>buvo atlik</w:t>
      </w:r>
      <w:r>
        <w:rPr>
          <w:sz w:val="24"/>
          <w:szCs w:val="24"/>
        </w:rPr>
        <w:t xml:space="preserve">tas faktinių duomenų patikrinimas adresu: </w:t>
      </w:r>
      <w:r w:rsidRPr="00A94080">
        <w:rPr>
          <w:sz w:val="24"/>
          <w:szCs w:val="24"/>
        </w:rPr>
        <w:t xml:space="preserve">Verkių seniūnija, </w:t>
      </w:r>
      <w:r w:rsidRPr="00B8537E">
        <w:rPr>
          <w:sz w:val="24"/>
          <w:szCs w:val="24"/>
        </w:rPr>
        <w:t xml:space="preserve">Didlaukio g. </w:t>
      </w:r>
      <w:r>
        <w:rPr>
          <w:sz w:val="24"/>
          <w:szCs w:val="24"/>
        </w:rPr>
        <w:t xml:space="preserve">80-97 </w:t>
      </w:r>
      <w:r w:rsidRPr="00B8537E">
        <w:rPr>
          <w:sz w:val="24"/>
          <w:szCs w:val="24"/>
        </w:rPr>
        <w:t xml:space="preserve">pagal buto savininkės </w:t>
      </w:r>
      <w:r>
        <w:rPr>
          <w:sz w:val="24"/>
          <w:szCs w:val="24"/>
        </w:rPr>
        <w:t>Eglės Kuncevičienės</w:t>
      </w:r>
      <w:r w:rsidRPr="00B8537E">
        <w:rPr>
          <w:sz w:val="24"/>
          <w:szCs w:val="24"/>
        </w:rPr>
        <w:t xml:space="preserve"> 201</w:t>
      </w:r>
      <w:r>
        <w:rPr>
          <w:sz w:val="24"/>
          <w:szCs w:val="24"/>
        </w:rPr>
        <w:t>8</w:t>
      </w:r>
      <w:r w:rsidRPr="00B8537E">
        <w:rPr>
          <w:sz w:val="24"/>
          <w:szCs w:val="24"/>
        </w:rPr>
        <w:t xml:space="preserve"> m. </w:t>
      </w:r>
      <w:r>
        <w:rPr>
          <w:sz w:val="24"/>
          <w:szCs w:val="24"/>
        </w:rPr>
        <w:t>vasario 20</w:t>
      </w:r>
      <w:r w:rsidRPr="00B8537E">
        <w:rPr>
          <w:sz w:val="24"/>
          <w:szCs w:val="24"/>
        </w:rPr>
        <w:t xml:space="preserve"> d. prašymą</w:t>
      </w:r>
      <w:r>
        <w:rPr>
          <w:sz w:val="24"/>
          <w:szCs w:val="24"/>
        </w:rPr>
        <w:t xml:space="preserve"> </w:t>
      </w:r>
      <w:r w:rsidRPr="00B8537E">
        <w:rPr>
          <w:sz w:val="24"/>
          <w:szCs w:val="24"/>
        </w:rPr>
        <w:t>A203-</w:t>
      </w:r>
      <w:r>
        <w:rPr>
          <w:sz w:val="24"/>
          <w:szCs w:val="24"/>
        </w:rPr>
        <w:t>408/18</w:t>
      </w:r>
      <w:r w:rsidRPr="00B8537E">
        <w:rPr>
          <w:sz w:val="24"/>
          <w:szCs w:val="24"/>
        </w:rPr>
        <w:t xml:space="preserve">(2.4.2.14-S18) dėl </w:t>
      </w:r>
      <w:r>
        <w:rPr>
          <w:sz w:val="24"/>
          <w:szCs w:val="24"/>
        </w:rPr>
        <w:t xml:space="preserve">Viliaus Visockio </w:t>
      </w:r>
      <w:r w:rsidRPr="00B8537E">
        <w:rPr>
          <w:sz w:val="24"/>
          <w:szCs w:val="24"/>
        </w:rPr>
        <w:t>gyvenamosios vietos deklaravimo duomenų panaikinimo</w:t>
      </w:r>
      <w:r>
        <w:rPr>
          <w:sz w:val="24"/>
          <w:szCs w:val="24"/>
        </w:rPr>
        <w:t>).</w:t>
      </w:r>
    </w:p>
    <w:p w:rsidR="004B579A" w:rsidRPr="00FF485D" w:rsidRDefault="004B579A" w:rsidP="00FF485D">
      <w:pPr>
        <w:spacing w:line="360" w:lineRule="auto"/>
        <w:ind w:firstLine="840"/>
        <w:jc w:val="both"/>
        <w:rPr>
          <w:sz w:val="24"/>
          <w:szCs w:val="24"/>
          <w:u w:val="single"/>
        </w:rPr>
      </w:pPr>
      <w:r w:rsidRPr="00FF485D">
        <w:rPr>
          <w:sz w:val="24"/>
          <w:szCs w:val="24"/>
          <w:u w:val="single"/>
        </w:rPr>
        <w:t xml:space="preserve">Patikrinimo rezultatai: </w:t>
      </w:r>
    </w:p>
    <w:p w:rsidR="004B579A" w:rsidRPr="00B5432D" w:rsidRDefault="004B579A" w:rsidP="00B5432D">
      <w:pPr>
        <w:pStyle w:val="ListParagraph"/>
        <w:numPr>
          <w:ilvl w:val="0"/>
          <w:numId w:val="12"/>
        </w:numPr>
        <w:tabs>
          <w:tab w:val="clear" w:pos="786"/>
          <w:tab w:val="num" w:pos="284"/>
        </w:tabs>
        <w:spacing w:line="360" w:lineRule="auto"/>
        <w:ind w:left="284" w:hanging="284"/>
        <w:jc w:val="both"/>
        <w:rPr>
          <w:sz w:val="24"/>
          <w:szCs w:val="24"/>
        </w:rPr>
      </w:pPr>
      <w:r w:rsidRPr="00B5432D">
        <w:rPr>
          <w:sz w:val="24"/>
          <w:szCs w:val="24"/>
        </w:rPr>
        <w:t>Patikrinimo metu Vilius Visockis buvo namuose ir raštiškai patvirtino, kad adresu Vilniuje, Didlaukio g. 80-97</w:t>
      </w:r>
      <w:r>
        <w:rPr>
          <w:sz w:val="24"/>
          <w:szCs w:val="24"/>
        </w:rPr>
        <w:t xml:space="preserve">, </w:t>
      </w:r>
      <w:r w:rsidRPr="00B5432D">
        <w:rPr>
          <w:sz w:val="24"/>
          <w:szCs w:val="24"/>
        </w:rPr>
        <w:t xml:space="preserve">jis gyvena. </w:t>
      </w:r>
      <w:r>
        <w:rPr>
          <w:sz w:val="24"/>
          <w:szCs w:val="24"/>
        </w:rPr>
        <w:t xml:space="preserve">Apsilankymo metu, tuo metu viešėjo </w:t>
      </w:r>
      <w:r w:rsidRPr="00B5432D">
        <w:rPr>
          <w:sz w:val="24"/>
          <w:szCs w:val="24"/>
        </w:rPr>
        <w:t>Viliaus Visockio s</w:t>
      </w:r>
      <w:r>
        <w:rPr>
          <w:sz w:val="24"/>
          <w:szCs w:val="24"/>
        </w:rPr>
        <w:t xml:space="preserve">esuo Lidija Elena Pakalniškienė, kuri raštiškai patvirtino, kad jos brolis minėtu adresu gyvena. Buvo apklausi kaimynai: </w:t>
      </w:r>
      <w:r w:rsidRPr="00B5432D">
        <w:rPr>
          <w:sz w:val="24"/>
          <w:szCs w:val="24"/>
        </w:rPr>
        <w:t xml:space="preserve">Marius </w:t>
      </w:r>
      <w:r>
        <w:rPr>
          <w:sz w:val="24"/>
          <w:szCs w:val="24"/>
        </w:rPr>
        <w:t xml:space="preserve">Gliaudelis gyv. adresu </w:t>
      </w:r>
      <w:r w:rsidRPr="00B5432D">
        <w:rPr>
          <w:sz w:val="24"/>
          <w:szCs w:val="24"/>
        </w:rPr>
        <w:t xml:space="preserve">Didlaukio g. 80- 97A ir kaimynas Genrikas Ginėvičius </w:t>
      </w:r>
      <w:r>
        <w:rPr>
          <w:sz w:val="24"/>
          <w:szCs w:val="24"/>
        </w:rPr>
        <w:t>gyv. adresu</w:t>
      </w:r>
      <w:r w:rsidRPr="00B5432D">
        <w:rPr>
          <w:sz w:val="24"/>
          <w:szCs w:val="24"/>
        </w:rPr>
        <w:t xml:space="preserve"> Didlaukio 80-87, </w:t>
      </w:r>
      <w:r>
        <w:rPr>
          <w:sz w:val="24"/>
          <w:szCs w:val="24"/>
        </w:rPr>
        <w:t xml:space="preserve">kurie taip pat raštiškai patvirtino, </w:t>
      </w:r>
      <w:r w:rsidRPr="00B5432D">
        <w:rPr>
          <w:sz w:val="24"/>
          <w:szCs w:val="24"/>
        </w:rPr>
        <w:t>kad Vilius Visockis adresu</w:t>
      </w:r>
      <w:r>
        <w:rPr>
          <w:sz w:val="24"/>
          <w:szCs w:val="24"/>
        </w:rPr>
        <w:t xml:space="preserve"> </w:t>
      </w:r>
      <w:r w:rsidRPr="00B5432D">
        <w:rPr>
          <w:sz w:val="24"/>
          <w:szCs w:val="24"/>
        </w:rPr>
        <w:t>Didlaukio g. 80-97 gyvena.</w:t>
      </w:r>
    </w:p>
    <w:p w:rsidR="004B579A" w:rsidRPr="008553C5" w:rsidRDefault="004B579A" w:rsidP="004E29C2">
      <w:pPr>
        <w:ind w:left="901"/>
        <w:jc w:val="both"/>
        <w:rPr>
          <w:sz w:val="22"/>
          <w:szCs w:val="22"/>
        </w:rPr>
      </w:pPr>
    </w:p>
    <w:p w:rsidR="004B579A" w:rsidRPr="00647FDC" w:rsidRDefault="004B579A" w:rsidP="00F848C9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4B579A" w:rsidRDefault="004B579A" w:rsidP="00647FDC">
      <w:pPr>
        <w:jc w:val="both"/>
      </w:pPr>
      <w:r w:rsidRPr="00C30926">
        <w:rPr>
          <w:sz w:val="22"/>
          <w:szCs w:val="22"/>
        </w:rPr>
        <w:t>Dalyvavę asmenys</w:t>
      </w:r>
      <w:r>
        <w:rPr>
          <w:sz w:val="22"/>
          <w:szCs w:val="22"/>
        </w:rPr>
        <w:t>:</w:t>
      </w:r>
      <w:r>
        <w:tab/>
      </w:r>
    </w:p>
    <w:p w:rsidR="004B579A" w:rsidRDefault="004B579A" w:rsidP="00647FDC">
      <w:pPr>
        <w:jc w:val="both"/>
      </w:pPr>
      <w:r>
        <w:tab/>
      </w:r>
      <w:r>
        <w:tab/>
      </w:r>
      <w:r>
        <w:tab/>
      </w:r>
      <w:r>
        <w:tab/>
      </w:r>
    </w:p>
    <w:p w:rsidR="004B579A" w:rsidRDefault="004B579A" w:rsidP="00647FDC">
      <w:pPr>
        <w:jc w:val="both"/>
        <w:rPr>
          <w:sz w:val="24"/>
          <w:szCs w:val="24"/>
        </w:rPr>
      </w:pPr>
    </w:p>
    <w:p w:rsidR="004B579A" w:rsidRPr="007C56BF" w:rsidRDefault="004B579A" w:rsidP="00647FDC">
      <w:pPr>
        <w:jc w:val="both"/>
        <w:rPr>
          <w:sz w:val="24"/>
          <w:szCs w:val="24"/>
        </w:rPr>
      </w:pPr>
    </w:p>
    <w:p w:rsidR="004B579A" w:rsidRDefault="004B579A" w:rsidP="00647FD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Vyr. specialistė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459DD">
        <w:rPr>
          <w:sz w:val="24"/>
          <w:szCs w:val="24"/>
        </w:rPr>
        <w:t>Laima Kašėtaitė-Vladimirec</w:t>
      </w:r>
    </w:p>
    <w:p w:rsidR="004B579A" w:rsidRDefault="004B579A" w:rsidP="00647FDC">
      <w:pPr>
        <w:jc w:val="both"/>
      </w:pPr>
    </w:p>
    <w:p w:rsidR="004B579A" w:rsidRDefault="004B579A" w:rsidP="00647FDC">
      <w:pPr>
        <w:jc w:val="both"/>
      </w:pPr>
    </w:p>
    <w:p w:rsidR="004B579A" w:rsidRDefault="004B579A" w:rsidP="00647FDC">
      <w:pPr>
        <w:jc w:val="both"/>
      </w:pPr>
    </w:p>
    <w:p w:rsidR="004B579A" w:rsidRPr="00471E12" w:rsidRDefault="004B579A" w:rsidP="00647FDC">
      <w:pPr>
        <w:jc w:val="both"/>
        <w:rPr>
          <w:sz w:val="24"/>
          <w:szCs w:val="24"/>
        </w:rPr>
      </w:pPr>
    </w:p>
    <w:p w:rsidR="004B579A" w:rsidRDefault="004B579A" w:rsidP="00647FDC">
      <w:pPr>
        <w:jc w:val="both"/>
        <w:rPr>
          <w:sz w:val="22"/>
          <w:szCs w:val="22"/>
        </w:rPr>
      </w:pPr>
      <w:r>
        <w:rPr>
          <w:sz w:val="24"/>
          <w:szCs w:val="24"/>
        </w:rPr>
        <w:t>Specialistė</w:t>
      </w:r>
      <w:r w:rsidRPr="00471E12">
        <w:rPr>
          <w:sz w:val="24"/>
          <w:szCs w:val="24"/>
        </w:rPr>
        <w:t xml:space="preserve">              </w:t>
      </w:r>
      <w:r w:rsidRPr="00471E12">
        <w:rPr>
          <w:sz w:val="24"/>
          <w:szCs w:val="24"/>
        </w:rPr>
        <w:tab/>
      </w:r>
      <w:r w:rsidRPr="00471E1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 xml:space="preserve">                                       </w:t>
      </w:r>
      <w:r w:rsidRPr="00471E12">
        <w:rPr>
          <w:sz w:val="24"/>
          <w:szCs w:val="24"/>
        </w:rPr>
        <w:t xml:space="preserve"> </w:t>
      </w:r>
      <w:r>
        <w:rPr>
          <w:sz w:val="24"/>
          <w:szCs w:val="24"/>
        </w:rPr>
        <w:t>Ulijona Kaklauskaitė</w:t>
      </w:r>
      <w:r w:rsidRPr="00471E12">
        <w:rPr>
          <w:sz w:val="24"/>
          <w:szCs w:val="24"/>
        </w:rPr>
        <w:tab/>
      </w:r>
      <w:r>
        <w:rPr>
          <w:sz w:val="22"/>
          <w:szCs w:val="22"/>
        </w:rPr>
        <w:t xml:space="preserve">               </w:t>
      </w:r>
    </w:p>
    <w:sectPr w:rsidR="004B579A" w:rsidSect="00B91FBB">
      <w:pgSz w:w="11906" w:h="16838"/>
      <w:pgMar w:top="851" w:right="567" w:bottom="426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BA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BA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C73CC"/>
    <w:multiLevelType w:val="multilevel"/>
    <w:tmpl w:val="FE64FDC8"/>
    <w:lvl w:ilvl="0">
      <w:start w:val="1"/>
      <w:numFmt w:val="decimal"/>
      <w:lvlText w:val="%1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332DEF"/>
    <w:multiLevelType w:val="hybridMultilevel"/>
    <w:tmpl w:val="E1FE7BE4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2051E3"/>
    <w:multiLevelType w:val="hybridMultilevel"/>
    <w:tmpl w:val="1DDCED74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30B66E">
      <w:start w:val="1"/>
      <w:numFmt w:val="none"/>
      <w:lvlText w:val="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0F7B59"/>
    <w:multiLevelType w:val="hybridMultilevel"/>
    <w:tmpl w:val="A55AF4E8"/>
    <w:lvl w:ilvl="0" w:tplc="FF46A52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/>
        <w:color w:val="auto"/>
      </w:rPr>
    </w:lvl>
    <w:lvl w:ilvl="1" w:tplc="0427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27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27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27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27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27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27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27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>
    <w:nsid w:val="369A7543"/>
    <w:multiLevelType w:val="hybridMultilevel"/>
    <w:tmpl w:val="70DC4AF4"/>
    <w:lvl w:ilvl="0" w:tplc="852ED7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ED47BB"/>
    <w:multiLevelType w:val="hybridMultilevel"/>
    <w:tmpl w:val="3C20EAF0"/>
    <w:lvl w:ilvl="0" w:tplc="852ED7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9E6689"/>
    <w:multiLevelType w:val="hybridMultilevel"/>
    <w:tmpl w:val="C122C90A"/>
    <w:lvl w:ilvl="0" w:tplc="042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27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27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27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27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27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27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27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27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>
    <w:nsid w:val="483C706C"/>
    <w:multiLevelType w:val="multilevel"/>
    <w:tmpl w:val="FB0801E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7729A9"/>
    <w:multiLevelType w:val="hybridMultilevel"/>
    <w:tmpl w:val="C7C09D56"/>
    <w:lvl w:ilvl="0" w:tplc="852ED7DC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27001B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27000F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270019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27001B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27000F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270019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27001B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9">
    <w:nsid w:val="4A6309D5"/>
    <w:multiLevelType w:val="hybridMultilevel"/>
    <w:tmpl w:val="1D1AB8A0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7C27168"/>
    <w:multiLevelType w:val="hybridMultilevel"/>
    <w:tmpl w:val="776E4B18"/>
    <w:lvl w:ilvl="0" w:tplc="B358AB70">
      <w:start w:val="1"/>
      <w:numFmt w:val="upperLetter"/>
      <w:lvlText w:val="%1."/>
      <w:lvlJc w:val="left"/>
      <w:pPr>
        <w:ind w:left="1261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981" w:hanging="360"/>
      </w:pPr>
    </w:lvl>
    <w:lvl w:ilvl="2" w:tplc="0427001B">
      <w:start w:val="1"/>
      <w:numFmt w:val="lowerRoman"/>
      <w:lvlText w:val="%3."/>
      <w:lvlJc w:val="right"/>
      <w:pPr>
        <w:ind w:left="2701" w:hanging="180"/>
      </w:pPr>
    </w:lvl>
    <w:lvl w:ilvl="3" w:tplc="0427000F">
      <w:start w:val="1"/>
      <w:numFmt w:val="decimal"/>
      <w:lvlText w:val="%4."/>
      <w:lvlJc w:val="left"/>
      <w:pPr>
        <w:ind w:left="3421" w:hanging="360"/>
      </w:pPr>
    </w:lvl>
    <w:lvl w:ilvl="4" w:tplc="04270019">
      <w:start w:val="1"/>
      <w:numFmt w:val="lowerLetter"/>
      <w:lvlText w:val="%5."/>
      <w:lvlJc w:val="left"/>
      <w:pPr>
        <w:ind w:left="4141" w:hanging="360"/>
      </w:pPr>
    </w:lvl>
    <w:lvl w:ilvl="5" w:tplc="0427001B">
      <w:start w:val="1"/>
      <w:numFmt w:val="lowerRoman"/>
      <w:lvlText w:val="%6."/>
      <w:lvlJc w:val="right"/>
      <w:pPr>
        <w:ind w:left="4861" w:hanging="180"/>
      </w:pPr>
    </w:lvl>
    <w:lvl w:ilvl="6" w:tplc="0427000F">
      <w:start w:val="1"/>
      <w:numFmt w:val="decimal"/>
      <w:lvlText w:val="%7."/>
      <w:lvlJc w:val="left"/>
      <w:pPr>
        <w:ind w:left="5581" w:hanging="360"/>
      </w:pPr>
    </w:lvl>
    <w:lvl w:ilvl="7" w:tplc="04270019">
      <w:start w:val="1"/>
      <w:numFmt w:val="lowerLetter"/>
      <w:lvlText w:val="%8."/>
      <w:lvlJc w:val="left"/>
      <w:pPr>
        <w:ind w:left="6301" w:hanging="360"/>
      </w:pPr>
    </w:lvl>
    <w:lvl w:ilvl="8" w:tplc="0427001B">
      <w:start w:val="1"/>
      <w:numFmt w:val="lowerRoman"/>
      <w:lvlText w:val="%9."/>
      <w:lvlJc w:val="right"/>
      <w:pPr>
        <w:ind w:left="7021" w:hanging="180"/>
      </w:pPr>
    </w:lvl>
  </w:abstractNum>
  <w:abstractNum w:abstractNumId="11">
    <w:nsid w:val="696C17A9"/>
    <w:multiLevelType w:val="hybridMultilevel"/>
    <w:tmpl w:val="11FE8BC4"/>
    <w:lvl w:ilvl="0" w:tplc="B3066564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27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27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27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27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27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27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27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2">
    <w:nsid w:val="6D9E2688"/>
    <w:multiLevelType w:val="hybridMultilevel"/>
    <w:tmpl w:val="B5644274"/>
    <w:lvl w:ilvl="0" w:tplc="0427000F">
      <w:start w:val="1"/>
      <w:numFmt w:val="decimal"/>
      <w:lvlText w:val="%1."/>
      <w:lvlJc w:val="left"/>
      <w:pPr>
        <w:tabs>
          <w:tab w:val="num" w:pos="2016"/>
        </w:tabs>
        <w:ind w:left="2016" w:hanging="360"/>
      </w:pPr>
    </w:lvl>
    <w:lvl w:ilvl="1" w:tplc="04270019">
      <w:start w:val="1"/>
      <w:numFmt w:val="lowerLetter"/>
      <w:lvlText w:val="%2."/>
      <w:lvlJc w:val="left"/>
      <w:pPr>
        <w:tabs>
          <w:tab w:val="num" w:pos="2736"/>
        </w:tabs>
        <w:ind w:left="2736" w:hanging="360"/>
      </w:pPr>
    </w:lvl>
    <w:lvl w:ilvl="2" w:tplc="0427001B">
      <w:start w:val="1"/>
      <w:numFmt w:val="lowerRoman"/>
      <w:lvlText w:val="%3."/>
      <w:lvlJc w:val="right"/>
      <w:pPr>
        <w:tabs>
          <w:tab w:val="num" w:pos="3456"/>
        </w:tabs>
        <w:ind w:left="3456" w:hanging="180"/>
      </w:pPr>
    </w:lvl>
    <w:lvl w:ilvl="3" w:tplc="0427000F">
      <w:start w:val="1"/>
      <w:numFmt w:val="decimal"/>
      <w:lvlText w:val="%4."/>
      <w:lvlJc w:val="left"/>
      <w:pPr>
        <w:tabs>
          <w:tab w:val="num" w:pos="4176"/>
        </w:tabs>
        <w:ind w:left="4176" w:hanging="360"/>
      </w:pPr>
    </w:lvl>
    <w:lvl w:ilvl="4" w:tplc="04270019">
      <w:start w:val="1"/>
      <w:numFmt w:val="lowerLetter"/>
      <w:lvlText w:val="%5."/>
      <w:lvlJc w:val="left"/>
      <w:pPr>
        <w:tabs>
          <w:tab w:val="num" w:pos="4896"/>
        </w:tabs>
        <w:ind w:left="4896" w:hanging="360"/>
      </w:pPr>
    </w:lvl>
    <w:lvl w:ilvl="5" w:tplc="0427001B">
      <w:start w:val="1"/>
      <w:numFmt w:val="lowerRoman"/>
      <w:lvlText w:val="%6."/>
      <w:lvlJc w:val="right"/>
      <w:pPr>
        <w:tabs>
          <w:tab w:val="num" w:pos="5616"/>
        </w:tabs>
        <w:ind w:left="5616" w:hanging="180"/>
      </w:pPr>
    </w:lvl>
    <w:lvl w:ilvl="6" w:tplc="0427000F">
      <w:start w:val="1"/>
      <w:numFmt w:val="decimal"/>
      <w:lvlText w:val="%7."/>
      <w:lvlJc w:val="left"/>
      <w:pPr>
        <w:tabs>
          <w:tab w:val="num" w:pos="6336"/>
        </w:tabs>
        <w:ind w:left="6336" w:hanging="360"/>
      </w:pPr>
    </w:lvl>
    <w:lvl w:ilvl="7" w:tplc="04270019">
      <w:start w:val="1"/>
      <w:numFmt w:val="lowerLetter"/>
      <w:lvlText w:val="%8."/>
      <w:lvlJc w:val="left"/>
      <w:pPr>
        <w:tabs>
          <w:tab w:val="num" w:pos="7056"/>
        </w:tabs>
        <w:ind w:left="7056" w:hanging="360"/>
      </w:pPr>
    </w:lvl>
    <w:lvl w:ilvl="8" w:tplc="0427001B">
      <w:start w:val="1"/>
      <w:numFmt w:val="lowerRoman"/>
      <w:lvlText w:val="%9."/>
      <w:lvlJc w:val="right"/>
      <w:pPr>
        <w:tabs>
          <w:tab w:val="num" w:pos="7776"/>
        </w:tabs>
        <w:ind w:left="7776" w:hanging="180"/>
      </w:pPr>
    </w:lvl>
  </w:abstractNum>
  <w:abstractNum w:abstractNumId="13">
    <w:nsid w:val="7540649C"/>
    <w:multiLevelType w:val="multilevel"/>
    <w:tmpl w:val="B65C8D8A"/>
    <w:lvl w:ilvl="0">
      <w:start w:val="1"/>
      <w:numFmt w:val="none"/>
      <w:lvlText w:val="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967AF0"/>
    <w:multiLevelType w:val="hybridMultilevel"/>
    <w:tmpl w:val="FE64FDC8"/>
    <w:lvl w:ilvl="0" w:tplc="31943FE0">
      <w:start w:val="1"/>
      <w:numFmt w:val="decimal"/>
      <w:lvlText w:val="%1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4"/>
  </w:num>
  <w:num w:numId="3">
    <w:abstractNumId w:val="13"/>
  </w:num>
  <w:num w:numId="4">
    <w:abstractNumId w:val="0"/>
  </w:num>
  <w:num w:numId="5">
    <w:abstractNumId w:val="4"/>
  </w:num>
  <w:num w:numId="6">
    <w:abstractNumId w:val="7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  <w:num w:numId="11">
    <w:abstractNumId w:val="1"/>
  </w:num>
  <w:num w:numId="12">
    <w:abstractNumId w:val="3"/>
  </w:num>
  <w:num w:numId="13">
    <w:abstractNumId w:val="11"/>
  </w:num>
  <w:num w:numId="14">
    <w:abstractNumId w:val="12"/>
  </w:num>
  <w:num w:numId="15">
    <w:abstractNumId w:val="6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1296"/>
  <w:hyphenationZone w:val="396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48C9"/>
    <w:rsid w:val="0000025E"/>
    <w:rsid w:val="00000C6E"/>
    <w:rsid w:val="00001152"/>
    <w:rsid w:val="00001B82"/>
    <w:rsid w:val="00002607"/>
    <w:rsid w:val="00003188"/>
    <w:rsid w:val="00003A63"/>
    <w:rsid w:val="000050C3"/>
    <w:rsid w:val="000053BF"/>
    <w:rsid w:val="0000594D"/>
    <w:rsid w:val="0000611C"/>
    <w:rsid w:val="000066C5"/>
    <w:rsid w:val="0000738F"/>
    <w:rsid w:val="00010121"/>
    <w:rsid w:val="00012041"/>
    <w:rsid w:val="000133F9"/>
    <w:rsid w:val="0001427C"/>
    <w:rsid w:val="00015202"/>
    <w:rsid w:val="000152D7"/>
    <w:rsid w:val="00015323"/>
    <w:rsid w:val="00015FFD"/>
    <w:rsid w:val="000166AA"/>
    <w:rsid w:val="00016829"/>
    <w:rsid w:val="00016A00"/>
    <w:rsid w:val="00017BF7"/>
    <w:rsid w:val="0002175B"/>
    <w:rsid w:val="00021AA0"/>
    <w:rsid w:val="00021C65"/>
    <w:rsid w:val="00021D5F"/>
    <w:rsid w:val="00024BA1"/>
    <w:rsid w:val="00024BBD"/>
    <w:rsid w:val="000266E1"/>
    <w:rsid w:val="00027840"/>
    <w:rsid w:val="00027E5A"/>
    <w:rsid w:val="00030BE6"/>
    <w:rsid w:val="0003119E"/>
    <w:rsid w:val="000311DD"/>
    <w:rsid w:val="00032190"/>
    <w:rsid w:val="000323F5"/>
    <w:rsid w:val="0003326D"/>
    <w:rsid w:val="00033F36"/>
    <w:rsid w:val="00034E96"/>
    <w:rsid w:val="000351C1"/>
    <w:rsid w:val="0003685E"/>
    <w:rsid w:val="00041D02"/>
    <w:rsid w:val="00042BE3"/>
    <w:rsid w:val="000444B7"/>
    <w:rsid w:val="000445C1"/>
    <w:rsid w:val="00044C4D"/>
    <w:rsid w:val="000452AF"/>
    <w:rsid w:val="00046032"/>
    <w:rsid w:val="00046310"/>
    <w:rsid w:val="00050391"/>
    <w:rsid w:val="00050C19"/>
    <w:rsid w:val="00052113"/>
    <w:rsid w:val="000536DD"/>
    <w:rsid w:val="00053B4B"/>
    <w:rsid w:val="000541C4"/>
    <w:rsid w:val="00054835"/>
    <w:rsid w:val="0005707B"/>
    <w:rsid w:val="000575CD"/>
    <w:rsid w:val="00057FB4"/>
    <w:rsid w:val="00060A12"/>
    <w:rsid w:val="00061A0E"/>
    <w:rsid w:val="00062C93"/>
    <w:rsid w:val="00062CE4"/>
    <w:rsid w:val="00063160"/>
    <w:rsid w:val="000633D8"/>
    <w:rsid w:val="00067C1C"/>
    <w:rsid w:val="00067D0D"/>
    <w:rsid w:val="00070B01"/>
    <w:rsid w:val="00070CDF"/>
    <w:rsid w:val="00070E9B"/>
    <w:rsid w:val="000727B1"/>
    <w:rsid w:val="00072940"/>
    <w:rsid w:val="00072CCA"/>
    <w:rsid w:val="0007378C"/>
    <w:rsid w:val="00073F73"/>
    <w:rsid w:val="0007403F"/>
    <w:rsid w:val="00074385"/>
    <w:rsid w:val="00074675"/>
    <w:rsid w:val="00074766"/>
    <w:rsid w:val="00074EAE"/>
    <w:rsid w:val="000756F0"/>
    <w:rsid w:val="00077204"/>
    <w:rsid w:val="000808E6"/>
    <w:rsid w:val="00080A6B"/>
    <w:rsid w:val="00081520"/>
    <w:rsid w:val="00082A12"/>
    <w:rsid w:val="00082C0E"/>
    <w:rsid w:val="00082E1D"/>
    <w:rsid w:val="00083172"/>
    <w:rsid w:val="000849E4"/>
    <w:rsid w:val="0008511B"/>
    <w:rsid w:val="0008552F"/>
    <w:rsid w:val="0008616D"/>
    <w:rsid w:val="00086197"/>
    <w:rsid w:val="00087249"/>
    <w:rsid w:val="000872D4"/>
    <w:rsid w:val="00090123"/>
    <w:rsid w:val="000906C5"/>
    <w:rsid w:val="000913BF"/>
    <w:rsid w:val="000924E0"/>
    <w:rsid w:val="0009419C"/>
    <w:rsid w:val="000949AA"/>
    <w:rsid w:val="00095237"/>
    <w:rsid w:val="0009566C"/>
    <w:rsid w:val="00095810"/>
    <w:rsid w:val="000959D8"/>
    <w:rsid w:val="00095EC4"/>
    <w:rsid w:val="00096A3C"/>
    <w:rsid w:val="00096D10"/>
    <w:rsid w:val="000A0C83"/>
    <w:rsid w:val="000A15C1"/>
    <w:rsid w:val="000A1AF0"/>
    <w:rsid w:val="000A1F47"/>
    <w:rsid w:val="000A263D"/>
    <w:rsid w:val="000A31F3"/>
    <w:rsid w:val="000A3801"/>
    <w:rsid w:val="000A49E5"/>
    <w:rsid w:val="000A4BB4"/>
    <w:rsid w:val="000A4D36"/>
    <w:rsid w:val="000A5B5A"/>
    <w:rsid w:val="000B0BAD"/>
    <w:rsid w:val="000B35CC"/>
    <w:rsid w:val="000B3864"/>
    <w:rsid w:val="000B527F"/>
    <w:rsid w:val="000B61DD"/>
    <w:rsid w:val="000B715B"/>
    <w:rsid w:val="000B79F2"/>
    <w:rsid w:val="000B7DCD"/>
    <w:rsid w:val="000C06B8"/>
    <w:rsid w:val="000C2945"/>
    <w:rsid w:val="000C2F0B"/>
    <w:rsid w:val="000C32BA"/>
    <w:rsid w:val="000C36AD"/>
    <w:rsid w:val="000C3F8D"/>
    <w:rsid w:val="000C4297"/>
    <w:rsid w:val="000C49D2"/>
    <w:rsid w:val="000C548D"/>
    <w:rsid w:val="000C76C1"/>
    <w:rsid w:val="000C775D"/>
    <w:rsid w:val="000C7D07"/>
    <w:rsid w:val="000D0883"/>
    <w:rsid w:val="000D1CF7"/>
    <w:rsid w:val="000D1F88"/>
    <w:rsid w:val="000D36B1"/>
    <w:rsid w:val="000D4447"/>
    <w:rsid w:val="000D57E8"/>
    <w:rsid w:val="000D6887"/>
    <w:rsid w:val="000D7320"/>
    <w:rsid w:val="000D78FB"/>
    <w:rsid w:val="000E0334"/>
    <w:rsid w:val="000E04C2"/>
    <w:rsid w:val="000E07A8"/>
    <w:rsid w:val="000E128B"/>
    <w:rsid w:val="000E1D54"/>
    <w:rsid w:val="000E21F2"/>
    <w:rsid w:val="000E2FC9"/>
    <w:rsid w:val="000E52F3"/>
    <w:rsid w:val="000E55A7"/>
    <w:rsid w:val="000E55DC"/>
    <w:rsid w:val="000E5CAE"/>
    <w:rsid w:val="000E6CAD"/>
    <w:rsid w:val="000E6D5D"/>
    <w:rsid w:val="000E6FC0"/>
    <w:rsid w:val="000E6FDD"/>
    <w:rsid w:val="000E779A"/>
    <w:rsid w:val="000F03FF"/>
    <w:rsid w:val="000F0737"/>
    <w:rsid w:val="000F1E2A"/>
    <w:rsid w:val="000F20A5"/>
    <w:rsid w:val="000F2132"/>
    <w:rsid w:val="000F28C2"/>
    <w:rsid w:val="000F5208"/>
    <w:rsid w:val="000F60A9"/>
    <w:rsid w:val="000F626A"/>
    <w:rsid w:val="000F6843"/>
    <w:rsid w:val="000F7267"/>
    <w:rsid w:val="000F7B5F"/>
    <w:rsid w:val="0010134B"/>
    <w:rsid w:val="00101D41"/>
    <w:rsid w:val="0010321C"/>
    <w:rsid w:val="001036F1"/>
    <w:rsid w:val="00105AC4"/>
    <w:rsid w:val="00105BA1"/>
    <w:rsid w:val="001070E8"/>
    <w:rsid w:val="001073FA"/>
    <w:rsid w:val="00107CA6"/>
    <w:rsid w:val="00107DBD"/>
    <w:rsid w:val="001106F0"/>
    <w:rsid w:val="001114A4"/>
    <w:rsid w:val="00111BED"/>
    <w:rsid w:val="001121EF"/>
    <w:rsid w:val="001122EA"/>
    <w:rsid w:val="00113E91"/>
    <w:rsid w:val="00113F92"/>
    <w:rsid w:val="001148E2"/>
    <w:rsid w:val="001149C1"/>
    <w:rsid w:val="00115806"/>
    <w:rsid w:val="00115F91"/>
    <w:rsid w:val="001204F3"/>
    <w:rsid w:val="00120C64"/>
    <w:rsid w:val="0012251E"/>
    <w:rsid w:val="0012368F"/>
    <w:rsid w:val="001236C4"/>
    <w:rsid w:val="00123E03"/>
    <w:rsid w:val="001240CB"/>
    <w:rsid w:val="0012467D"/>
    <w:rsid w:val="00124B19"/>
    <w:rsid w:val="00124BBC"/>
    <w:rsid w:val="00124ECA"/>
    <w:rsid w:val="00126DDC"/>
    <w:rsid w:val="00127B6E"/>
    <w:rsid w:val="00127C6F"/>
    <w:rsid w:val="0013080F"/>
    <w:rsid w:val="00130DCE"/>
    <w:rsid w:val="00131DF3"/>
    <w:rsid w:val="0013237D"/>
    <w:rsid w:val="0013427A"/>
    <w:rsid w:val="001345D5"/>
    <w:rsid w:val="00134EC5"/>
    <w:rsid w:val="001353FE"/>
    <w:rsid w:val="00136B9E"/>
    <w:rsid w:val="001373E6"/>
    <w:rsid w:val="00137C01"/>
    <w:rsid w:val="00140672"/>
    <w:rsid w:val="00140FE7"/>
    <w:rsid w:val="0014162D"/>
    <w:rsid w:val="00141E5E"/>
    <w:rsid w:val="00142713"/>
    <w:rsid w:val="00142F69"/>
    <w:rsid w:val="001436F3"/>
    <w:rsid w:val="00143DF5"/>
    <w:rsid w:val="00143E40"/>
    <w:rsid w:val="00143F60"/>
    <w:rsid w:val="00144830"/>
    <w:rsid w:val="00144A59"/>
    <w:rsid w:val="00144D20"/>
    <w:rsid w:val="00145E01"/>
    <w:rsid w:val="00147864"/>
    <w:rsid w:val="00150BF7"/>
    <w:rsid w:val="0015138D"/>
    <w:rsid w:val="00151D2E"/>
    <w:rsid w:val="00152B16"/>
    <w:rsid w:val="00152C4D"/>
    <w:rsid w:val="0015318C"/>
    <w:rsid w:val="00154A61"/>
    <w:rsid w:val="00156018"/>
    <w:rsid w:val="00156F55"/>
    <w:rsid w:val="001578C3"/>
    <w:rsid w:val="00161B34"/>
    <w:rsid w:val="00162F48"/>
    <w:rsid w:val="0016690D"/>
    <w:rsid w:val="00166D19"/>
    <w:rsid w:val="001705F8"/>
    <w:rsid w:val="00170885"/>
    <w:rsid w:val="00172C11"/>
    <w:rsid w:val="00173065"/>
    <w:rsid w:val="0017444A"/>
    <w:rsid w:val="00174959"/>
    <w:rsid w:val="00174BA3"/>
    <w:rsid w:val="00175491"/>
    <w:rsid w:val="001757B8"/>
    <w:rsid w:val="00175BB2"/>
    <w:rsid w:val="00176C1C"/>
    <w:rsid w:val="00177E0C"/>
    <w:rsid w:val="00181A83"/>
    <w:rsid w:val="00182628"/>
    <w:rsid w:val="001832BD"/>
    <w:rsid w:val="0018373E"/>
    <w:rsid w:val="00184112"/>
    <w:rsid w:val="0018424D"/>
    <w:rsid w:val="00184407"/>
    <w:rsid w:val="001845FA"/>
    <w:rsid w:val="001855D6"/>
    <w:rsid w:val="00185BCA"/>
    <w:rsid w:val="00186582"/>
    <w:rsid w:val="00186634"/>
    <w:rsid w:val="0018692A"/>
    <w:rsid w:val="00187D9D"/>
    <w:rsid w:val="0019035B"/>
    <w:rsid w:val="0019226A"/>
    <w:rsid w:val="00192A9E"/>
    <w:rsid w:val="00192C46"/>
    <w:rsid w:val="00192DFA"/>
    <w:rsid w:val="0019385C"/>
    <w:rsid w:val="0019386A"/>
    <w:rsid w:val="00193DB7"/>
    <w:rsid w:val="0019452D"/>
    <w:rsid w:val="00194612"/>
    <w:rsid w:val="00194A67"/>
    <w:rsid w:val="00194D8D"/>
    <w:rsid w:val="00195320"/>
    <w:rsid w:val="00195332"/>
    <w:rsid w:val="0019543F"/>
    <w:rsid w:val="00195647"/>
    <w:rsid w:val="00196B30"/>
    <w:rsid w:val="00196F3E"/>
    <w:rsid w:val="00197F0C"/>
    <w:rsid w:val="001A0028"/>
    <w:rsid w:val="001A13DF"/>
    <w:rsid w:val="001A2227"/>
    <w:rsid w:val="001A5189"/>
    <w:rsid w:val="001A5B1D"/>
    <w:rsid w:val="001A5B88"/>
    <w:rsid w:val="001A61AC"/>
    <w:rsid w:val="001A64E4"/>
    <w:rsid w:val="001A7194"/>
    <w:rsid w:val="001A7D7C"/>
    <w:rsid w:val="001B290D"/>
    <w:rsid w:val="001B3326"/>
    <w:rsid w:val="001B3AA6"/>
    <w:rsid w:val="001B56D1"/>
    <w:rsid w:val="001B58FD"/>
    <w:rsid w:val="001B5918"/>
    <w:rsid w:val="001B62BD"/>
    <w:rsid w:val="001B63BA"/>
    <w:rsid w:val="001C00AB"/>
    <w:rsid w:val="001C0296"/>
    <w:rsid w:val="001C087E"/>
    <w:rsid w:val="001C0A96"/>
    <w:rsid w:val="001C1008"/>
    <w:rsid w:val="001C164C"/>
    <w:rsid w:val="001C1808"/>
    <w:rsid w:val="001C2079"/>
    <w:rsid w:val="001C2A27"/>
    <w:rsid w:val="001C3E5A"/>
    <w:rsid w:val="001C4F30"/>
    <w:rsid w:val="001C528C"/>
    <w:rsid w:val="001C6D69"/>
    <w:rsid w:val="001C74A7"/>
    <w:rsid w:val="001C7D1B"/>
    <w:rsid w:val="001D029A"/>
    <w:rsid w:val="001D1431"/>
    <w:rsid w:val="001D291F"/>
    <w:rsid w:val="001D2F6F"/>
    <w:rsid w:val="001D310A"/>
    <w:rsid w:val="001D3281"/>
    <w:rsid w:val="001D3989"/>
    <w:rsid w:val="001D52A4"/>
    <w:rsid w:val="001D6005"/>
    <w:rsid w:val="001D708E"/>
    <w:rsid w:val="001D74F7"/>
    <w:rsid w:val="001D7C69"/>
    <w:rsid w:val="001E1683"/>
    <w:rsid w:val="001E203F"/>
    <w:rsid w:val="001E3016"/>
    <w:rsid w:val="001E3154"/>
    <w:rsid w:val="001E3ED0"/>
    <w:rsid w:val="001E4103"/>
    <w:rsid w:val="001E678C"/>
    <w:rsid w:val="001E7533"/>
    <w:rsid w:val="001E7927"/>
    <w:rsid w:val="001E7B5E"/>
    <w:rsid w:val="001E7BB5"/>
    <w:rsid w:val="001F0C7A"/>
    <w:rsid w:val="001F1DA6"/>
    <w:rsid w:val="001F2E45"/>
    <w:rsid w:val="001F2EAD"/>
    <w:rsid w:val="001F38A5"/>
    <w:rsid w:val="001F5784"/>
    <w:rsid w:val="001F672F"/>
    <w:rsid w:val="001F7526"/>
    <w:rsid w:val="001F79F1"/>
    <w:rsid w:val="00202CB0"/>
    <w:rsid w:val="00202CFC"/>
    <w:rsid w:val="0020346A"/>
    <w:rsid w:val="002043D9"/>
    <w:rsid w:val="00204D52"/>
    <w:rsid w:val="00205A7E"/>
    <w:rsid w:val="00206267"/>
    <w:rsid w:val="002062ED"/>
    <w:rsid w:val="00206C30"/>
    <w:rsid w:val="00211325"/>
    <w:rsid w:val="002116FD"/>
    <w:rsid w:val="00212F33"/>
    <w:rsid w:val="00215236"/>
    <w:rsid w:val="0021542F"/>
    <w:rsid w:val="00215E98"/>
    <w:rsid w:val="00215EDC"/>
    <w:rsid w:val="0021611F"/>
    <w:rsid w:val="00216B1A"/>
    <w:rsid w:val="00216B65"/>
    <w:rsid w:val="00216DD9"/>
    <w:rsid w:val="00216F16"/>
    <w:rsid w:val="00217F13"/>
    <w:rsid w:val="00220751"/>
    <w:rsid w:val="00221F00"/>
    <w:rsid w:val="00222B78"/>
    <w:rsid w:val="00223E93"/>
    <w:rsid w:val="00224C5F"/>
    <w:rsid w:val="00225DC7"/>
    <w:rsid w:val="00226738"/>
    <w:rsid w:val="00227590"/>
    <w:rsid w:val="00227596"/>
    <w:rsid w:val="00227684"/>
    <w:rsid w:val="00227766"/>
    <w:rsid w:val="002309C8"/>
    <w:rsid w:val="00230BA8"/>
    <w:rsid w:val="00230CB6"/>
    <w:rsid w:val="00230E76"/>
    <w:rsid w:val="00231485"/>
    <w:rsid w:val="00231803"/>
    <w:rsid w:val="00231BAC"/>
    <w:rsid w:val="00231C37"/>
    <w:rsid w:val="0023385D"/>
    <w:rsid w:val="002338B3"/>
    <w:rsid w:val="00234AF6"/>
    <w:rsid w:val="00234D86"/>
    <w:rsid w:val="00234D87"/>
    <w:rsid w:val="002353A6"/>
    <w:rsid w:val="002358D5"/>
    <w:rsid w:val="00235D56"/>
    <w:rsid w:val="00235E07"/>
    <w:rsid w:val="00236998"/>
    <w:rsid w:val="00236D2B"/>
    <w:rsid w:val="00236E34"/>
    <w:rsid w:val="00237FC7"/>
    <w:rsid w:val="002401BE"/>
    <w:rsid w:val="0024105B"/>
    <w:rsid w:val="0024149C"/>
    <w:rsid w:val="00241DA6"/>
    <w:rsid w:val="00241F5D"/>
    <w:rsid w:val="00242165"/>
    <w:rsid w:val="0024231D"/>
    <w:rsid w:val="002429A4"/>
    <w:rsid w:val="00242F85"/>
    <w:rsid w:val="00243B8F"/>
    <w:rsid w:val="00243BAE"/>
    <w:rsid w:val="00244620"/>
    <w:rsid w:val="00244A13"/>
    <w:rsid w:val="002501C0"/>
    <w:rsid w:val="00250E9C"/>
    <w:rsid w:val="00252012"/>
    <w:rsid w:val="002523A0"/>
    <w:rsid w:val="002523C6"/>
    <w:rsid w:val="002527DF"/>
    <w:rsid w:val="0025297D"/>
    <w:rsid w:val="00252C6E"/>
    <w:rsid w:val="002531B1"/>
    <w:rsid w:val="00254E10"/>
    <w:rsid w:val="00255369"/>
    <w:rsid w:val="002555FD"/>
    <w:rsid w:val="002558A3"/>
    <w:rsid w:val="00255C78"/>
    <w:rsid w:val="00256077"/>
    <w:rsid w:val="0025619B"/>
    <w:rsid w:val="002567BD"/>
    <w:rsid w:val="00256D7C"/>
    <w:rsid w:val="0025711C"/>
    <w:rsid w:val="00257143"/>
    <w:rsid w:val="00257EA9"/>
    <w:rsid w:val="0026097E"/>
    <w:rsid w:val="00262A7D"/>
    <w:rsid w:val="00264C29"/>
    <w:rsid w:val="00264E97"/>
    <w:rsid w:val="00265490"/>
    <w:rsid w:val="00265552"/>
    <w:rsid w:val="0026676D"/>
    <w:rsid w:val="00266C56"/>
    <w:rsid w:val="0026731E"/>
    <w:rsid w:val="00267B1F"/>
    <w:rsid w:val="0027306B"/>
    <w:rsid w:val="00274483"/>
    <w:rsid w:val="00274E6C"/>
    <w:rsid w:val="00275FFF"/>
    <w:rsid w:val="00276229"/>
    <w:rsid w:val="0027699B"/>
    <w:rsid w:val="00276B45"/>
    <w:rsid w:val="00276DED"/>
    <w:rsid w:val="0027741E"/>
    <w:rsid w:val="00277E28"/>
    <w:rsid w:val="00277EDB"/>
    <w:rsid w:val="002801E4"/>
    <w:rsid w:val="002810BB"/>
    <w:rsid w:val="00282B07"/>
    <w:rsid w:val="0028381E"/>
    <w:rsid w:val="00287DBD"/>
    <w:rsid w:val="002912CC"/>
    <w:rsid w:val="002914CE"/>
    <w:rsid w:val="002916C8"/>
    <w:rsid w:val="00292EF3"/>
    <w:rsid w:val="002938A0"/>
    <w:rsid w:val="00293E17"/>
    <w:rsid w:val="002949D5"/>
    <w:rsid w:val="00294F55"/>
    <w:rsid w:val="00296578"/>
    <w:rsid w:val="00296840"/>
    <w:rsid w:val="00296BB1"/>
    <w:rsid w:val="002975D4"/>
    <w:rsid w:val="00297E23"/>
    <w:rsid w:val="002A05D6"/>
    <w:rsid w:val="002A1376"/>
    <w:rsid w:val="002A1C26"/>
    <w:rsid w:val="002A2F05"/>
    <w:rsid w:val="002A4A7F"/>
    <w:rsid w:val="002A4EB3"/>
    <w:rsid w:val="002A6282"/>
    <w:rsid w:val="002A6D04"/>
    <w:rsid w:val="002A6F50"/>
    <w:rsid w:val="002B0BF8"/>
    <w:rsid w:val="002B336E"/>
    <w:rsid w:val="002B422C"/>
    <w:rsid w:val="002B64BE"/>
    <w:rsid w:val="002B6C4B"/>
    <w:rsid w:val="002B791F"/>
    <w:rsid w:val="002B7BD1"/>
    <w:rsid w:val="002C03C6"/>
    <w:rsid w:val="002C0928"/>
    <w:rsid w:val="002C179E"/>
    <w:rsid w:val="002C1FB4"/>
    <w:rsid w:val="002C32F5"/>
    <w:rsid w:val="002C350A"/>
    <w:rsid w:val="002C559D"/>
    <w:rsid w:val="002C5D76"/>
    <w:rsid w:val="002C6417"/>
    <w:rsid w:val="002D1D50"/>
    <w:rsid w:val="002D1F2C"/>
    <w:rsid w:val="002D2B70"/>
    <w:rsid w:val="002D2E97"/>
    <w:rsid w:val="002D4BCB"/>
    <w:rsid w:val="002D637D"/>
    <w:rsid w:val="002D67DE"/>
    <w:rsid w:val="002E0010"/>
    <w:rsid w:val="002E0AD4"/>
    <w:rsid w:val="002E0FE7"/>
    <w:rsid w:val="002E181E"/>
    <w:rsid w:val="002E19F0"/>
    <w:rsid w:val="002E29A0"/>
    <w:rsid w:val="002E2A7D"/>
    <w:rsid w:val="002E3C67"/>
    <w:rsid w:val="002E56FE"/>
    <w:rsid w:val="002E6035"/>
    <w:rsid w:val="002F091F"/>
    <w:rsid w:val="002F1B12"/>
    <w:rsid w:val="002F1C14"/>
    <w:rsid w:val="002F2113"/>
    <w:rsid w:val="002F33C7"/>
    <w:rsid w:val="002F3E9B"/>
    <w:rsid w:val="002F436C"/>
    <w:rsid w:val="002F438A"/>
    <w:rsid w:val="002F48A3"/>
    <w:rsid w:val="002F4988"/>
    <w:rsid w:val="002F63A4"/>
    <w:rsid w:val="002F74EB"/>
    <w:rsid w:val="00300D52"/>
    <w:rsid w:val="00301727"/>
    <w:rsid w:val="003038F6"/>
    <w:rsid w:val="00303B10"/>
    <w:rsid w:val="00304C3F"/>
    <w:rsid w:val="00305961"/>
    <w:rsid w:val="00305B9D"/>
    <w:rsid w:val="003063B5"/>
    <w:rsid w:val="00306AF3"/>
    <w:rsid w:val="003073C2"/>
    <w:rsid w:val="003106E9"/>
    <w:rsid w:val="0031101D"/>
    <w:rsid w:val="003121F4"/>
    <w:rsid w:val="003137C6"/>
    <w:rsid w:val="00315A06"/>
    <w:rsid w:val="00315D13"/>
    <w:rsid w:val="0031615A"/>
    <w:rsid w:val="003167C1"/>
    <w:rsid w:val="003175E0"/>
    <w:rsid w:val="00317E26"/>
    <w:rsid w:val="00320359"/>
    <w:rsid w:val="00320536"/>
    <w:rsid w:val="00320BC9"/>
    <w:rsid w:val="003217FE"/>
    <w:rsid w:val="00321BF0"/>
    <w:rsid w:val="00322014"/>
    <w:rsid w:val="003224B4"/>
    <w:rsid w:val="00322849"/>
    <w:rsid w:val="00322F48"/>
    <w:rsid w:val="00323648"/>
    <w:rsid w:val="00323A52"/>
    <w:rsid w:val="00323AB9"/>
    <w:rsid w:val="00324DF1"/>
    <w:rsid w:val="00325D32"/>
    <w:rsid w:val="003269F9"/>
    <w:rsid w:val="00326ADB"/>
    <w:rsid w:val="00326D91"/>
    <w:rsid w:val="00327DD5"/>
    <w:rsid w:val="00330406"/>
    <w:rsid w:val="00330F21"/>
    <w:rsid w:val="00331563"/>
    <w:rsid w:val="00332A37"/>
    <w:rsid w:val="003333BC"/>
    <w:rsid w:val="003339E9"/>
    <w:rsid w:val="00334603"/>
    <w:rsid w:val="00334812"/>
    <w:rsid w:val="00335382"/>
    <w:rsid w:val="00335637"/>
    <w:rsid w:val="003372C2"/>
    <w:rsid w:val="003373B6"/>
    <w:rsid w:val="00337968"/>
    <w:rsid w:val="00341B87"/>
    <w:rsid w:val="003421A2"/>
    <w:rsid w:val="00342AF5"/>
    <w:rsid w:val="00343093"/>
    <w:rsid w:val="003433F6"/>
    <w:rsid w:val="00344839"/>
    <w:rsid w:val="00344F2E"/>
    <w:rsid w:val="003453C7"/>
    <w:rsid w:val="003454B9"/>
    <w:rsid w:val="00345AF4"/>
    <w:rsid w:val="00346385"/>
    <w:rsid w:val="00346443"/>
    <w:rsid w:val="0034657B"/>
    <w:rsid w:val="003469B0"/>
    <w:rsid w:val="00346CC4"/>
    <w:rsid w:val="00347F45"/>
    <w:rsid w:val="0035089A"/>
    <w:rsid w:val="003508F9"/>
    <w:rsid w:val="00350A44"/>
    <w:rsid w:val="00350FB4"/>
    <w:rsid w:val="00352E62"/>
    <w:rsid w:val="003532E2"/>
    <w:rsid w:val="00353EC4"/>
    <w:rsid w:val="00353ED1"/>
    <w:rsid w:val="00354DF9"/>
    <w:rsid w:val="00355FBC"/>
    <w:rsid w:val="00356D7A"/>
    <w:rsid w:val="003574B1"/>
    <w:rsid w:val="00357D1C"/>
    <w:rsid w:val="003609F3"/>
    <w:rsid w:val="003610A6"/>
    <w:rsid w:val="00362FD0"/>
    <w:rsid w:val="00363649"/>
    <w:rsid w:val="003638B8"/>
    <w:rsid w:val="00363959"/>
    <w:rsid w:val="00364125"/>
    <w:rsid w:val="00364753"/>
    <w:rsid w:val="00364B56"/>
    <w:rsid w:val="00366695"/>
    <w:rsid w:val="00367006"/>
    <w:rsid w:val="00367AB9"/>
    <w:rsid w:val="00367CB0"/>
    <w:rsid w:val="00367EC3"/>
    <w:rsid w:val="00370216"/>
    <w:rsid w:val="00370955"/>
    <w:rsid w:val="00371CF1"/>
    <w:rsid w:val="003723A6"/>
    <w:rsid w:val="00372E4B"/>
    <w:rsid w:val="00374954"/>
    <w:rsid w:val="00380A96"/>
    <w:rsid w:val="00380CEB"/>
    <w:rsid w:val="00381381"/>
    <w:rsid w:val="00381AC3"/>
    <w:rsid w:val="00381C02"/>
    <w:rsid w:val="00382167"/>
    <w:rsid w:val="00384550"/>
    <w:rsid w:val="0038469D"/>
    <w:rsid w:val="0038470A"/>
    <w:rsid w:val="0038495E"/>
    <w:rsid w:val="00386F78"/>
    <w:rsid w:val="00387043"/>
    <w:rsid w:val="00390772"/>
    <w:rsid w:val="003910EA"/>
    <w:rsid w:val="003916AE"/>
    <w:rsid w:val="00391740"/>
    <w:rsid w:val="00391BC0"/>
    <w:rsid w:val="00392443"/>
    <w:rsid w:val="00392C91"/>
    <w:rsid w:val="003932D9"/>
    <w:rsid w:val="003933A1"/>
    <w:rsid w:val="003933CB"/>
    <w:rsid w:val="00395017"/>
    <w:rsid w:val="00395752"/>
    <w:rsid w:val="00395F43"/>
    <w:rsid w:val="003960D3"/>
    <w:rsid w:val="00397D43"/>
    <w:rsid w:val="003A00C8"/>
    <w:rsid w:val="003A0265"/>
    <w:rsid w:val="003A1842"/>
    <w:rsid w:val="003A194E"/>
    <w:rsid w:val="003A2DDF"/>
    <w:rsid w:val="003A2E13"/>
    <w:rsid w:val="003A323C"/>
    <w:rsid w:val="003A4466"/>
    <w:rsid w:val="003A5F55"/>
    <w:rsid w:val="003A6A50"/>
    <w:rsid w:val="003A71C9"/>
    <w:rsid w:val="003A7204"/>
    <w:rsid w:val="003A729E"/>
    <w:rsid w:val="003A7587"/>
    <w:rsid w:val="003B0878"/>
    <w:rsid w:val="003B1F94"/>
    <w:rsid w:val="003B3CAD"/>
    <w:rsid w:val="003B3D9B"/>
    <w:rsid w:val="003B4B92"/>
    <w:rsid w:val="003B4E7C"/>
    <w:rsid w:val="003B518B"/>
    <w:rsid w:val="003B5719"/>
    <w:rsid w:val="003B5759"/>
    <w:rsid w:val="003B5C4E"/>
    <w:rsid w:val="003B62E5"/>
    <w:rsid w:val="003B6EEA"/>
    <w:rsid w:val="003B71CD"/>
    <w:rsid w:val="003B7A50"/>
    <w:rsid w:val="003C0F26"/>
    <w:rsid w:val="003C1085"/>
    <w:rsid w:val="003C2539"/>
    <w:rsid w:val="003C27B0"/>
    <w:rsid w:val="003C3283"/>
    <w:rsid w:val="003C65AA"/>
    <w:rsid w:val="003C7C9B"/>
    <w:rsid w:val="003C7F4B"/>
    <w:rsid w:val="003D0B19"/>
    <w:rsid w:val="003D0CBC"/>
    <w:rsid w:val="003D0E48"/>
    <w:rsid w:val="003D13F3"/>
    <w:rsid w:val="003D1939"/>
    <w:rsid w:val="003D1AC5"/>
    <w:rsid w:val="003D1C84"/>
    <w:rsid w:val="003D1D94"/>
    <w:rsid w:val="003D2300"/>
    <w:rsid w:val="003D247C"/>
    <w:rsid w:val="003D33D9"/>
    <w:rsid w:val="003D3596"/>
    <w:rsid w:val="003D37C1"/>
    <w:rsid w:val="003D3A05"/>
    <w:rsid w:val="003D443C"/>
    <w:rsid w:val="003D5493"/>
    <w:rsid w:val="003D6972"/>
    <w:rsid w:val="003D6DA0"/>
    <w:rsid w:val="003D6E4E"/>
    <w:rsid w:val="003D7001"/>
    <w:rsid w:val="003E0576"/>
    <w:rsid w:val="003E0D99"/>
    <w:rsid w:val="003E142E"/>
    <w:rsid w:val="003E239E"/>
    <w:rsid w:val="003E25B4"/>
    <w:rsid w:val="003E3013"/>
    <w:rsid w:val="003E3615"/>
    <w:rsid w:val="003E3B18"/>
    <w:rsid w:val="003E4011"/>
    <w:rsid w:val="003E4B7D"/>
    <w:rsid w:val="003E4CB5"/>
    <w:rsid w:val="003E4EAF"/>
    <w:rsid w:val="003E502C"/>
    <w:rsid w:val="003E5A74"/>
    <w:rsid w:val="003E6445"/>
    <w:rsid w:val="003E688D"/>
    <w:rsid w:val="003E7955"/>
    <w:rsid w:val="003E7B9E"/>
    <w:rsid w:val="003F017B"/>
    <w:rsid w:val="003F1C55"/>
    <w:rsid w:val="003F29E7"/>
    <w:rsid w:val="003F2AA3"/>
    <w:rsid w:val="003F2AE3"/>
    <w:rsid w:val="003F4403"/>
    <w:rsid w:val="003F59C5"/>
    <w:rsid w:val="00400053"/>
    <w:rsid w:val="004003E2"/>
    <w:rsid w:val="00400C00"/>
    <w:rsid w:val="00400DD5"/>
    <w:rsid w:val="004016BD"/>
    <w:rsid w:val="004017B2"/>
    <w:rsid w:val="00402039"/>
    <w:rsid w:val="00402DD0"/>
    <w:rsid w:val="004035FD"/>
    <w:rsid w:val="004037FF"/>
    <w:rsid w:val="00403E2C"/>
    <w:rsid w:val="00404302"/>
    <w:rsid w:val="00404D52"/>
    <w:rsid w:val="00405009"/>
    <w:rsid w:val="00405679"/>
    <w:rsid w:val="00405F52"/>
    <w:rsid w:val="004071A7"/>
    <w:rsid w:val="004073F5"/>
    <w:rsid w:val="00407CCC"/>
    <w:rsid w:val="00410397"/>
    <w:rsid w:val="00410606"/>
    <w:rsid w:val="00410EF9"/>
    <w:rsid w:val="00411DC7"/>
    <w:rsid w:val="00412B9F"/>
    <w:rsid w:val="00413541"/>
    <w:rsid w:val="00413F74"/>
    <w:rsid w:val="004143B1"/>
    <w:rsid w:val="00414AC0"/>
    <w:rsid w:val="00414DC4"/>
    <w:rsid w:val="00414EBF"/>
    <w:rsid w:val="00415BD7"/>
    <w:rsid w:val="00416763"/>
    <w:rsid w:val="0041721A"/>
    <w:rsid w:val="0041772E"/>
    <w:rsid w:val="00420536"/>
    <w:rsid w:val="00420F56"/>
    <w:rsid w:val="00421615"/>
    <w:rsid w:val="00421673"/>
    <w:rsid w:val="00422893"/>
    <w:rsid w:val="00424195"/>
    <w:rsid w:val="004249FA"/>
    <w:rsid w:val="0042630B"/>
    <w:rsid w:val="00427962"/>
    <w:rsid w:val="00427F50"/>
    <w:rsid w:val="004302D1"/>
    <w:rsid w:val="0043139F"/>
    <w:rsid w:val="00431F2D"/>
    <w:rsid w:val="004320E1"/>
    <w:rsid w:val="004321D8"/>
    <w:rsid w:val="00432C28"/>
    <w:rsid w:val="00434A55"/>
    <w:rsid w:val="004350C6"/>
    <w:rsid w:val="0043667F"/>
    <w:rsid w:val="00436A99"/>
    <w:rsid w:val="00436F63"/>
    <w:rsid w:val="00437834"/>
    <w:rsid w:val="00437D77"/>
    <w:rsid w:val="00437DB0"/>
    <w:rsid w:val="00440381"/>
    <w:rsid w:val="00440F4D"/>
    <w:rsid w:val="00441144"/>
    <w:rsid w:val="004421BD"/>
    <w:rsid w:val="0044370E"/>
    <w:rsid w:val="00443DE6"/>
    <w:rsid w:val="0044492C"/>
    <w:rsid w:val="00444B5E"/>
    <w:rsid w:val="00445136"/>
    <w:rsid w:val="00445201"/>
    <w:rsid w:val="004457D3"/>
    <w:rsid w:val="0044675A"/>
    <w:rsid w:val="00447574"/>
    <w:rsid w:val="004475EA"/>
    <w:rsid w:val="004516CA"/>
    <w:rsid w:val="00452DE3"/>
    <w:rsid w:val="00453459"/>
    <w:rsid w:val="0045487A"/>
    <w:rsid w:val="004564A5"/>
    <w:rsid w:val="00456558"/>
    <w:rsid w:val="004572B1"/>
    <w:rsid w:val="00457F7A"/>
    <w:rsid w:val="004616FC"/>
    <w:rsid w:val="00462B33"/>
    <w:rsid w:val="00463079"/>
    <w:rsid w:val="00463D36"/>
    <w:rsid w:val="0046451B"/>
    <w:rsid w:val="00464E24"/>
    <w:rsid w:val="00465D79"/>
    <w:rsid w:val="00465D99"/>
    <w:rsid w:val="004662D2"/>
    <w:rsid w:val="00466F1E"/>
    <w:rsid w:val="00470F7D"/>
    <w:rsid w:val="004710C7"/>
    <w:rsid w:val="00471DA9"/>
    <w:rsid w:val="00471E12"/>
    <w:rsid w:val="00472026"/>
    <w:rsid w:val="00472793"/>
    <w:rsid w:val="0047436E"/>
    <w:rsid w:val="00474440"/>
    <w:rsid w:val="00475654"/>
    <w:rsid w:val="00476403"/>
    <w:rsid w:val="004773FB"/>
    <w:rsid w:val="00477520"/>
    <w:rsid w:val="004777E5"/>
    <w:rsid w:val="0048019D"/>
    <w:rsid w:val="00480DED"/>
    <w:rsid w:val="00480F86"/>
    <w:rsid w:val="00484275"/>
    <w:rsid w:val="004852F6"/>
    <w:rsid w:val="00485A4E"/>
    <w:rsid w:val="00486054"/>
    <w:rsid w:val="00487858"/>
    <w:rsid w:val="00490857"/>
    <w:rsid w:val="0049261C"/>
    <w:rsid w:val="00492870"/>
    <w:rsid w:val="00493422"/>
    <w:rsid w:val="004940A4"/>
    <w:rsid w:val="00494287"/>
    <w:rsid w:val="00494B87"/>
    <w:rsid w:val="004950D5"/>
    <w:rsid w:val="0049638D"/>
    <w:rsid w:val="00497383"/>
    <w:rsid w:val="004973EA"/>
    <w:rsid w:val="0049777A"/>
    <w:rsid w:val="0049795F"/>
    <w:rsid w:val="004A072A"/>
    <w:rsid w:val="004A1777"/>
    <w:rsid w:val="004A1B83"/>
    <w:rsid w:val="004A28E0"/>
    <w:rsid w:val="004A30F0"/>
    <w:rsid w:val="004A3AEC"/>
    <w:rsid w:val="004A3EE0"/>
    <w:rsid w:val="004A6A50"/>
    <w:rsid w:val="004A7634"/>
    <w:rsid w:val="004A7A98"/>
    <w:rsid w:val="004B0279"/>
    <w:rsid w:val="004B0AF8"/>
    <w:rsid w:val="004B11F9"/>
    <w:rsid w:val="004B141A"/>
    <w:rsid w:val="004B1F0D"/>
    <w:rsid w:val="004B292C"/>
    <w:rsid w:val="004B2A16"/>
    <w:rsid w:val="004B41C5"/>
    <w:rsid w:val="004B47B5"/>
    <w:rsid w:val="004B5457"/>
    <w:rsid w:val="004B579A"/>
    <w:rsid w:val="004B6450"/>
    <w:rsid w:val="004B6BB8"/>
    <w:rsid w:val="004B778D"/>
    <w:rsid w:val="004C0D2F"/>
    <w:rsid w:val="004C1D49"/>
    <w:rsid w:val="004C341B"/>
    <w:rsid w:val="004C3B65"/>
    <w:rsid w:val="004C5085"/>
    <w:rsid w:val="004C5375"/>
    <w:rsid w:val="004C63D6"/>
    <w:rsid w:val="004C65E3"/>
    <w:rsid w:val="004C6753"/>
    <w:rsid w:val="004C6966"/>
    <w:rsid w:val="004D03AD"/>
    <w:rsid w:val="004D0A1F"/>
    <w:rsid w:val="004D1374"/>
    <w:rsid w:val="004D2BBC"/>
    <w:rsid w:val="004D4557"/>
    <w:rsid w:val="004D5197"/>
    <w:rsid w:val="004D5377"/>
    <w:rsid w:val="004D5A3C"/>
    <w:rsid w:val="004D5AEF"/>
    <w:rsid w:val="004D6758"/>
    <w:rsid w:val="004D7A41"/>
    <w:rsid w:val="004E0993"/>
    <w:rsid w:val="004E29C2"/>
    <w:rsid w:val="004E2CE3"/>
    <w:rsid w:val="004E3D1D"/>
    <w:rsid w:val="004E43E8"/>
    <w:rsid w:val="004E44FD"/>
    <w:rsid w:val="004E4575"/>
    <w:rsid w:val="004E4E2E"/>
    <w:rsid w:val="004E6636"/>
    <w:rsid w:val="004E6912"/>
    <w:rsid w:val="004E6ACB"/>
    <w:rsid w:val="004E6B4F"/>
    <w:rsid w:val="004E6E60"/>
    <w:rsid w:val="004E7691"/>
    <w:rsid w:val="004F355A"/>
    <w:rsid w:val="004F36FC"/>
    <w:rsid w:val="004F54EE"/>
    <w:rsid w:val="004F5A5B"/>
    <w:rsid w:val="004F5D09"/>
    <w:rsid w:val="004F777F"/>
    <w:rsid w:val="004F785B"/>
    <w:rsid w:val="004F7AA6"/>
    <w:rsid w:val="004F7C4C"/>
    <w:rsid w:val="005005F5"/>
    <w:rsid w:val="00500909"/>
    <w:rsid w:val="00501AFC"/>
    <w:rsid w:val="005022F8"/>
    <w:rsid w:val="005028E0"/>
    <w:rsid w:val="005030A5"/>
    <w:rsid w:val="00504224"/>
    <w:rsid w:val="005042A5"/>
    <w:rsid w:val="00504B7A"/>
    <w:rsid w:val="00504B8B"/>
    <w:rsid w:val="00505033"/>
    <w:rsid w:val="005052CC"/>
    <w:rsid w:val="0050695B"/>
    <w:rsid w:val="0050698E"/>
    <w:rsid w:val="00506E07"/>
    <w:rsid w:val="005077F3"/>
    <w:rsid w:val="00507BD9"/>
    <w:rsid w:val="005110D4"/>
    <w:rsid w:val="00511788"/>
    <w:rsid w:val="0051182C"/>
    <w:rsid w:val="00511D80"/>
    <w:rsid w:val="00511F25"/>
    <w:rsid w:val="005121EE"/>
    <w:rsid w:val="00512414"/>
    <w:rsid w:val="0051243B"/>
    <w:rsid w:val="00512BA2"/>
    <w:rsid w:val="00512FB6"/>
    <w:rsid w:val="00513421"/>
    <w:rsid w:val="00513BC0"/>
    <w:rsid w:val="005147FF"/>
    <w:rsid w:val="00514DCA"/>
    <w:rsid w:val="005151D9"/>
    <w:rsid w:val="0051679F"/>
    <w:rsid w:val="005169D8"/>
    <w:rsid w:val="00516DDA"/>
    <w:rsid w:val="0051729B"/>
    <w:rsid w:val="00517B0A"/>
    <w:rsid w:val="0052037A"/>
    <w:rsid w:val="005204A0"/>
    <w:rsid w:val="00520A62"/>
    <w:rsid w:val="0052174B"/>
    <w:rsid w:val="0052184F"/>
    <w:rsid w:val="0052185B"/>
    <w:rsid w:val="00521F21"/>
    <w:rsid w:val="005227A3"/>
    <w:rsid w:val="005227C5"/>
    <w:rsid w:val="00522BC1"/>
    <w:rsid w:val="00522BCD"/>
    <w:rsid w:val="005233A7"/>
    <w:rsid w:val="005233FC"/>
    <w:rsid w:val="0052389C"/>
    <w:rsid w:val="00523C9E"/>
    <w:rsid w:val="0052545D"/>
    <w:rsid w:val="005255C9"/>
    <w:rsid w:val="00525A53"/>
    <w:rsid w:val="005261A4"/>
    <w:rsid w:val="005262DC"/>
    <w:rsid w:val="00527CBB"/>
    <w:rsid w:val="00527EBF"/>
    <w:rsid w:val="00530195"/>
    <w:rsid w:val="0053040E"/>
    <w:rsid w:val="00530977"/>
    <w:rsid w:val="00532401"/>
    <w:rsid w:val="0053279B"/>
    <w:rsid w:val="0053460A"/>
    <w:rsid w:val="00534851"/>
    <w:rsid w:val="005366A9"/>
    <w:rsid w:val="00540B6B"/>
    <w:rsid w:val="00541531"/>
    <w:rsid w:val="00541554"/>
    <w:rsid w:val="005418A2"/>
    <w:rsid w:val="00542654"/>
    <w:rsid w:val="0054284F"/>
    <w:rsid w:val="005433C9"/>
    <w:rsid w:val="005437F5"/>
    <w:rsid w:val="00543AB1"/>
    <w:rsid w:val="00543D6C"/>
    <w:rsid w:val="00544F4D"/>
    <w:rsid w:val="00546DBE"/>
    <w:rsid w:val="00547B7E"/>
    <w:rsid w:val="0055105A"/>
    <w:rsid w:val="00551121"/>
    <w:rsid w:val="0055184B"/>
    <w:rsid w:val="00551D45"/>
    <w:rsid w:val="005520DE"/>
    <w:rsid w:val="00554A7E"/>
    <w:rsid w:val="005561E6"/>
    <w:rsid w:val="005575AC"/>
    <w:rsid w:val="00557A1F"/>
    <w:rsid w:val="00561857"/>
    <w:rsid w:val="00561E06"/>
    <w:rsid w:val="00562454"/>
    <w:rsid w:val="00562903"/>
    <w:rsid w:val="0056291E"/>
    <w:rsid w:val="00562FCC"/>
    <w:rsid w:val="005652DF"/>
    <w:rsid w:val="00565F50"/>
    <w:rsid w:val="005668FA"/>
    <w:rsid w:val="005670B0"/>
    <w:rsid w:val="00567214"/>
    <w:rsid w:val="00567FA9"/>
    <w:rsid w:val="00571E44"/>
    <w:rsid w:val="005721A5"/>
    <w:rsid w:val="00572705"/>
    <w:rsid w:val="00572D45"/>
    <w:rsid w:val="005735E6"/>
    <w:rsid w:val="005751B2"/>
    <w:rsid w:val="0057544A"/>
    <w:rsid w:val="00575B8B"/>
    <w:rsid w:val="00575FB5"/>
    <w:rsid w:val="00577587"/>
    <w:rsid w:val="005775F6"/>
    <w:rsid w:val="00577ABA"/>
    <w:rsid w:val="00580750"/>
    <w:rsid w:val="0058107C"/>
    <w:rsid w:val="00581846"/>
    <w:rsid w:val="00581EB9"/>
    <w:rsid w:val="00582091"/>
    <w:rsid w:val="00582B6C"/>
    <w:rsid w:val="005838A9"/>
    <w:rsid w:val="005839EF"/>
    <w:rsid w:val="005849E4"/>
    <w:rsid w:val="00586510"/>
    <w:rsid w:val="005865CC"/>
    <w:rsid w:val="00586994"/>
    <w:rsid w:val="00587D8D"/>
    <w:rsid w:val="00587F45"/>
    <w:rsid w:val="0059078C"/>
    <w:rsid w:val="00591EAF"/>
    <w:rsid w:val="005927A5"/>
    <w:rsid w:val="00592B18"/>
    <w:rsid w:val="00593561"/>
    <w:rsid w:val="00593B00"/>
    <w:rsid w:val="00594274"/>
    <w:rsid w:val="00595427"/>
    <w:rsid w:val="0059562A"/>
    <w:rsid w:val="00595693"/>
    <w:rsid w:val="00596305"/>
    <w:rsid w:val="005971A4"/>
    <w:rsid w:val="005A06C7"/>
    <w:rsid w:val="005A06D0"/>
    <w:rsid w:val="005A1E70"/>
    <w:rsid w:val="005A2627"/>
    <w:rsid w:val="005A30B5"/>
    <w:rsid w:val="005A3CD6"/>
    <w:rsid w:val="005A77AB"/>
    <w:rsid w:val="005B0E08"/>
    <w:rsid w:val="005B0EBC"/>
    <w:rsid w:val="005B18AF"/>
    <w:rsid w:val="005B229C"/>
    <w:rsid w:val="005B279E"/>
    <w:rsid w:val="005B28CF"/>
    <w:rsid w:val="005B3946"/>
    <w:rsid w:val="005B669E"/>
    <w:rsid w:val="005B7796"/>
    <w:rsid w:val="005C06A2"/>
    <w:rsid w:val="005C0861"/>
    <w:rsid w:val="005C0B23"/>
    <w:rsid w:val="005C1224"/>
    <w:rsid w:val="005C1618"/>
    <w:rsid w:val="005C1EDB"/>
    <w:rsid w:val="005C1FE2"/>
    <w:rsid w:val="005C240A"/>
    <w:rsid w:val="005C2C15"/>
    <w:rsid w:val="005C3306"/>
    <w:rsid w:val="005C3A4A"/>
    <w:rsid w:val="005C5286"/>
    <w:rsid w:val="005C5405"/>
    <w:rsid w:val="005C7200"/>
    <w:rsid w:val="005C7A00"/>
    <w:rsid w:val="005D0030"/>
    <w:rsid w:val="005D0097"/>
    <w:rsid w:val="005D06C4"/>
    <w:rsid w:val="005D071F"/>
    <w:rsid w:val="005D09CE"/>
    <w:rsid w:val="005D13D4"/>
    <w:rsid w:val="005D18D5"/>
    <w:rsid w:val="005D35D2"/>
    <w:rsid w:val="005D535E"/>
    <w:rsid w:val="005D6535"/>
    <w:rsid w:val="005D76F7"/>
    <w:rsid w:val="005D79FA"/>
    <w:rsid w:val="005E045E"/>
    <w:rsid w:val="005E14CC"/>
    <w:rsid w:val="005E1C7F"/>
    <w:rsid w:val="005E235D"/>
    <w:rsid w:val="005E3F69"/>
    <w:rsid w:val="005E4FCD"/>
    <w:rsid w:val="005E60DD"/>
    <w:rsid w:val="005E7D54"/>
    <w:rsid w:val="005F1AD8"/>
    <w:rsid w:val="005F1C8B"/>
    <w:rsid w:val="005F278E"/>
    <w:rsid w:val="005F2EC2"/>
    <w:rsid w:val="005F3A87"/>
    <w:rsid w:val="005F4D1F"/>
    <w:rsid w:val="005F548F"/>
    <w:rsid w:val="005F6261"/>
    <w:rsid w:val="00600B22"/>
    <w:rsid w:val="00602FF5"/>
    <w:rsid w:val="006036F1"/>
    <w:rsid w:val="00604535"/>
    <w:rsid w:val="00604581"/>
    <w:rsid w:val="00604DBE"/>
    <w:rsid w:val="00604E5B"/>
    <w:rsid w:val="006060C7"/>
    <w:rsid w:val="00606179"/>
    <w:rsid w:val="00606840"/>
    <w:rsid w:val="0061052A"/>
    <w:rsid w:val="00610BA3"/>
    <w:rsid w:val="00611AB2"/>
    <w:rsid w:val="00612BE2"/>
    <w:rsid w:val="00614FE5"/>
    <w:rsid w:val="00615CB8"/>
    <w:rsid w:val="00615E48"/>
    <w:rsid w:val="00616350"/>
    <w:rsid w:val="0061725D"/>
    <w:rsid w:val="00620026"/>
    <w:rsid w:val="00621418"/>
    <w:rsid w:val="00622312"/>
    <w:rsid w:val="006230F0"/>
    <w:rsid w:val="00623816"/>
    <w:rsid w:val="006239CA"/>
    <w:rsid w:val="00623A59"/>
    <w:rsid w:val="00624704"/>
    <w:rsid w:val="00624C3C"/>
    <w:rsid w:val="0062637F"/>
    <w:rsid w:val="0062638D"/>
    <w:rsid w:val="00626573"/>
    <w:rsid w:val="006265B2"/>
    <w:rsid w:val="00626ECA"/>
    <w:rsid w:val="00633AA2"/>
    <w:rsid w:val="00634631"/>
    <w:rsid w:val="0063516F"/>
    <w:rsid w:val="00635BFD"/>
    <w:rsid w:val="00636B28"/>
    <w:rsid w:val="00637550"/>
    <w:rsid w:val="00637843"/>
    <w:rsid w:val="00637CCE"/>
    <w:rsid w:val="00640169"/>
    <w:rsid w:val="006404B3"/>
    <w:rsid w:val="006420E6"/>
    <w:rsid w:val="00642F7F"/>
    <w:rsid w:val="0064304D"/>
    <w:rsid w:val="00643055"/>
    <w:rsid w:val="006438AF"/>
    <w:rsid w:val="00643D34"/>
    <w:rsid w:val="00643F58"/>
    <w:rsid w:val="00644C0E"/>
    <w:rsid w:val="00645ED3"/>
    <w:rsid w:val="006466DA"/>
    <w:rsid w:val="00647FDC"/>
    <w:rsid w:val="006500D3"/>
    <w:rsid w:val="00652342"/>
    <w:rsid w:val="00652A59"/>
    <w:rsid w:val="00652C59"/>
    <w:rsid w:val="00652ECD"/>
    <w:rsid w:val="0065312C"/>
    <w:rsid w:val="00653275"/>
    <w:rsid w:val="0065553B"/>
    <w:rsid w:val="006556ED"/>
    <w:rsid w:val="00655B6A"/>
    <w:rsid w:val="00655E3F"/>
    <w:rsid w:val="0065621D"/>
    <w:rsid w:val="00656AC8"/>
    <w:rsid w:val="0065712C"/>
    <w:rsid w:val="00657BD6"/>
    <w:rsid w:val="00660B7C"/>
    <w:rsid w:val="00660FAD"/>
    <w:rsid w:val="00661D82"/>
    <w:rsid w:val="00661DD0"/>
    <w:rsid w:val="0066214D"/>
    <w:rsid w:val="0066361A"/>
    <w:rsid w:val="006638F3"/>
    <w:rsid w:val="00664ACB"/>
    <w:rsid w:val="00665E08"/>
    <w:rsid w:val="006662E7"/>
    <w:rsid w:val="00670440"/>
    <w:rsid w:val="0067083D"/>
    <w:rsid w:val="00670F56"/>
    <w:rsid w:val="00671227"/>
    <w:rsid w:val="00671B3A"/>
    <w:rsid w:val="0067285D"/>
    <w:rsid w:val="00673941"/>
    <w:rsid w:val="00674036"/>
    <w:rsid w:val="00674CEE"/>
    <w:rsid w:val="006753F8"/>
    <w:rsid w:val="006766FC"/>
    <w:rsid w:val="00676D8E"/>
    <w:rsid w:val="00677654"/>
    <w:rsid w:val="0067773E"/>
    <w:rsid w:val="006802F6"/>
    <w:rsid w:val="00681ED9"/>
    <w:rsid w:val="006826A2"/>
    <w:rsid w:val="00682DE1"/>
    <w:rsid w:val="00683A44"/>
    <w:rsid w:val="0068442D"/>
    <w:rsid w:val="006844CA"/>
    <w:rsid w:val="00684CFE"/>
    <w:rsid w:val="006851A1"/>
    <w:rsid w:val="00685350"/>
    <w:rsid w:val="00685352"/>
    <w:rsid w:val="00685BE3"/>
    <w:rsid w:val="0068678E"/>
    <w:rsid w:val="0068717C"/>
    <w:rsid w:val="00687960"/>
    <w:rsid w:val="006879BA"/>
    <w:rsid w:val="0069247C"/>
    <w:rsid w:val="006937FD"/>
    <w:rsid w:val="006961D5"/>
    <w:rsid w:val="00697719"/>
    <w:rsid w:val="00697CB2"/>
    <w:rsid w:val="00697D03"/>
    <w:rsid w:val="006A161D"/>
    <w:rsid w:val="006A1B34"/>
    <w:rsid w:val="006A2EAC"/>
    <w:rsid w:val="006A357C"/>
    <w:rsid w:val="006A35F8"/>
    <w:rsid w:val="006A3603"/>
    <w:rsid w:val="006A4D66"/>
    <w:rsid w:val="006A5614"/>
    <w:rsid w:val="006A5D5B"/>
    <w:rsid w:val="006A5E71"/>
    <w:rsid w:val="006A62C2"/>
    <w:rsid w:val="006A6F34"/>
    <w:rsid w:val="006A78D6"/>
    <w:rsid w:val="006A7B8A"/>
    <w:rsid w:val="006B0676"/>
    <w:rsid w:val="006B1131"/>
    <w:rsid w:val="006B1DE8"/>
    <w:rsid w:val="006B285E"/>
    <w:rsid w:val="006B2B1F"/>
    <w:rsid w:val="006B3E62"/>
    <w:rsid w:val="006B477B"/>
    <w:rsid w:val="006B5E8E"/>
    <w:rsid w:val="006B6921"/>
    <w:rsid w:val="006B6E3F"/>
    <w:rsid w:val="006C0F4C"/>
    <w:rsid w:val="006C2F3A"/>
    <w:rsid w:val="006C33C5"/>
    <w:rsid w:val="006C37F3"/>
    <w:rsid w:val="006C5DA9"/>
    <w:rsid w:val="006C794A"/>
    <w:rsid w:val="006D05A8"/>
    <w:rsid w:val="006D1109"/>
    <w:rsid w:val="006D1111"/>
    <w:rsid w:val="006D2A65"/>
    <w:rsid w:val="006D3E1F"/>
    <w:rsid w:val="006D53D2"/>
    <w:rsid w:val="006D60E2"/>
    <w:rsid w:val="006D7C14"/>
    <w:rsid w:val="006E0CC7"/>
    <w:rsid w:val="006E12CC"/>
    <w:rsid w:val="006E1FA9"/>
    <w:rsid w:val="006E33A6"/>
    <w:rsid w:val="006E429E"/>
    <w:rsid w:val="006E439B"/>
    <w:rsid w:val="006E49F2"/>
    <w:rsid w:val="006E4B03"/>
    <w:rsid w:val="006E4D45"/>
    <w:rsid w:val="006E5BAB"/>
    <w:rsid w:val="006E7406"/>
    <w:rsid w:val="006E751F"/>
    <w:rsid w:val="006E7767"/>
    <w:rsid w:val="006E787C"/>
    <w:rsid w:val="006F0D7B"/>
    <w:rsid w:val="006F184D"/>
    <w:rsid w:val="006F4683"/>
    <w:rsid w:val="006F48CF"/>
    <w:rsid w:val="006F4EBA"/>
    <w:rsid w:val="006F6085"/>
    <w:rsid w:val="006F690F"/>
    <w:rsid w:val="006F6F2F"/>
    <w:rsid w:val="006F73E1"/>
    <w:rsid w:val="006F7409"/>
    <w:rsid w:val="006F7625"/>
    <w:rsid w:val="006F7D8F"/>
    <w:rsid w:val="007006D2"/>
    <w:rsid w:val="00700EB8"/>
    <w:rsid w:val="00700F2B"/>
    <w:rsid w:val="007016A7"/>
    <w:rsid w:val="00701976"/>
    <w:rsid w:val="0070227C"/>
    <w:rsid w:val="0070375C"/>
    <w:rsid w:val="00703954"/>
    <w:rsid w:val="00704B69"/>
    <w:rsid w:val="00705914"/>
    <w:rsid w:val="007065D7"/>
    <w:rsid w:val="00706FF1"/>
    <w:rsid w:val="007074DF"/>
    <w:rsid w:val="007077A7"/>
    <w:rsid w:val="00710784"/>
    <w:rsid w:val="00712DFC"/>
    <w:rsid w:val="007133F7"/>
    <w:rsid w:val="00716AB7"/>
    <w:rsid w:val="00717712"/>
    <w:rsid w:val="00717756"/>
    <w:rsid w:val="007178C1"/>
    <w:rsid w:val="007202CE"/>
    <w:rsid w:val="00720B7B"/>
    <w:rsid w:val="00721859"/>
    <w:rsid w:val="00721F4B"/>
    <w:rsid w:val="00722AB8"/>
    <w:rsid w:val="00722FD8"/>
    <w:rsid w:val="00723854"/>
    <w:rsid w:val="007239A1"/>
    <w:rsid w:val="007244AC"/>
    <w:rsid w:val="0072575B"/>
    <w:rsid w:val="00725E9F"/>
    <w:rsid w:val="00726077"/>
    <w:rsid w:val="00726115"/>
    <w:rsid w:val="00726900"/>
    <w:rsid w:val="007271B6"/>
    <w:rsid w:val="00727352"/>
    <w:rsid w:val="00727F7B"/>
    <w:rsid w:val="00731ED4"/>
    <w:rsid w:val="00732066"/>
    <w:rsid w:val="007323D8"/>
    <w:rsid w:val="00732F08"/>
    <w:rsid w:val="00732F48"/>
    <w:rsid w:val="0073333D"/>
    <w:rsid w:val="007335A8"/>
    <w:rsid w:val="007339F4"/>
    <w:rsid w:val="00733E79"/>
    <w:rsid w:val="00735684"/>
    <w:rsid w:val="00736124"/>
    <w:rsid w:val="007376E5"/>
    <w:rsid w:val="00740191"/>
    <w:rsid w:val="0074066F"/>
    <w:rsid w:val="00740D70"/>
    <w:rsid w:val="00741B87"/>
    <w:rsid w:val="007439DB"/>
    <w:rsid w:val="0074413F"/>
    <w:rsid w:val="00744380"/>
    <w:rsid w:val="007443B8"/>
    <w:rsid w:val="00744C12"/>
    <w:rsid w:val="007465BB"/>
    <w:rsid w:val="00746FAF"/>
    <w:rsid w:val="007477EF"/>
    <w:rsid w:val="007509FB"/>
    <w:rsid w:val="00750B5A"/>
    <w:rsid w:val="00751933"/>
    <w:rsid w:val="00751DCE"/>
    <w:rsid w:val="007520A0"/>
    <w:rsid w:val="00752433"/>
    <w:rsid w:val="00752516"/>
    <w:rsid w:val="00752533"/>
    <w:rsid w:val="0075358F"/>
    <w:rsid w:val="0075425C"/>
    <w:rsid w:val="007558F3"/>
    <w:rsid w:val="00755E87"/>
    <w:rsid w:val="00756576"/>
    <w:rsid w:val="00756C3B"/>
    <w:rsid w:val="00756EB9"/>
    <w:rsid w:val="007570D5"/>
    <w:rsid w:val="00760CD4"/>
    <w:rsid w:val="00762E16"/>
    <w:rsid w:val="00764DAA"/>
    <w:rsid w:val="00765CFD"/>
    <w:rsid w:val="00765FB7"/>
    <w:rsid w:val="00766155"/>
    <w:rsid w:val="00766868"/>
    <w:rsid w:val="00767586"/>
    <w:rsid w:val="00767734"/>
    <w:rsid w:val="007702B6"/>
    <w:rsid w:val="00770C73"/>
    <w:rsid w:val="007715BC"/>
    <w:rsid w:val="00773431"/>
    <w:rsid w:val="0077371F"/>
    <w:rsid w:val="00773F46"/>
    <w:rsid w:val="00774AC9"/>
    <w:rsid w:val="0077518B"/>
    <w:rsid w:val="00775947"/>
    <w:rsid w:val="00775E2D"/>
    <w:rsid w:val="00776B0B"/>
    <w:rsid w:val="00777E67"/>
    <w:rsid w:val="00780040"/>
    <w:rsid w:val="0078035C"/>
    <w:rsid w:val="00780780"/>
    <w:rsid w:val="007808CD"/>
    <w:rsid w:val="00781647"/>
    <w:rsid w:val="00782325"/>
    <w:rsid w:val="007826AA"/>
    <w:rsid w:val="00783702"/>
    <w:rsid w:val="00783F67"/>
    <w:rsid w:val="007843F1"/>
    <w:rsid w:val="007844DA"/>
    <w:rsid w:val="00784A6F"/>
    <w:rsid w:val="00784B62"/>
    <w:rsid w:val="00784DBB"/>
    <w:rsid w:val="0078518C"/>
    <w:rsid w:val="00785B6B"/>
    <w:rsid w:val="0078617A"/>
    <w:rsid w:val="00786957"/>
    <w:rsid w:val="00787386"/>
    <w:rsid w:val="007874F6"/>
    <w:rsid w:val="00790E20"/>
    <w:rsid w:val="007914A3"/>
    <w:rsid w:val="00791D47"/>
    <w:rsid w:val="007927AF"/>
    <w:rsid w:val="007929B1"/>
    <w:rsid w:val="00793B1C"/>
    <w:rsid w:val="007945EA"/>
    <w:rsid w:val="00794FE6"/>
    <w:rsid w:val="00796824"/>
    <w:rsid w:val="0079753C"/>
    <w:rsid w:val="007A202C"/>
    <w:rsid w:val="007A2077"/>
    <w:rsid w:val="007A2C8C"/>
    <w:rsid w:val="007A38CF"/>
    <w:rsid w:val="007A5375"/>
    <w:rsid w:val="007A748F"/>
    <w:rsid w:val="007A779B"/>
    <w:rsid w:val="007A78A0"/>
    <w:rsid w:val="007B1450"/>
    <w:rsid w:val="007B2327"/>
    <w:rsid w:val="007B318A"/>
    <w:rsid w:val="007B35E9"/>
    <w:rsid w:val="007B43CD"/>
    <w:rsid w:val="007B458D"/>
    <w:rsid w:val="007B484C"/>
    <w:rsid w:val="007B4A71"/>
    <w:rsid w:val="007B5300"/>
    <w:rsid w:val="007B6503"/>
    <w:rsid w:val="007B78F1"/>
    <w:rsid w:val="007C0AA9"/>
    <w:rsid w:val="007C13F4"/>
    <w:rsid w:val="007C2387"/>
    <w:rsid w:val="007C2B00"/>
    <w:rsid w:val="007C2B1C"/>
    <w:rsid w:val="007C30CE"/>
    <w:rsid w:val="007C3285"/>
    <w:rsid w:val="007C3309"/>
    <w:rsid w:val="007C35C1"/>
    <w:rsid w:val="007C3881"/>
    <w:rsid w:val="007C444C"/>
    <w:rsid w:val="007C4F18"/>
    <w:rsid w:val="007C5314"/>
    <w:rsid w:val="007C54E1"/>
    <w:rsid w:val="007C56BF"/>
    <w:rsid w:val="007C5752"/>
    <w:rsid w:val="007C6679"/>
    <w:rsid w:val="007C6833"/>
    <w:rsid w:val="007D0551"/>
    <w:rsid w:val="007D075F"/>
    <w:rsid w:val="007D0921"/>
    <w:rsid w:val="007D0A29"/>
    <w:rsid w:val="007D1D31"/>
    <w:rsid w:val="007D2684"/>
    <w:rsid w:val="007D2A12"/>
    <w:rsid w:val="007D2A78"/>
    <w:rsid w:val="007D3166"/>
    <w:rsid w:val="007D3501"/>
    <w:rsid w:val="007D595E"/>
    <w:rsid w:val="007D5AF6"/>
    <w:rsid w:val="007D74F4"/>
    <w:rsid w:val="007D763E"/>
    <w:rsid w:val="007D7B19"/>
    <w:rsid w:val="007E2E0F"/>
    <w:rsid w:val="007E3E69"/>
    <w:rsid w:val="007E3F13"/>
    <w:rsid w:val="007E444F"/>
    <w:rsid w:val="007E5C99"/>
    <w:rsid w:val="007E685D"/>
    <w:rsid w:val="007E7786"/>
    <w:rsid w:val="007E7C38"/>
    <w:rsid w:val="007E7F59"/>
    <w:rsid w:val="007F0421"/>
    <w:rsid w:val="007F0487"/>
    <w:rsid w:val="007F079B"/>
    <w:rsid w:val="007F0A3A"/>
    <w:rsid w:val="007F0A50"/>
    <w:rsid w:val="007F0F27"/>
    <w:rsid w:val="007F1110"/>
    <w:rsid w:val="007F1AAE"/>
    <w:rsid w:val="007F1AB7"/>
    <w:rsid w:val="007F5F85"/>
    <w:rsid w:val="007F70B8"/>
    <w:rsid w:val="00800C54"/>
    <w:rsid w:val="00801C06"/>
    <w:rsid w:val="00801D4B"/>
    <w:rsid w:val="00802283"/>
    <w:rsid w:val="00804B59"/>
    <w:rsid w:val="00804C0F"/>
    <w:rsid w:val="00804C45"/>
    <w:rsid w:val="0080659A"/>
    <w:rsid w:val="00807172"/>
    <w:rsid w:val="00807C5A"/>
    <w:rsid w:val="00810D36"/>
    <w:rsid w:val="0081105E"/>
    <w:rsid w:val="008115A4"/>
    <w:rsid w:val="00811705"/>
    <w:rsid w:val="008123B0"/>
    <w:rsid w:val="008123BF"/>
    <w:rsid w:val="00812557"/>
    <w:rsid w:val="00813395"/>
    <w:rsid w:val="00813A25"/>
    <w:rsid w:val="008146AE"/>
    <w:rsid w:val="00814C26"/>
    <w:rsid w:val="00816F9A"/>
    <w:rsid w:val="008179DE"/>
    <w:rsid w:val="008201CB"/>
    <w:rsid w:val="00820FAB"/>
    <w:rsid w:val="00822D76"/>
    <w:rsid w:val="00823104"/>
    <w:rsid w:val="00824F01"/>
    <w:rsid w:val="008251E5"/>
    <w:rsid w:val="00825AB9"/>
    <w:rsid w:val="00826EDC"/>
    <w:rsid w:val="00827B0A"/>
    <w:rsid w:val="00830DC7"/>
    <w:rsid w:val="008313BD"/>
    <w:rsid w:val="00831528"/>
    <w:rsid w:val="00832743"/>
    <w:rsid w:val="00833872"/>
    <w:rsid w:val="00834728"/>
    <w:rsid w:val="008347B6"/>
    <w:rsid w:val="00834F3B"/>
    <w:rsid w:val="00835131"/>
    <w:rsid w:val="0083524B"/>
    <w:rsid w:val="0083527E"/>
    <w:rsid w:val="0083546D"/>
    <w:rsid w:val="00835F15"/>
    <w:rsid w:val="00837443"/>
    <w:rsid w:val="008376D6"/>
    <w:rsid w:val="008400E8"/>
    <w:rsid w:val="008407F3"/>
    <w:rsid w:val="008408D5"/>
    <w:rsid w:val="00840ACC"/>
    <w:rsid w:val="00840FFD"/>
    <w:rsid w:val="008417F1"/>
    <w:rsid w:val="00841FDB"/>
    <w:rsid w:val="00843EB1"/>
    <w:rsid w:val="00844374"/>
    <w:rsid w:val="0084464B"/>
    <w:rsid w:val="008449C7"/>
    <w:rsid w:val="00845AF9"/>
    <w:rsid w:val="008461AD"/>
    <w:rsid w:val="00846F87"/>
    <w:rsid w:val="008470B6"/>
    <w:rsid w:val="008479BB"/>
    <w:rsid w:val="00850ADC"/>
    <w:rsid w:val="00850C31"/>
    <w:rsid w:val="008514F4"/>
    <w:rsid w:val="008516CA"/>
    <w:rsid w:val="008525ED"/>
    <w:rsid w:val="00853979"/>
    <w:rsid w:val="008553C5"/>
    <w:rsid w:val="00855A19"/>
    <w:rsid w:val="00855F16"/>
    <w:rsid w:val="00855FF8"/>
    <w:rsid w:val="008569CA"/>
    <w:rsid w:val="00856D98"/>
    <w:rsid w:val="00856E71"/>
    <w:rsid w:val="008576FB"/>
    <w:rsid w:val="0086002E"/>
    <w:rsid w:val="008612B5"/>
    <w:rsid w:val="00861584"/>
    <w:rsid w:val="00861D90"/>
    <w:rsid w:val="00862C76"/>
    <w:rsid w:val="00862D5D"/>
    <w:rsid w:val="008630A5"/>
    <w:rsid w:val="00863CB2"/>
    <w:rsid w:val="00864ECF"/>
    <w:rsid w:val="0086638C"/>
    <w:rsid w:val="0086647E"/>
    <w:rsid w:val="00867547"/>
    <w:rsid w:val="0086789F"/>
    <w:rsid w:val="00867DAF"/>
    <w:rsid w:val="008702F0"/>
    <w:rsid w:val="00870742"/>
    <w:rsid w:val="00870DFD"/>
    <w:rsid w:val="0087100C"/>
    <w:rsid w:val="008717C6"/>
    <w:rsid w:val="00872AD3"/>
    <w:rsid w:val="00874160"/>
    <w:rsid w:val="008744FA"/>
    <w:rsid w:val="00875CE2"/>
    <w:rsid w:val="0087662D"/>
    <w:rsid w:val="00880C06"/>
    <w:rsid w:val="00881046"/>
    <w:rsid w:val="008810C9"/>
    <w:rsid w:val="008820A5"/>
    <w:rsid w:val="008831E3"/>
    <w:rsid w:val="00884ADC"/>
    <w:rsid w:val="00885C71"/>
    <w:rsid w:val="008862E3"/>
    <w:rsid w:val="00886548"/>
    <w:rsid w:val="008874B6"/>
    <w:rsid w:val="00887567"/>
    <w:rsid w:val="00887CAC"/>
    <w:rsid w:val="00887D90"/>
    <w:rsid w:val="0089031F"/>
    <w:rsid w:val="0089078C"/>
    <w:rsid w:val="00890C43"/>
    <w:rsid w:val="00891DBA"/>
    <w:rsid w:val="00893BA8"/>
    <w:rsid w:val="00894A03"/>
    <w:rsid w:val="00896580"/>
    <w:rsid w:val="00897F1F"/>
    <w:rsid w:val="008A048F"/>
    <w:rsid w:val="008A058B"/>
    <w:rsid w:val="008A0F07"/>
    <w:rsid w:val="008A151C"/>
    <w:rsid w:val="008A1701"/>
    <w:rsid w:val="008A215B"/>
    <w:rsid w:val="008A2C50"/>
    <w:rsid w:val="008A2D33"/>
    <w:rsid w:val="008A2F21"/>
    <w:rsid w:val="008A382F"/>
    <w:rsid w:val="008A4CD6"/>
    <w:rsid w:val="008A4EC2"/>
    <w:rsid w:val="008A4FAE"/>
    <w:rsid w:val="008A58C7"/>
    <w:rsid w:val="008A5C8F"/>
    <w:rsid w:val="008A6F0F"/>
    <w:rsid w:val="008A745F"/>
    <w:rsid w:val="008A7672"/>
    <w:rsid w:val="008A7BF3"/>
    <w:rsid w:val="008B1E45"/>
    <w:rsid w:val="008B3D4B"/>
    <w:rsid w:val="008B4D74"/>
    <w:rsid w:val="008B53D9"/>
    <w:rsid w:val="008B6F1E"/>
    <w:rsid w:val="008B7028"/>
    <w:rsid w:val="008B7B5D"/>
    <w:rsid w:val="008C0D61"/>
    <w:rsid w:val="008C127E"/>
    <w:rsid w:val="008C1BC2"/>
    <w:rsid w:val="008C23F4"/>
    <w:rsid w:val="008C2505"/>
    <w:rsid w:val="008C4614"/>
    <w:rsid w:val="008C5A06"/>
    <w:rsid w:val="008C5DFE"/>
    <w:rsid w:val="008C6465"/>
    <w:rsid w:val="008C65D2"/>
    <w:rsid w:val="008D2437"/>
    <w:rsid w:val="008D3249"/>
    <w:rsid w:val="008D5AC6"/>
    <w:rsid w:val="008D5B3C"/>
    <w:rsid w:val="008D6302"/>
    <w:rsid w:val="008D6655"/>
    <w:rsid w:val="008D7060"/>
    <w:rsid w:val="008E2371"/>
    <w:rsid w:val="008E3CD9"/>
    <w:rsid w:val="008E5005"/>
    <w:rsid w:val="008E57C7"/>
    <w:rsid w:val="008E6F7C"/>
    <w:rsid w:val="008E7465"/>
    <w:rsid w:val="008E78EA"/>
    <w:rsid w:val="008E7A88"/>
    <w:rsid w:val="008F097B"/>
    <w:rsid w:val="008F299C"/>
    <w:rsid w:val="008F2A1B"/>
    <w:rsid w:val="008F2E47"/>
    <w:rsid w:val="008F2EAD"/>
    <w:rsid w:val="008F33D7"/>
    <w:rsid w:val="008F3582"/>
    <w:rsid w:val="008F405C"/>
    <w:rsid w:val="008F5047"/>
    <w:rsid w:val="008F5E9D"/>
    <w:rsid w:val="008F6357"/>
    <w:rsid w:val="008F7D81"/>
    <w:rsid w:val="008F7FB0"/>
    <w:rsid w:val="00900D17"/>
    <w:rsid w:val="00901EA6"/>
    <w:rsid w:val="009037E5"/>
    <w:rsid w:val="00904049"/>
    <w:rsid w:val="009051CB"/>
    <w:rsid w:val="00906D03"/>
    <w:rsid w:val="0090713F"/>
    <w:rsid w:val="009074B9"/>
    <w:rsid w:val="009077D3"/>
    <w:rsid w:val="00907D20"/>
    <w:rsid w:val="009119CC"/>
    <w:rsid w:val="009120A9"/>
    <w:rsid w:val="00913C82"/>
    <w:rsid w:val="00913EB0"/>
    <w:rsid w:val="009147FB"/>
    <w:rsid w:val="00914E3E"/>
    <w:rsid w:val="009154CC"/>
    <w:rsid w:val="00915AEC"/>
    <w:rsid w:val="009161A9"/>
    <w:rsid w:val="009162F6"/>
    <w:rsid w:val="00916499"/>
    <w:rsid w:val="00917936"/>
    <w:rsid w:val="0092000D"/>
    <w:rsid w:val="009200AA"/>
    <w:rsid w:val="009218FC"/>
    <w:rsid w:val="00921CDC"/>
    <w:rsid w:val="00925741"/>
    <w:rsid w:val="00925F38"/>
    <w:rsid w:val="00925F63"/>
    <w:rsid w:val="00926516"/>
    <w:rsid w:val="009268DC"/>
    <w:rsid w:val="00926ED6"/>
    <w:rsid w:val="00927FC1"/>
    <w:rsid w:val="00930D73"/>
    <w:rsid w:val="00930F80"/>
    <w:rsid w:val="009333D6"/>
    <w:rsid w:val="009338B7"/>
    <w:rsid w:val="009338CA"/>
    <w:rsid w:val="00933C75"/>
    <w:rsid w:val="00936769"/>
    <w:rsid w:val="00936E5C"/>
    <w:rsid w:val="0093716A"/>
    <w:rsid w:val="00941136"/>
    <w:rsid w:val="00944173"/>
    <w:rsid w:val="009442B1"/>
    <w:rsid w:val="00944828"/>
    <w:rsid w:val="00944A29"/>
    <w:rsid w:val="00944FC7"/>
    <w:rsid w:val="00945656"/>
    <w:rsid w:val="009459DD"/>
    <w:rsid w:val="00946B2A"/>
    <w:rsid w:val="0094792C"/>
    <w:rsid w:val="009500E2"/>
    <w:rsid w:val="009501DF"/>
    <w:rsid w:val="009509C4"/>
    <w:rsid w:val="00951212"/>
    <w:rsid w:val="00951CA0"/>
    <w:rsid w:val="00951E74"/>
    <w:rsid w:val="009521F9"/>
    <w:rsid w:val="0095236C"/>
    <w:rsid w:val="00953370"/>
    <w:rsid w:val="00954E3F"/>
    <w:rsid w:val="00955CD4"/>
    <w:rsid w:val="00956365"/>
    <w:rsid w:val="009577AA"/>
    <w:rsid w:val="00957C34"/>
    <w:rsid w:val="0096398E"/>
    <w:rsid w:val="00963E33"/>
    <w:rsid w:val="009642FB"/>
    <w:rsid w:val="00964394"/>
    <w:rsid w:val="0096647D"/>
    <w:rsid w:val="00967191"/>
    <w:rsid w:val="00967542"/>
    <w:rsid w:val="00967C8E"/>
    <w:rsid w:val="00971179"/>
    <w:rsid w:val="00971E22"/>
    <w:rsid w:val="0097342E"/>
    <w:rsid w:val="009737F4"/>
    <w:rsid w:val="00973E12"/>
    <w:rsid w:val="009760E9"/>
    <w:rsid w:val="0097639C"/>
    <w:rsid w:val="009773F4"/>
    <w:rsid w:val="009803C3"/>
    <w:rsid w:val="009813C1"/>
    <w:rsid w:val="0098157D"/>
    <w:rsid w:val="009819CF"/>
    <w:rsid w:val="0098212A"/>
    <w:rsid w:val="00984683"/>
    <w:rsid w:val="0098632D"/>
    <w:rsid w:val="009868A1"/>
    <w:rsid w:val="00986BD8"/>
    <w:rsid w:val="00987FC3"/>
    <w:rsid w:val="00991668"/>
    <w:rsid w:val="009927F2"/>
    <w:rsid w:val="00994241"/>
    <w:rsid w:val="0099474B"/>
    <w:rsid w:val="00994989"/>
    <w:rsid w:val="009958B0"/>
    <w:rsid w:val="009958CB"/>
    <w:rsid w:val="00996B29"/>
    <w:rsid w:val="009A1703"/>
    <w:rsid w:val="009A1980"/>
    <w:rsid w:val="009A1C52"/>
    <w:rsid w:val="009A383D"/>
    <w:rsid w:val="009A4350"/>
    <w:rsid w:val="009A46E7"/>
    <w:rsid w:val="009A51B9"/>
    <w:rsid w:val="009A5694"/>
    <w:rsid w:val="009A65B4"/>
    <w:rsid w:val="009A6A97"/>
    <w:rsid w:val="009A6B43"/>
    <w:rsid w:val="009A79F2"/>
    <w:rsid w:val="009A7FAF"/>
    <w:rsid w:val="009B0FED"/>
    <w:rsid w:val="009B22DB"/>
    <w:rsid w:val="009B2700"/>
    <w:rsid w:val="009B2C63"/>
    <w:rsid w:val="009B3253"/>
    <w:rsid w:val="009B4101"/>
    <w:rsid w:val="009B4606"/>
    <w:rsid w:val="009B4B9C"/>
    <w:rsid w:val="009B5306"/>
    <w:rsid w:val="009B56B2"/>
    <w:rsid w:val="009B6651"/>
    <w:rsid w:val="009B68F5"/>
    <w:rsid w:val="009B6F63"/>
    <w:rsid w:val="009B7238"/>
    <w:rsid w:val="009B7BB9"/>
    <w:rsid w:val="009B7F87"/>
    <w:rsid w:val="009C0AD9"/>
    <w:rsid w:val="009C0FBF"/>
    <w:rsid w:val="009C193A"/>
    <w:rsid w:val="009C1CBF"/>
    <w:rsid w:val="009C1CCE"/>
    <w:rsid w:val="009C247B"/>
    <w:rsid w:val="009C2976"/>
    <w:rsid w:val="009C2A8F"/>
    <w:rsid w:val="009C451D"/>
    <w:rsid w:val="009C49F3"/>
    <w:rsid w:val="009C4EB6"/>
    <w:rsid w:val="009C4F08"/>
    <w:rsid w:val="009C5B34"/>
    <w:rsid w:val="009C64B4"/>
    <w:rsid w:val="009C6B42"/>
    <w:rsid w:val="009D0DBE"/>
    <w:rsid w:val="009D1262"/>
    <w:rsid w:val="009D1E66"/>
    <w:rsid w:val="009D201F"/>
    <w:rsid w:val="009D379F"/>
    <w:rsid w:val="009D3B85"/>
    <w:rsid w:val="009D46E3"/>
    <w:rsid w:val="009D536F"/>
    <w:rsid w:val="009D59F3"/>
    <w:rsid w:val="009D6CC5"/>
    <w:rsid w:val="009E0E69"/>
    <w:rsid w:val="009E1A5F"/>
    <w:rsid w:val="009E1AE2"/>
    <w:rsid w:val="009E1D8D"/>
    <w:rsid w:val="009E24A5"/>
    <w:rsid w:val="009E2ACC"/>
    <w:rsid w:val="009E2FD8"/>
    <w:rsid w:val="009E45D1"/>
    <w:rsid w:val="009E545F"/>
    <w:rsid w:val="009E5903"/>
    <w:rsid w:val="009E5A54"/>
    <w:rsid w:val="009E5A7E"/>
    <w:rsid w:val="009E5E81"/>
    <w:rsid w:val="009F0066"/>
    <w:rsid w:val="009F1E9A"/>
    <w:rsid w:val="009F24A3"/>
    <w:rsid w:val="009F27B3"/>
    <w:rsid w:val="009F2AED"/>
    <w:rsid w:val="009F2BED"/>
    <w:rsid w:val="009F2D90"/>
    <w:rsid w:val="009F2F81"/>
    <w:rsid w:val="009F33C0"/>
    <w:rsid w:val="009F3801"/>
    <w:rsid w:val="009F39F0"/>
    <w:rsid w:val="009F46E2"/>
    <w:rsid w:val="009F4FCD"/>
    <w:rsid w:val="009F5D78"/>
    <w:rsid w:val="009F5DAB"/>
    <w:rsid w:val="009F6236"/>
    <w:rsid w:val="009F67F5"/>
    <w:rsid w:val="009F70F4"/>
    <w:rsid w:val="009F71EA"/>
    <w:rsid w:val="009F7322"/>
    <w:rsid w:val="009F744E"/>
    <w:rsid w:val="009F7511"/>
    <w:rsid w:val="009F78B8"/>
    <w:rsid w:val="00A0075B"/>
    <w:rsid w:val="00A01892"/>
    <w:rsid w:val="00A0320C"/>
    <w:rsid w:val="00A03A20"/>
    <w:rsid w:val="00A03B66"/>
    <w:rsid w:val="00A03BAB"/>
    <w:rsid w:val="00A051BA"/>
    <w:rsid w:val="00A057AF"/>
    <w:rsid w:val="00A058B0"/>
    <w:rsid w:val="00A05D94"/>
    <w:rsid w:val="00A1267E"/>
    <w:rsid w:val="00A13DC1"/>
    <w:rsid w:val="00A140A3"/>
    <w:rsid w:val="00A1439E"/>
    <w:rsid w:val="00A2042F"/>
    <w:rsid w:val="00A214FB"/>
    <w:rsid w:val="00A217F7"/>
    <w:rsid w:val="00A21C3C"/>
    <w:rsid w:val="00A222BA"/>
    <w:rsid w:val="00A22B67"/>
    <w:rsid w:val="00A22D24"/>
    <w:rsid w:val="00A231FC"/>
    <w:rsid w:val="00A235D2"/>
    <w:rsid w:val="00A23B5F"/>
    <w:rsid w:val="00A23C56"/>
    <w:rsid w:val="00A24DCA"/>
    <w:rsid w:val="00A26E01"/>
    <w:rsid w:val="00A3038D"/>
    <w:rsid w:val="00A304BE"/>
    <w:rsid w:val="00A30F74"/>
    <w:rsid w:val="00A312AC"/>
    <w:rsid w:val="00A319FD"/>
    <w:rsid w:val="00A31C1F"/>
    <w:rsid w:val="00A32031"/>
    <w:rsid w:val="00A32403"/>
    <w:rsid w:val="00A333E5"/>
    <w:rsid w:val="00A33D26"/>
    <w:rsid w:val="00A343A7"/>
    <w:rsid w:val="00A35D1D"/>
    <w:rsid w:val="00A36618"/>
    <w:rsid w:val="00A36687"/>
    <w:rsid w:val="00A3690F"/>
    <w:rsid w:val="00A36FC6"/>
    <w:rsid w:val="00A371C3"/>
    <w:rsid w:val="00A40E8B"/>
    <w:rsid w:val="00A415B8"/>
    <w:rsid w:val="00A42CDF"/>
    <w:rsid w:val="00A4318F"/>
    <w:rsid w:val="00A43AA2"/>
    <w:rsid w:val="00A44E03"/>
    <w:rsid w:val="00A44EDC"/>
    <w:rsid w:val="00A44F13"/>
    <w:rsid w:val="00A44F9A"/>
    <w:rsid w:val="00A45CE9"/>
    <w:rsid w:val="00A45DB0"/>
    <w:rsid w:val="00A46C50"/>
    <w:rsid w:val="00A4716B"/>
    <w:rsid w:val="00A474EA"/>
    <w:rsid w:val="00A50283"/>
    <w:rsid w:val="00A5034D"/>
    <w:rsid w:val="00A50800"/>
    <w:rsid w:val="00A5085A"/>
    <w:rsid w:val="00A51A89"/>
    <w:rsid w:val="00A52FE6"/>
    <w:rsid w:val="00A53036"/>
    <w:rsid w:val="00A54425"/>
    <w:rsid w:val="00A54550"/>
    <w:rsid w:val="00A5472C"/>
    <w:rsid w:val="00A55127"/>
    <w:rsid w:val="00A55464"/>
    <w:rsid w:val="00A554C2"/>
    <w:rsid w:val="00A55E63"/>
    <w:rsid w:val="00A57FE1"/>
    <w:rsid w:val="00A60E02"/>
    <w:rsid w:val="00A61252"/>
    <w:rsid w:val="00A61602"/>
    <w:rsid w:val="00A63EE5"/>
    <w:rsid w:val="00A64892"/>
    <w:rsid w:val="00A6535D"/>
    <w:rsid w:val="00A657DA"/>
    <w:rsid w:val="00A65BCA"/>
    <w:rsid w:val="00A66D4F"/>
    <w:rsid w:val="00A71E87"/>
    <w:rsid w:val="00A728CE"/>
    <w:rsid w:val="00A72B7B"/>
    <w:rsid w:val="00A72C92"/>
    <w:rsid w:val="00A72DD5"/>
    <w:rsid w:val="00A73946"/>
    <w:rsid w:val="00A755EB"/>
    <w:rsid w:val="00A76073"/>
    <w:rsid w:val="00A7644D"/>
    <w:rsid w:val="00A76681"/>
    <w:rsid w:val="00A76B07"/>
    <w:rsid w:val="00A776EC"/>
    <w:rsid w:val="00A77919"/>
    <w:rsid w:val="00A77D64"/>
    <w:rsid w:val="00A80D51"/>
    <w:rsid w:val="00A81F06"/>
    <w:rsid w:val="00A81F62"/>
    <w:rsid w:val="00A822FF"/>
    <w:rsid w:val="00A83CA2"/>
    <w:rsid w:val="00A847B3"/>
    <w:rsid w:val="00A84820"/>
    <w:rsid w:val="00A8491A"/>
    <w:rsid w:val="00A852BF"/>
    <w:rsid w:val="00A86BC8"/>
    <w:rsid w:val="00A873B5"/>
    <w:rsid w:val="00A908B6"/>
    <w:rsid w:val="00A90A15"/>
    <w:rsid w:val="00A91C5B"/>
    <w:rsid w:val="00A91CD6"/>
    <w:rsid w:val="00A92315"/>
    <w:rsid w:val="00A92371"/>
    <w:rsid w:val="00A927B3"/>
    <w:rsid w:val="00A927E7"/>
    <w:rsid w:val="00A92C89"/>
    <w:rsid w:val="00A933AD"/>
    <w:rsid w:val="00A93E56"/>
    <w:rsid w:val="00A94080"/>
    <w:rsid w:val="00A956B9"/>
    <w:rsid w:val="00A958F1"/>
    <w:rsid w:val="00A95A67"/>
    <w:rsid w:val="00A95C7D"/>
    <w:rsid w:val="00A95E19"/>
    <w:rsid w:val="00A962D9"/>
    <w:rsid w:val="00A970E9"/>
    <w:rsid w:val="00A97326"/>
    <w:rsid w:val="00AA0EBD"/>
    <w:rsid w:val="00AA1708"/>
    <w:rsid w:val="00AA2FF1"/>
    <w:rsid w:val="00AA414F"/>
    <w:rsid w:val="00AA4A05"/>
    <w:rsid w:val="00AA4F81"/>
    <w:rsid w:val="00AA66F6"/>
    <w:rsid w:val="00AA6FB7"/>
    <w:rsid w:val="00AA78F1"/>
    <w:rsid w:val="00AB0413"/>
    <w:rsid w:val="00AB086D"/>
    <w:rsid w:val="00AB11C2"/>
    <w:rsid w:val="00AB26AF"/>
    <w:rsid w:val="00AB2873"/>
    <w:rsid w:val="00AB2D73"/>
    <w:rsid w:val="00AB2DA2"/>
    <w:rsid w:val="00AB3364"/>
    <w:rsid w:val="00AB372C"/>
    <w:rsid w:val="00AB3915"/>
    <w:rsid w:val="00AB3E31"/>
    <w:rsid w:val="00AB4111"/>
    <w:rsid w:val="00AB481B"/>
    <w:rsid w:val="00AB4CA4"/>
    <w:rsid w:val="00AB53BF"/>
    <w:rsid w:val="00AB5C98"/>
    <w:rsid w:val="00AB730C"/>
    <w:rsid w:val="00AC08B0"/>
    <w:rsid w:val="00AC22BE"/>
    <w:rsid w:val="00AC2CC2"/>
    <w:rsid w:val="00AC3424"/>
    <w:rsid w:val="00AC4B6F"/>
    <w:rsid w:val="00AC4D4C"/>
    <w:rsid w:val="00AC53B2"/>
    <w:rsid w:val="00AD0345"/>
    <w:rsid w:val="00AD14AE"/>
    <w:rsid w:val="00AD1914"/>
    <w:rsid w:val="00AD1C94"/>
    <w:rsid w:val="00AD21A9"/>
    <w:rsid w:val="00AD2DE8"/>
    <w:rsid w:val="00AD31CE"/>
    <w:rsid w:val="00AD4791"/>
    <w:rsid w:val="00AD6DD7"/>
    <w:rsid w:val="00AD700F"/>
    <w:rsid w:val="00AD70A1"/>
    <w:rsid w:val="00AE0470"/>
    <w:rsid w:val="00AE0809"/>
    <w:rsid w:val="00AE08CB"/>
    <w:rsid w:val="00AE1B05"/>
    <w:rsid w:val="00AE2198"/>
    <w:rsid w:val="00AE4FFF"/>
    <w:rsid w:val="00AE5110"/>
    <w:rsid w:val="00AE53A3"/>
    <w:rsid w:val="00AE5EF0"/>
    <w:rsid w:val="00AE652A"/>
    <w:rsid w:val="00AE6E53"/>
    <w:rsid w:val="00AE70CE"/>
    <w:rsid w:val="00AE715C"/>
    <w:rsid w:val="00AE7471"/>
    <w:rsid w:val="00AE7DEB"/>
    <w:rsid w:val="00AF0C7E"/>
    <w:rsid w:val="00AF11D3"/>
    <w:rsid w:val="00AF1C37"/>
    <w:rsid w:val="00AF3B85"/>
    <w:rsid w:val="00AF62AB"/>
    <w:rsid w:val="00AF710F"/>
    <w:rsid w:val="00AF786E"/>
    <w:rsid w:val="00B004EC"/>
    <w:rsid w:val="00B00E47"/>
    <w:rsid w:val="00B01FE0"/>
    <w:rsid w:val="00B02DCB"/>
    <w:rsid w:val="00B03503"/>
    <w:rsid w:val="00B04178"/>
    <w:rsid w:val="00B04BFB"/>
    <w:rsid w:val="00B0527F"/>
    <w:rsid w:val="00B0533D"/>
    <w:rsid w:val="00B060D7"/>
    <w:rsid w:val="00B063F8"/>
    <w:rsid w:val="00B06FD6"/>
    <w:rsid w:val="00B0725E"/>
    <w:rsid w:val="00B10711"/>
    <w:rsid w:val="00B11606"/>
    <w:rsid w:val="00B13064"/>
    <w:rsid w:val="00B132F1"/>
    <w:rsid w:val="00B14709"/>
    <w:rsid w:val="00B14D1D"/>
    <w:rsid w:val="00B16B11"/>
    <w:rsid w:val="00B173D3"/>
    <w:rsid w:val="00B1753E"/>
    <w:rsid w:val="00B17A76"/>
    <w:rsid w:val="00B2076C"/>
    <w:rsid w:val="00B217C1"/>
    <w:rsid w:val="00B22065"/>
    <w:rsid w:val="00B236F9"/>
    <w:rsid w:val="00B2508A"/>
    <w:rsid w:val="00B2511A"/>
    <w:rsid w:val="00B2553F"/>
    <w:rsid w:val="00B25C57"/>
    <w:rsid w:val="00B26C34"/>
    <w:rsid w:val="00B302D8"/>
    <w:rsid w:val="00B30DAA"/>
    <w:rsid w:val="00B316C6"/>
    <w:rsid w:val="00B3173E"/>
    <w:rsid w:val="00B3309B"/>
    <w:rsid w:val="00B33D46"/>
    <w:rsid w:val="00B35C68"/>
    <w:rsid w:val="00B369F5"/>
    <w:rsid w:val="00B37636"/>
    <w:rsid w:val="00B37F0E"/>
    <w:rsid w:val="00B402B7"/>
    <w:rsid w:val="00B403BC"/>
    <w:rsid w:val="00B427FF"/>
    <w:rsid w:val="00B43394"/>
    <w:rsid w:val="00B43E8F"/>
    <w:rsid w:val="00B441C6"/>
    <w:rsid w:val="00B443EE"/>
    <w:rsid w:val="00B4548F"/>
    <w:rsid w:val="00B459FF"/>
    <w:rsid w:val="00B45C80"/>
    <w:rsid w:val="00B464FC"/>
    <w:rsid w:val="00B469B4"/>
    <w:rsid w:val="00B47987"/>
    <w:rsid w:val="00B47E41"/>
    <w:rsid w:val="00B504B7"/>
    <w:rsid w:val="00B51CD3"/>
    <w:rsid w:val="00B5271B"/>
    <w:rsid w:val="00B5432D"/>
    <w:rsid w:val="00B5525F"/>
    <w:rsid w:val="00B55D7C"/>
    <w:rsid w:val="00B55F6F"/>
    <w:rsid w:val="00B56002"/>
    <w:rsid w:val="00B57067"/>
    <w:rsid w:val="00B578D0"/>
    <w:rsid w:val="00B602EE"/>
    <w:rsid w:val="00B60EB0"/>
    <w:rsid w:val="00B61BE2"/>
    <w:rsid w:val="00B623F1"/>
    <w:rsid w:val="00B624D6"/>
    <w:rsid w:val="00B6316C"/>
    <w:rsid w:val="00B639F8"/>
    <w:rsid w:val="00B63E1A"/>
    <w:rsid w:val="00B63F08"/>
    <w:rsid w:val="00B64654"/>
    <w:rsid w:val="00B647EF"/>
    <w:rsid w:val="00B64884"/>
    <w:rsid w:val="00B648E1"/>
    <w:rsid w:val="00B64F11"/>
    <w:rsid w:val="00B651CC"/>
    <w:rsid w:val="00B65847"/>
    <w:rsid w:val="00B66C16"/>
    <w:rsid w:val="00B66EAA"/>
    <w:rsid w:val="00B671E3"/>
    <w:rsid w:val="00B706CE"/>
    <w:rsid w:val="00B708E8"/>
    <w:rsid w:val="00B7165F"/>
    <w:rsid w:val="00B72F62"/>
    <w:rsid w:val="00B73937"/>
    <w:rsid w:val="00B73AD2"/>
    <w:rsid w:val="00B74086"/>
    <w:rsid w:val="00B76E70"/>
    <w:rsid w:val="00B771C0"/>
    <w:rsid w:val="00B774AA"/>
    <w:rsid w:val="00B77BB8"/>
    <w:rsid w:val="00B77E01"/>
    <w:rsid w:val="00B77F7D"/>
    <w:rsid w:val="00B80C7D"/>
    <w:rsid w:val="00B81E34"/>
    <w:rsid w:val="00B82206"/>
    <w:rsid w:val="00B8241C"/>
    <w:rsid w:val="00B82A12"/>
    <w:rsid w:val="00B83033"/>
    <w:rsid w:val="00B8537E"/>
    <w:rsid w:val="00B86C49"/>
    <w:rsid w:val="00B87D43"/>
    <w:rsid w:val="00B90140"/>
    <w:rsid w:val="00B91B07"/>
    <w:rsid w:val="00B91D29"/>
    <w:rsid w:val="00B91F80"/>
    <w:rsid w:val="00B91FBB"/>
    <w:rsid w:val="00B920D6"/>
    <w:rsid w:val="00B921FA"/>
    <w:rsid w:val="00B93BCC"/>
    <w:rsid w:val="00B94466"/>
    <w:rsid w:val="00B94B5F"/>
    <w:rsid w:val="00B95726"/>
    <w:rsid w:val="00B96582"/>
    <w:rsid w:val="00B9734F"/>
    <w:rsid w:val="00BA18DA"/>
    <w:rsid w:val="00BA1A96"/>
    <w:rsid w:val="00BA2088"/>
    <w:rsid w:val="00BA2DEF"/>
    <w:rsid w:val="00BA2E36"/>
    <w:rsid w:val="00BA440A"/>
    <w:rsid w:val="00BA57FC"/>
    <w:rsid w:val="00BA66D9"/>
    <w:rsid w:val="00BA6C4D"/>
    <w:rsid w:val="00BA7CAF"/>
    <w:rsid w:val="00BB1233"/>
    <w:rsid w:val="00BB145E"/>
    <w:rsid w:val="00BB1D14"/>
    <w:rsid w:val="00BB1FD2"/>
    <w:rsid w:val="00BB2E70"/>
    <w:rsid w:val="00BB3108"/>
    <w:rsid w:val="00BB462A"/>
    <w:rsid w:val="00BB5639"/>
    <w:rsid w:val="00BB5B77"/>
    <w:rsid w:val="00BB6069"/>
    <w:rsid w:val="00BB730A"/>
    <w:rsid w:val="00BC001D"/>
    <w:rsid w:val="00BC01F9"/>
    <w:rsid w:val="00BC05B8"/>
    <w:rsid w:val="00BC0EA4"/>
    <w:rsid w:val="00BC119B"/>
    <w:rsid w:val="00BC1C8C"/>
    <w:rsid w:val="00BC2CC2"/>
    <w:rsid w:val="00BC3161"/>
    <w:rsid w:val="00BC36CF"/>
    <w:rsid w:val="00BC37ED"/>
    <w:rsid w:val="00BC3963"/>
    <w:rsid w:val="00BC3C6A"/>
    <w:rsid w:val="00BC3D66"/>
    <w:rsid w:val="00BC4A42"/>
    <w:rsid w:val="00BC4BAD"/>
    <w:rsid w:val="00BC4DB1"/>
    <w:rsid w:val="00BC4FD5"/>
    <w:rsid w:val="00BC5089"/>
    <w:rsid w:val="00BC5323"/>
    <w:rsid w:val="00BC59C4"/>
    <w:rsid w:val="00BC78FF"/>
    <w:rsid w:val="00BC790C"/>
    <w:rsid w:val="00BC7959"/>
    <w:rsid w:val="00BC7B7D"/>
    <w:rsid w:val="00BC7E63"/>
    <w:rsid w:val="00BD0504"/>
    <w:rsid w:val="00BD09A7"/>
    <w:rsid w:val="00BD0BA4"/>
    <w:rsid w:val="00BD10D1"/>
    <w:rsid w:val="00BD22FC"/>
    <w:rsid w:val="00BD2624"/>
    <w:rsid w:val="00BD2910"/>
    <w:rsid w:val="00BD2B9E"/>
    <w:rsid w:val="00BD362B"/>
    <w:rsid w:val="00BD3773"/>
    <w:rsid w:val="00BD4453"/>
    <w:rsid w:val="00BD4B35"/>
    <w:rsid w:val="00BD5424"/>
    <w:rsid w:val="00BE0063"/>
    <w:rsid w:val="00BE0297"/>
    <w:rsid w:val="00BE058A"/>
    <w:rsid w:val="00BE0604"/>
    <w:rsid w:val="00BE08AB"/>
    <w:rsid w:val="00BE127B"/>
    <w:rsid w:val="00BE301A"/>
    <w:rsid w:val="00BE328D"/>
    <w:rsid w:val="00BE448F"/>
    <w:rsid w:val="00BE4D97"/>
    <w:rsid w:val="00BE537C"/>
    <w:rsid w:val="00BE56CF"/>
    <w:rsid w:val="00BE62CA"/>
    <w:rsid w:val="00BE7531"/>
    <w:rsid w:val="00BF043A"/>
    <w:rsid w:val="00BF066B"/>
    <w:rsid w:val="00BF0D88"/>
    <w:rsid w:val="00BF152B"/>
    <w:rsid w:val="00BF1BAC"/>
    <w:rsid w:val="00BF2AA9"/>
    <w:rsid w:val="00BF2D34"/>
    <w:rsid w:val="00BF4850"/>
    <w:rsid w:val="00BF4FF5"/>
    <w:rsid w:val="00BF57DA"/>
    <w:rsid w:val="00BF5EF6"/>
    <w:rsid w:val="00BF704D"/>
    <w:rsid w:val="00BF7F26"/>
    <w:rsid w:val="00C00709"/>
    <w:rsid w:val="00C0116A"/>
    <w:rsid w:val="00C02442"/>
    <w:rsid w:val="00C041AE"/>
    <w:rsid w:val="00C058AF"/>
    <w:rsid w:val="00C0599D"/>
    <w:rsid w:val="00C061CB"/>
    <w:rsid w:val="00C07A6A"/>
    <w:rsid w:val="00C10244"/>
    <w:rsid w:val="00C10718"/>
    <w:rsid w:val="00C111BB"/>
    <w:rsid w:val="00C1197B"/>
    <w:rsid w:val="00C126DF"/>
    <w:rsid w:val="00C12748"/>
    <w:rsid w:val="00C12B79"/>
    <w:rsid w:val="00C14F32"/>
    <w:rsid w:val="00C172CC"/>
    <w:rsid w:val="00C1785A"/>
    <w:rsid w:val="00C17F6B"/>
    <w:rsid w:val="00C20B54"/>
    <w:rsid w:val="00C20BDB"/>
    <w:rsid w:val="00C230E1"/>
    <w:rsid w:val="00C2350C"/>
    <w:rsid w:val="00C24FED"/>
    <w:rsid w:val="00C26503"/>
    <w:rsid w:val="00C27840"/>
    <w:rsid w:val="00C27A5A"/>
    <w:rsid w:val="00C27AB5"/>
    <w:rsid w:val="00C27ED0"/>
    <w:rsid w:val="00C30926"/>
    <w:rsid w:val="00C30C67"/>
    <w:rsid w:val="00C30D45"/>
    <w:rsid w:val="00C31230"/>
    <w:rsid w:val="00C3145D"/>
    <w:rsid w:val="00C31FD9"/>
    <w:rsid w:val="00C322D4"/>
    <w:rsid w:val="00C3285B"/>
    <w:rsid w:val="00C32CD9"/>
    <w:rsid w:val="00C335AC"/>
    <w:rsid w:val="00C34E05"/>
    <w:rsid w:val="00C353E1"/>
    <w:rsid w:val="00C35A75"/>
    <w:rsid w:val="00C376E6"/>
    <w:rsid w:val="00C37A6B"/>
    <w:rsid w:val="00C4089A"/>
    <w:rsid w:val="00C40D65"/>
    <w:rsid w:val="00C40FD3"/>
    <w:rsid w:val="00C429DF"/>
    <w:rsid w:val="00C42DD0"/>
    <w:rsid w:val="00C43819"/>
    <w:rsid w:val="00C43E65"/>
    <w:rsid w:val="00C471B9"/>
    <w:rsid w:val="00C500F7"/>
    <w:rsid w:val="00C50112"/>
    <w:rsid w:val="00C51399"/>
    <w:rsid w:val="00C516E6"/>
    <w:rsid w:val="00C51BA2"/>
    <w:rsid w:val="00C51DD6"/>
    <w:rsid w:val="00C51E05"/>
    <w:rsid w:val="00C52E3C"/>
    <w:rsid w:val="00C53F33"/>
    <w:rsid w:val="00C54007"/>
    <w:rsid w:val="00C540A0"/>
    <w:rsid w:val="00C54B80"/>
    <w:rsid w:val="00C54C78"/>
    <w:rsid w:val="00C558BC"/>
    <w:rsid w:val="00C56D42"/>
    <w:rsid w:val="00C604D8"/>
    <w:rsid w:val="00C6054F"/>
    <w:rsid w:val="00C60BDC"/>
    <w:rsid w:val="00C63B7E"/>
    <w:rsid w:val="00C647D7"/>
    <w:rsid w:val="00C64B51"/>
    <w:rsid w:val="00C667D2"/>
    <w:rsid w:val="00C6724F"/>
    <w:rsid w:val="00C67B13"/>
    <w:rsid w:val="00C707CB"/>
    <w:rsid w:val="00C707FF"/>
    <w:rsid w:val="00C71B22"/>
    <w:rsid w:val="00C71DE0"/>
    <w:rsid w:val="00C72BF4"/>
    <w:rsid w:val="00C74734"/>
    <w:rsid w:val="00C76242"/>
    <w:rsid w:val="00C7684C"/>
    <w:rsid w:val="00C77856"/>
    <w:rsid w:val="00C77C70"/>
    <w:rsid w:val="00C81478"/>
    <w:rsid w:val="00C8204D"/>
    <w:rsid w:val="00C82E5A"/>
    <w:rsid w:val="00C838DC"/>
    <w:rsid w:val="00C853C1"/>
    <w:rsid w:val="00C85595"/>
    <w:rsid w:val="00C855B4"/>
    <w:rsid w:val="00C863CF"/>
    <w:rsid w:val="00C87003"/>
    <w:rsid w:val="00C872AB"/>
    <w:rsid w:val="00C877B2"/>
    <w:rsid w:val="00C87DB2"/>
    <w:rsid w:val="00C90009"/>
    <w:rsid w:val="00C91C13"/>
    <w:rsid w:val="00C92204"/>
    <w:rsid w:val="00C92923"/>
    <w:rsid w:val="00C9457B"/>
    <w:rsid w:val="00C94885"/>
    <w:rsid w:val="00C949C5"/>
    <w:rsid w:val="00C95F30"/>
    <w:rsid w:val="00C96A87"/>
    <w:rsid w:val="00C973FD"/>
    <w:rsid w:val="00CA06FE"/>
    <w:rsid w:val="00CA17E5"/>
    <w:rsid w:val="00CA2910"/>
    <w:rsid w:val="00CA2E43"/>
    <w:rsid w:val="00CA37A4"/>
    <w:rsid w:val="00CA381C"/>
    <w:rsid w:val="00CA3B9B"/>
    <w:rsid w:val="00CA5000"/>
    <w:rsid w:val="00CA524B"/>
    <w:rsid w:val="00CA588E"/>
    <w:rsid w:val="00CA5DEF"/>
    <w:rsid w:val="00CA6B8E"/>
    <w:rsid w:val="00CA6F5F"/>
    <w:rsid w:val="00CB0019"/>
    <w:rsid w:val="00CB0357"/>
    <w:rsid w:val="00CB15A2"/>
    <w:rsid w:val="00CB2087"/>
    <w:rsid w:val="00CB2B32"/>
    <w:rsid w:val="00CB2D95"/>
    <w:rsid w:val="00CB4130"/>
    <w:rsid w:val="00CB5948"/>
    <w:rsid w:val="00CB597D"/>
    <w:rsid w:val="00CB6D6E"/>
    <w:rsid w:val="00CB720D"/>
    <w:rsid w:val="00CB77E8"/>
    <w:rsid w:val="00CB7C98"/>
    <w:rsid w:val="00CB7D09"/>
    <w:rsid w:val="00CB7FCD"/>
    <w:rsid w:val="00CC18E3"/>
    <w:rsid w:val="00CC3CF9"/>
    <w:rsid w:val="00CC4AAB"/>
    <w:rsid w:val="00CC5065"/>
    <w:rsid w:val="00CC5C4E"/>
    <w:rsid w:val="00CC6CBD"/>
    <w:rsid w:val="00CC6F9D"/>
    <w:rsid w:val="00CC738A"/>
    <w:rsid w:val="00CD0325"/>
    <w:rsid w:val="00CD0ADA"/>
    <w:rsid w:val="00CD1380"/>
    <w:rsid w:val="00CD254C"/>
    <w:rsid w:val="00CD48AE"/>
    <w:rsid w:val="00CD5C68"/>
    <w:rsid w:val="00CD5FD0"/>
    <w:rsid w:val="00CE008C"/>
    <w:rsid w:val="00CE08B7"/>
    <w:rsid w:val="00CE0EDD"/>
    <w:rsid w:val="00CE19FA"/>
    <w:rsid w:val="00CE41BC"/>
    <w:rsid w:val="00CE4E5F"/>
    <w:rsid w:val="00CE5189"/>
    <w:rsid w:val="00CE547C"/>
    <w:rsid w:val="00CE76DB"/>
    <w:rsid w:val="00CF0095"/>
    <w:rsid w:val="00CF0139"/>
    <w:rsid w:val="00CF07E0"/>
    <w:rsid w:val="00CF0811"/>
    <w:rsid w:val="00CF0CD4"/>
    <w:rsid w:val="00CF20A3"/>
    <w:rsid w:val="00CF2309"/>
    <w:rsid w:val="00CF43E1"/>
    <w:rsid w:val="00CF49D1"/>
    <w:rsid w:val="00CF4B3A"/>
    <w:rsid w:val="00CF5A95"/>
    <w:rsid w:val="00CF74C3"/>
    <w:rsid w:val="00CF7C33"/>
    <w:rsid w:val="00D001F7"/>
    <w:rsid w:val="00D01851"/>
    <w:rsid w:val="00D01B29"/>
    <w:rsid w:val="00D023C6"/>
    <w:rsid w:val="00D02B4C"/>
    <w:rsid w:val="00D0303C"/>
    <w:rsid w:val="00D037C9"/>
    <w:rsid w:val="00D04111"/>
    <w:rsid w:val="00D0426B"/>
    <w:rsid w:val="00D0463C"/>
    <w:rsid w:val="00D04E0C"/>
    <w:rsid w:val="00D05079"/>
    <w:rsid w:val="00D057F2"/>
    <w:rsid w:val="00D05DBD"/>
    <w:rsid w:val="00D05EB8"/>
    <w:rsid w:val="00D06332"/>
    <w:rsid w:val="00D06938"/>
    <w:rsid w:val="00D06F4B"/>
    <w:rsid w:val="00D075A5"/>
    <w:rsid w:val="00D10547"/>
    <w:rsid w:val="00D110CA"/>
    <w:rsid w:val="00D12379"/>
    <w:rsid w:val="00D12C7D"/>
    <w:rsid w:val="00D12D63"/>
    <w:rsid w:val="00D13BC2"/>
    <w:rsid w:val="00D14CC1"/>
    <w:rsid w:val="00D16162"/>
    <w:rsid w:val="00D164F4"/>
    <w:rsid w:val="00D1665F"/>
    <w:rsid w:val="00D16DE8"/>
    <w:rsid w:val="00D17665"/>
    <w:rsid w:val="00D20379"/>
    <w:rsid w:val="00D20B79"/>
    <w:rsid w:val="00D21619"/>
    <w:rsid w:val="00D21843"/>
    <w:rsid w:val="00D21FEA"/>
    <w:rsid w:val="00D22605"/>
    <w:rsid w:val="00D22821"/>
    <w:rsid w:val="00D22CC1"/>
    <w:rsid w:val="00D22E2A"/>
    <w:rsid w:val="00D23F55"/>
    <w:rsid w:val="00D242C9"/>
    <w:rsid w:val="00D255EE"/>
    <w:rsid w:val="00D259C4"/>
    <w:rsid w:val="00D309F7"/>
    <w:rsid w:val="00D30C8F"/>
    <w:rsid w:val="00D31A8C"/>
    <w:rsid w:val="00D31F04"/>
    <w:rsid w:val="00D32669"/>
    <w:rsid w:val="00D32B61"/>
    <w:rsid w:val="00D33E1A"/>
    <w:rsid w:val="00D3468C"/>
    <w:rsid w:val="00D35988"/>
    <w:rsid w:val="00D35F4A"/>
    <w:rsid w:val="00D3636D"/>
    <w:rsid w:val="00D3719B"/>
    <w:rsid w:val="00D37934"/>
    <w:rsid w:val="00D414F3"/>
    <w:rsid w:val="00D422AF"/>
    <w:rsid w:val="00D43053"/>
    <w:rsid w:val="00D4360A"/>
    <w:rsid w:val="00D437DD"/>
    <w:rsid w:val="00D43DD1"/>
    <w:rsid w:val="00D44311"/>
    <w:rsid w:val="00D45730"/>
    <w:rsid w:val="00D45EBA"/>
    <w:rsid w:val="00D4608A"/>
    <w:rsid w:val="00D46192"/>
    <w:rsid w:val="00D46994"/>
    <w:rsid w:val="00D4706F"/>
    <w:rsid w:val="00D511C9"/>
    <w:rsid w:val="00D5390F"/>
    <w:rsid w:val="00D53B96"/>
    <w:rsid w:val="00D56851"/>
    <w:rsid w:val="00D5690F"/>
    <w:rsid w:val="00D57335"/>
    <w:rsid w:val="00D57DDA"/>
    <w:rsid w:val="00D57E12"/>
    <w:rsid w:val="00D60266"/>
    <w:rsid w:val="00D611E6"/>
    <w:rsid w:val="00D6186B"/>
    <w:rsid w:val="00D61875"/>
    <w:rsid w:val="00D64258"/>
    <w:rsid w:val="00D6452D"/>
    <w:rsid w:val="00D64698"/>
    <w:rsid w:val="00D64D3D"/>
    <w:rsid w:val="00D678DA"/>
    <w:rsid w:val="00D67D6E"/>
    <w:rsid w:val="00D709B1"/>
    <w:rsid w:val="00D70A23"/>
    <w:rsid w:val="00D719EC"/>
    <w:rsid w:val="00D7319F"/>
    <w:rsid w:val="00D73426"/>
    <w:rsid w:val="00D7343B"/>
    <w:rsid w:val="00D7476F"/>
    <w:rsid w:val="00D75219"/>
    <w:rsid w:val="00D75BF0"/>
    <w:rsid w:val="00D75E95"/>
    <w:rsid w:val="00D75F10"/>
    <w:rsid w:val="00D77180"/>
    <w:rsid w:val="00D77B6A"/>
    <w:rsid w:val="00D801E5"/>
    <w:rsid w:val="00D8028A"/>
    <w:rsid w:val="00D80417"/>
    <w:rsid w:val="00D806A6"/>
    <w:rsid w:val="00D825E4"/>
    <w:rsid w:val="00D82991"/>
    <w:rsid w:val="00D82F96"/>
    <w:rsid w:val="00D83049"/>
    <w:rsid w:val="00D8474B"/>
    <w:rsid w:val="00D85FC1"/>
    <w:rsid w:val="00D86432"/>
    <w:rsid w:val="00D8688C"/>
    <w:rsid w:val="00D870D3"/>
    <w:rsid w:val="00D90A06"/>
    <w:rsid w:val="00D91271"/>
    <w:rsid w:val="00D9169E"/>
    <w:rsid w:val="00D9223A"/>
    <w:rsid w:val="00D929F7"/>
    <w:rsid w:val="00D92AB3"/>
    <w:rsid w:val="00D92CE9"/>
    <w:rsid w:val="00D94360"/>
    <w:rsid w:val="00D94800"/>
    <w:rsid w:val="00D94980"/>
    <w:rsid w:val="00D951AC"/>
    <w:rsid w:val="00D9561F"/>
    <w:rsid w:val="00D974F4"/>
    <w:rsid w:val="00D97B06"/>
    <w:rsid w:val="00DA071A"/>
    <w:rsid w:val="00DA21A3"/>
    <w:rsid w:val="00DA26B9"/>
    <w:rsid w:val="00DA2A5E"/>
    <w:rsid w:val="00DA2EE8"/>
    <w:rsid w:val="00DA30F1"/>
    <w:rsid w:val="00DA3F3A"/>
    <w:rsid w:val="00DA45B3"/>
    <w:rsid w:val="00DA4604"/>
    <w:rsid w:val="00DA472C"/>
    <w:rsid w:val="00DA4D78"/>
    <w:rsid w:val="00DA5C5D"/>
    <w:rsid w:val="00DB00B5"/>
    <w:rsid w:val="00DB05AA"/>
    <w:rsid w:val="00DB06BB"/>
    <w:rsid w:val="00DB1051"/>
    <w:rsid w:val="00DB159C"/>
    <w:rsid w:val="00DB1A7D"/>
    <w:rsid w:val="00DB272F"/>
    <w:rsid w:val="00DB2837"/>
    <w:rsid w:val="00DB47D2"/>
    <w:rsid w:val="00DB4B0D"/>
    <w:rsid w:val="00DB55C4"/>
    <w:rsid w:val="00DB7B97"/>
    <w:rsid w:val="00DC1601"/>
    <w:rsid w:val="00DC25D6"/>
    <w:rsid w:val="00DC3003"/>
    <w:rsid w:val="00DC31E4"/>
    <w:rsid w:val="00DC371D"/>
    <w:rsid w:val="00DC7A4A"/>
    <w:rsid w:val="00DD16CB"/>
    <w:rsid w:val="00DD27D2"/>
    <w:rsid w:val="00DD4645"/>
    <w:rsid w:val="00DD4B52"/>
    <w:rsid w:val="00DD50AD"/>
    <w:rsid w:val="00DD5E4B"/>
    <w:rsid w:val="00DD7584"/>
    <w:rsid w:val="00DD7818"/>
    <w:rsid w:val="00DE121B"/>
    <w:rsid w:val="00DE1BC2"/>
    <w:rsid w:val="00DE3521"/>
    <w:rsid w:val="00DE362F"/>
    <w:rsid w:val="00DE4428"/>
    <w:rsid w:val="00DE4C38"/>
    <w:rsid w:val="00DE4C94"/>
    <w:rsid w:val="00DE56BE"/>
    <w:rsid w:val="00DE6EC9"/>
    <w:rsid w:val="00DF0280"/>
    <w:rsid w:val="00DF04FF"/>
    <w:rsid w:val="00DF1F18"/>
    <w:rsid w:val="00DF24BF"/>
    <w:rsid w:val="00DF2980"/>
    <w:rsid w:val="00DF2CD1"/>
    <w:rsid w:val="00DF2E43"/>
    <w:rsid w:val="00DF338F"/>
    <w:rsid w:val="00DF3D30"/>
    <w:rsid w:val="00DF3F13"/>
    <w:rsid w:val="00DF42E5"/>
    <w:rsid w:val="00DF4728"/>
    <w:rsid w:val="00DF5719"/>
    <w:rsid w:val="00DF5A91"/>
    <w:rsid w:val="00DF5C9F"/>
    <w:rsid w:val="00DF6487"/>
    <w:rsid w:val="00DF7200"/>
    <w:rsid w:val="00DF756E"/>
    <w:rsid w:val="00DF7E84"/>
    <w:rsid w:val="00E01F09"/>
    <w:rsid w:val="00E03011"/>
    <w:rsid w:val="00E04903"/>
    <w:rsid w:val="00E05E05"/>
    <w:rsid w:val="00E05EA3"/>
    <w:rsid w:val="00E060CF"/>
    <w:rsid w:val="00E06138"/>
    <w:rsid w:val="00E07BDD"/>
    <w:rsid w:val="00E10AB6"/>
    <w:rsid w:val="00E165DA"/>
    <w:rsid w:val="00E16BAB"/>
    <w:rsid w:val="00E20A4C"/>
    <w:rsid w:val="00E20BA4"/>
    <w:rsid w:val="00E21406"/>
    <w:rsid w:val="00E21746"/>
    <w:rsid w:val="00E21C7D"/>
    <w:rsid w:val="00E21EB4"/>
    <w:rsid w:val="00E21F61"/>
    <w:rsid w:val="00E233D4"/>
    <w:rsid w:val="00E25F06"/>
    <w:rsid w:val="00E2638C"/>
    <w:rsid w:val="00E26721"/>
    <w:rsid w:val="00E26D65"/>
    <w:rsid w:val="00E3080A"/>
    <w:rsid w:val="00E31E70"/>
    <w:rsid w:val="00E32488"/>
    <w:rsid w:val="00E333BA"/>
    <w:rsid w:val="00E35AD6"/>
    <w:rsid w:val="00E370CA"/>
    <w:rsid w:val="00E40C57"/>
    <w:rsid w:val="00E411AD"/>
    <w:rsid w:val="00E412CA"/>
    <w:rsid w:val="00E415DC"/>
    <w:rsid w:val="00E41B3C"/>
    <w:rsid w:val="00E421A3"/>
    <w:rsid w:val="00E4349A"/>
    <w:rsid w:val="00E4464F"/>
    <w:rsid w:val="00E4583C"/>
    <w:rsid w:val="00E4598F"/>
    <w:rsid w:val="00E4651F"/>
    <w:rsid w:val="00E46653"/>
    <w:rsid w:val="00E46D54"/>
    <w:rsid w:val="00E46EFC"/>
    <w:rsid w:val="00E471F3"/>
    <w:rsid w:val="00E47553"/>
    <w:rsid w:val="00E47FE6"/>
    <w:rsid w:val="00E50BBD"/>
    <w:rsid w:val="00E51496"/>
    <w:rsid w:val="00E51512"/>
    <w:rsid w:val="00E51CCC"/>
    <w:rsid w:val="00E51EED"/>
    <w:rsid w:val="00E5258A"/>
    <w:rsid w:val="00E54953"/>
    <w:rsid w:val="00E55469"/>
    <w:rsid w:val="00E55CF8"/>
    <w:rsid w:val="00E5650A"/>
    <w:rsid w:val="00E579AD"/>
    <w:rsid w:val="00E60DCF"/>
    <w:rsid w:val="00E61855"/>
    <w:rsid w:val="00E6218A"/>
    <w:rsid w:val="00E63302"/>
    <w:rsid w:val="00E63509"/>
    <w:rsid w:val="00E654D8"/>
    <w:rsid w:val="00E66DF7"/>
    <w:rsid w:val="00E672FB"/>
    <w:rsid w:val="00E70076"/>
    <w:rsid w:val="00E702F3"/>
    <w:rsid w:val="00E702FD"/>
    <w:rsid w:val="00E70E52"/>
    <w:rsid w:val="00E7211C"/>
    <w:rsid w:val="00E72B4F"/>
    <w:rsid w:val="00E7345B"/>
    <w:rsid w:val="00E73C64"/>
    <w:rsid w:val="00E741E8"/>
    <w:rsid w:val="00E74A7D"/>
    <w:rsid w:val="00E74DD4"/>
    <w:rsid w:val="00E75200"/>
    <w:rsid w:val="00E761DF"/>
    <w:rsid w:val="00E76DE4"/>
    <w:rsid w:val="00E776B2"/>
    <w:rsid w:val="00E80B7D"/>
    <w:rsid w:val="00E81633"/>
    <w:rsid w:val="00E830EB"/>
    <w:rsid w:val="00E83791"/>
    <w:rsid w:val="00E83CED"/>
    <w:rsid w:val="00E84149"/>
    <w:rsid w:val="00E85123"/>
    <w:rsid w:val="00E854B4"/>
    <w:rsid w:val="00E861E3"/>
    <w:rsid w:val="00E865CE"/>
    <w:rsid w:val="00E87DE9"/>
    <w:rsid w:val="00E91019"/>
    <w:rsid w:val="00E91AE4"/>
    <w:rsid w:val="00E92035"/>
    <w:rsid w:val="00E931EB"/>
    <w:rsid w:val="00E9426C"/>
    <w:rsid w:val="00E94563"/>
    <w:rsid w:val="00E95735"/>
    <w:rsid w:val="00E96061"/>
    <w:rsid w:val="00E964AB"/>
    <w:rsid w:val="00E971AC"/>
    <w:rsid w:val="00E9724B"/>
    <w:rsid w:val="00E9772D"/>
    <w:rsid w:val="00E97871"/>
    <w:rsid w:val="00EA0265"/>
    <w:rsid w:val="00EA0893"/>
    <w:rsid w:val="00EA0C8C"/>
    <w:rsid w:val="00EA0F59"/>
    <w:rsid w:val="00EA15FA"/>
    <w:rsid w:val="00EA18BC"/>
    <w:rsid w:val="00EA26EF"/>
    <w:rsid w:val="00EA3B41"/>
    <w:rsid w:val="00EA3B78"/>
    <w:rsid w:val="00EA3CFD"/>
    <w:rsid w:val="00EA416A"/>
    <w:rsid w:val="00EA478B"/>
    <w:rsid w:val="00EA4AD5"/>
    <w:rsid w:val="00EA4B1F"/>
    <w:rsid w:val="00EA4C23"/>
    <w:rsid w:val="00EA665E"/>
    <w:rsid w:val="00EA6FF8"/>
    <w:rsid w:val="00EB15F5"/>
    <w:rsid w:val="00EB170A"/>
    <w:rsid w:val="00EB2339"/>
    <w:rsid w:val="00EB254E"/>
    <w:rsid w:val="00EB338C"/>
    <w:rsid w:val="00EB349E"/>
    <w:rsid w:val="00EB47C8"/>
    <w:rsid w:val="00EB4D3F"/>
    <w:rsid w:val="00EB6053"/>
    <w:rsid w:val="00EB6E6D"/>
    <w:rsid w:val="00EB74F1"/>
    <w:rsid w:val="00EB7F63"/>
    <w:rsid w:val="00EC0194"/>
    <w:rsid w:val="00EC02E2"/>
    <w:rsid w:val="00EC1084"/>
    <w:rsid w:val="00EC119F"/>
    <w:rsid w:val="00EC2B9E"/>
    <w:rsid w:val="00EC39F6"/>
    <w:rsid w:val="00EC4097"/>
    <w:rsid w:val="00EC46F6"/>
    <w:rsid w:val="00EC4C4F"/>
    <w:rsid w:val="00EC5B47"/>
    <w:rsid w:val="00EC6486"/>
    <w:rsid w:val="00EC7BA3"/>
    <w:rsid w:val="00ED04E4"/>
    <w:rsid w:val="00ED073E"/>
    <w:rsid w:val="00ED0B78"/>
    <w:rsid w:val="00ED168F"/>
    <w:rsid w:val="00ED1E61"/>
    <w:rsid w:val="00ED23C9"/>
    <w:rsid w:val="00ED3602"/>
    <w:rsid w:val="00ED37BF"/>
    <w:rsid w:val="00ED3DA8"/>
    <w:rsid w:val="00ED536D"/>
    <w:rsid w:val="00ED6201"/>
    <w:rsid w:val="00ED6877"/>
    <w:rsid w:val="00ED7F22"/>
    <w:rsid w:val="00EE07D5"/>
    <w:rsid w:val="00EE0948"/>
    <w:rsid w:val="00EE2505"/>
    <w:rsid w:val="00EE32C8"/>
    <w:rsid w:val="00EE4867"/>
    <w:rsid w:val="00EE4BE7"/>
    <w:rsid w:val="00EE5A92"/>
    <w:rsid w:val="00EE5AE5"/>
    <w:rsid w:val="00EF0927"/>
    <w:rsid w:val="00EF0D3F"/>
    <w:rsid w:val="00EF1226"/>
    <w:rsid w:val="00EF1E22"/>
    <w:rsid w:val="00EF453A"/>
    <w:rsid w:val="00EF455C"/>
    <w:rsid w:val="00EF485B"/>
    <w:rsid w:val="00EF4A68"/>
    <w:rsid w:val="00EF4FD2"/>
    <w:rsid w:val="00EF53B8"/>
    <w:rsid w:val="00EF5C24"/>
    <w:rsid w:val="00F00BD6"/>
    <w:rsid w:val="00F0178B"/>
    <w:rsid w:val="00F01EA8"/>
    <w:rsid w:val="00F02278"/>
    <w:rsid w:val="00F02451"/>
    <w:rsid w:val="00F02DA5"/>
    <w:rsid w:val="00F02EDF"/>
    <w:rsid w:val="00F0305E"/>
    <w:rsid w:val="00F053E3"/>
    <w:rsid w:val="00F0558A"/>
    <w:rsid w:val="00F057BA"/>
    <w:rsid w:val="00F06496"/>
    <w:rsid w:val="00F06BE4"/>
    <w:rsid w:val="00F071A6"/>
    <w:rsid w:val="00F071C5"/>
    <w:rsid w:val="00F101A7"/>
    <w:rsid w:val="00F11150"/>
    <w:rsid w:val="00F115F8"/>
    <w:rsid w:val="00F12D7C"/>
    <w:rsid w:val="00F15215"/>
    <w:rsid w:val="00F15BE7"/>
    <w:rsid w:val="00F1702B"/>
    <w:rsid w:val="00F1704E"/>
    <w:rsid w:val="00F170F6"/>
    <w:rsid w:val="00F1727D"/>
    <w:rsid w:val="00F17CDF"/>
    <w:rsid w:val="00F21770"/>
    <w:rsid w:val="00F2181D"/>
    <w:rsid w:val="00F2193A"/>
    <w:rsid w:val="00F21ED6"/>
    <w:rsid w:val="00F2271E"/>
    <w:rsid w:val="00F22F0A"/>
    <w:rsid w:val="00F22F48"/>
    <w:rsid w:val="00F24AF1"/>
    <w:rsid w:val="00F27237"/>
    <w:rsid w:val="00F30519"/>
    <w:rsid w:val="00F3341A"/>
    <w:rsid w:val="00F3347E"/>
    <w:rsid w:val="00F33DB9"/>
    <w:rsid w:val="00F34683"/>
    <w:rsid w:val="00F354BC"/>
    <w:rsid w:val="00F354F9"/>
    <w:rsid w:val="00F376FD"/>
    <w:rsid w:val="00F37C06"/>
    <w:rsid w:val="00F403EB"/>
    <w:rsid w:val="00F408A3"/>
    <w:rsid w:val="00F4102E"/>
    <w:rsid w:val="00F414AB"/>
    <w:rsid w:val="00F41C78"/>
    <w:rsid w:val="00F43257"/>
    <w:rsid w:val="00F4340D"/>
    <w:rsid w:val="00F44F68"/>
    <w:rsid w:val="00F450E6"/>
    <w:rsid w:val="00F4517B"/>
    <w:rsid w:val="00F47A80"/>
    <w:rsid w:val="00F5044F"/>
    <w:rsid w:val="00F508A9"/>
    <w:rsid w:val="00F50947"/>
    <w:rsid w:val="00F50D4D"/>
    <w:rsid w:val="00F52003"/>
    <w:rsid w:val="00F52778"/>
    <w:rsid w:val="00F52DE8"/>
    <w:rsid w:val="00F542DC"/>
    <w:rsid w:val="00F54673"/>
    <w:rsid w:val="00F54C51"/>
    <w:rsid w:val="00F560CB"/>
    <w:rsid w:val="00F56554"/>
    <w:rsid w:val="00F57BED"/>
    <w:rsid w:val="00F57FF4"/>
    <w:rsid w:val="00F606EA"/>
    <w:rsid w:val="00F617F6"/>
    <w:rsid w:val="00F620E7"/>
    <w:rsid w:val="00F62711"/>
    <w:rsid w:val="00F62BBD"/>
    <w:rsid w:val="00F62EA6"/>
    <w:rsid w:val="00F65ABB"/>
    <w:rsid w:val="00F66BB8"/>
    <w:rsid w:val="00F66F5E"/>
    <w:rsid w:val="00F67780"/>
    <w:rsid w:val="00F700CE"/>
    <w:rsid w:val="00F71447"/>
    <w:rsid w:val="00F73639"/>
    <w:rsid w:val="00F73E27"/>
    <w:rsid w:val="00F73EAA"/>
    <w:rsid w:val="00F747D2"/>
    <w:rsid w:val="00F7501F"/>
    <w:rsid w:val="00F750B4"/>
    <w:rsid w:val="00F75190"/>
    <w:rsid w:val="00F7550E"/>
    <w:rsid w:val="00F766C9"/>
    <w:rsid w:val="00F76FA5"/>
    <w:rsid w:val="00F802A0"/>
    <w:rsid w:val="00F80462"/>
    <w:rsid w:val="00F80B36"/>
    <w:rsid w:val="00F81E1F"/>
    <w:rsid w:val="00F8247A"/>
    <w:rsid w:val="00F82BA3"/>
    <w:rsid w:val="00F82E53"/>
    <w:rsid w:val="00F848C9"/>
    <w:rsid w:val="00F848EF"/>
    <w:rsid w:val="00F855FA"/>
    <w:rsid w:val="00F86309"/>
    <w:rsid w:val="00F870D5"/>
    <w:rsid w:val="00F87BDB"/>
    <w:rsid w:val="00F87E55"/>
    <w:rsid w:val="00F87E59"/>
    <w:rsid w:val="00F906F5"/>
    <w:rsid w:val="00F915EB"/>
    <w:rsid w:val="00F916F2"/>
    <w:rsid w:val="00F92315"/>
    <w:rsid w:val="00F92C4D"/>
    <w:rsid w:val="00F939B2"/>
    <w:rsid w:val="00F93B00"/>
    <w:rsid w:val="00F93CA3"/>
    <w:rsid w:val="00F96036"/>
    <w:rsid w:val="00F963A7"/>
    <w:rsid w:val="00F96EFF"/>
    <w:rsid w:val="00F9732B"/>
    <w:rsid w:val="00FA0170"/>
    <w:rsid w:val="00FA0F51"/>
    <w:rsid w:val="00FA1505"/>
    <w:rsid w:val="00FA1E7E"/>
    <w:rsid w:val="00FA31F8"/>
    <w:rsid w:val="00FA3AA0"/>
    <w:rsid w:val="00FA52D5"/>
    <w:rsid w:val="00FA56EE"/>
    <w:rsid w:val="00FA608E"/>
    <w:rsid w:val="00FA6162"/>
    <w:rsid w:val="00FA6F85"/>
    <w:rsid w:val="00FA702B"/>
    <w:rsid w:val="00FB118A"/>
    <w:rsid w:val="00FB1268"/>
    <w:rsid w:val="00FB228D"/>
    <w:rsid w:val="00FB240A"/>
    <w:rsid w:val="00FB473C"/>
    <w:rsid w:val="00FB4B3D"/>
    <w:rsid w:val="00FB4E6A"/>
    <w:rsid w:val="00FB5554"/>
    <w:rsid w:val="00FB5F5C"/>
    <w:rsid w:val="00FB6DC2"/>
    <w:rsid w:val="00FB6F58"/>
    <w:rsid w:val="00FB799B"/>
    <w:rsid w:val="00FC0284"/>
    <w:rsid w:val="00FC0688"/>
    <w:rsid w:val="00FC0A35"/>
    <w:rsid w:val="00FC198E"/>
    <w:rsid w:val="00FC2120"/>
    <w:rsid w:val="00FC2E0C"/>
    <w:rsid w:val="00FC2EFB"/>
    <w:rsid w:val="00FC3C4A"/>
    <w:rsid w:val="00FC410F"/>
    <w:rsid w:val="00FC4458"/>
    <w:rsid w:val="00FC4615"/>
    <w:rsid w:val="00FC46FE"/>
    <w:rsid w:val="00FC4EE0"/>
    <w:rsid w:val="00FC50CE"/>
    <w:rsid w:val="00FC6F6A"/>
    <w:rsid w:val="00FC7919"/>
    <w:rsid w:val="00FC7C42"/>
    <w:rsid w:val="00FD1023"/>
    <w:rsid w:val="00FD4822"/>
    <w:rsid w:val="00FD56CF"/>
    <w:rsid w:val="00FD56DE"/>
    <w:rsid w:val="00FD5C1A"/>
    <w:rsid w:val="00FD5D87"/>
    <w:rsid w:val="00FD62C3"/>
    <w:rsid w:val="00FD6403"/>
    <w:rsid w:val="00FD69C5"/>
    <w:rsid w:val="00FD7C87"/>
    <w:rsid w:val="00FE0F87"/>
    <w:rsid w:val="00FE2624"/>
    <w:rsid w:val="00FE3F2D"/>
    <w:rsid w:val="00FE4DA7"/>
    <w:rsid w:val="00FE6826"/>
    <w:rsid w:val="00FE7A99"/>
    <w:rsid w:val="00FE7B19"/>
    <w:rsid w:val="00FF1473"/>
    <w:rsid w:val="00FF1985"/>
    <w:rsid w:val="00FF2CC3"/>
    <w:rsid w:val="00FF3EA7"/>
    <w:rsid w:val="00FF471C"/>
    <w:rsid w:val="00FF485D"/>
    <w:rsid w:val="00FF6472"/>
    <w:rsid w:val="00FF72C1"/>
    <w:rsid w:val="00FF755D"/>
    <w:rsid w:val="00FF7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lt-LT" w:eastAsia="lt-L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8C9"/>
    <w:rPr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848C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427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576FB"/>
    <w:rPr>
      <w:sz w:val="2"/>
      <w:szCs w:val="2"/>
    </w:rPr>
  </w:style>
  <w:style w:type="paragraph" w:styleId="DocumentMap">
    <w:name w:val="Document Map"/>
    <w:basedOn w:val="Normal"/>
    <w:link w:val="DocumentMapChar"/>
    <w:uiPriority w:val="99"/>
    <w:semiHidden/>
    <w:rsid w:val="00D242C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576FB"/>
    <w:rPr>
      <w:sz w:val="2"/>
      <w:szCs w:val="2"/>
    </w:rPr>
  </w:style>
  <w:style w:type="character" w:styleId="Hyperlink">
    <w:name w:val="Hyperlink"/>
    <w:basedOn w:val="DefaultParagraphFont"/>
    <w:uiPriority w:val="99"/>
    <w:rsid w:val="00FB240A"/>
    <w:rPr>
      <w:rFonts w:ascii="Arial" w:hAnsi="Arial" w:cs="Arial"/>
      <w:color w:val="auto"/>
      <w:sz w:val="17"/>
      <w:szCs w:val="17"/>
      <w:u w:val="none"/>
      <w:effect w:val="none"/>
    </w:rPr>
  </w:style>
  <w:style w:type="paragraph" w:styleId="ListParagraph">
    <w:name w:val="List Paragraph"/>
    <w:basedOn w:val="Normal"/>
    <w:uiPriority w:val="99"/>
    <w:qFormat/>
    <w:rsid w:val="00D77B6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24</TotalTime>
  <Pages>1</Pages>
  <Words>1303</Words>
  <Characters>743</Characters>
  <Application>Microsoft Office Outlook</Application>
  <DocSecurity>0</DocSecurity>
  <Lines>0</Lines>
  <Paragraphs>0</Paragraphs>
  <ScaleCrop>false</ScaleCrop>
  <Company>VMSA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2018-03-07T13:27:00Z</dcterms:created>
  <dc:creator>jurijus.gridiusko</dc:creator>
  <cp:lastModifiedBy>Deklaravimas</cp:lastModifiedBy>
  <cp:lastPrinted>2018-03-07T13:14:00Z</cp:lastPrinted>
  <dcterms:modified xsi:type="dcterms:W3CDTF">2018-03-07T14:11:00Z</dcterms:modified>
  <cp:revision>4</cp:revision>
  <dc:title>PATVIRTINTA</dc:title>
</cp:coreProperties>
</file>