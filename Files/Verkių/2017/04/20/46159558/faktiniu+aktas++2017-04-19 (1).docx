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77E5" w:rsidRPr="002F48A3" w:rsidRDefault="004777E5" w:rsidP="00F848C9">
      <w:pPr>
        <w:jc w:val="center"/>
        <w:rPr>
          <w:b/>
          <w:bCs/>
          <w:caps/>
          <w:sz w:val="22"/>
          <w:szCs w:val="22"/>
        </w:rPr>
      </w:pPr>
      <w:r>
        <w:rPr>
          <w:b/>
          <w:bCs/>
          <w:caps/>
          <w:sz w:val="22"/>
          <w:szCs w:val="22"/>
        </w:rPr>
        <w:t>VERKIŲ</w:t>
      </w:r>
      <w:r w:rsidRPr="002F48A3">
        <w:rPr>
          <w:b/>
          <w:bCs/>
          <w:caps/>
          <w:sz w:val="22"/>
          <w:szCs w:val="22"/>
        </w:rPr>
        <w:t xml:space="preserve"> SENIŪNIJOS </w:t>
      </w:r>
    </w:p>
    <w:p w:rsidR="004777E5" w:rsidRPr="002F48A3" w:rsidRDefault="004777E5" w:rsidP="00D242C9">
      <w:pPr>
        <w:jc w:val="center"/>
        <w:outlineLvl w:val="0"/>
        <w:rPr>
          <w:b/>
          <w:bCs/>
          <w:caps/>
          <w:sz w:val="22"/>
          <w:szCs w:val="22"/>
        </w:rPr>
      </w:pPr>
      <w:r w:rsidRPr="002F48A3">
        <w:rPr>
          <w:b/>
          <w:bCs/>
          <w:caps/>
          <w:sz w:val="22"/>
          <w:szCs w:val="22"/>
        </w:rPr>
        <w:t>Faktinių duomenų patikrinimo aktas</w:t>
      </w:r>
    </w:p>
    <w:p w:rsidR="004777E5" w:rsidRPr="002F48A3" w:rsidRDefault="004777E5" w:rsidP="00D242C9">
      <w:pPr>
        <w:jc w:val="center"/>
        <w:outlineLvl w:val="0"/>
        <w:rPr>
          <w:b/>
          <w:bCs/>
          <w:caps/>
          <w:sz w:val="22"/>
          <w:szCs w:val="22"/>
        </w:rPr>
      </w:pPr>
      <w:r w:rsidRPr="002F48A3">
        <w:rPr>
          <w:b/>
          <w:bCs/>
          <w:caps/>
          <w:sz w:val="22"/>
          <w:szCs w:val="22"/>
        </w:rPr>
        <w:t xml:space="preserve">Dėl </w:t>
      </w:r>
      <w:r>
        <w:rPr>
          <w:b/>
          <w:bCs/>
          <w:caps/>
          <w:sz w:val="22"/>
          <w:szCs w:val="22"/>
        </w:rPr>
        <w:t xml:space="preserve">FAKTINĖS GYVENAMOSIOS VIETOS DEKLARAVIMO DUOMENŲ </w:t>
      </w:r>
      <w:r w:rsidRPr="002F48A3">
        <w:rPr>
          <w:b/>
          <w:bCs/>
          <w:caps/>
          <w:sz w:val="22"/>
          <w:szCs w:val="22"/>
        </w:rPr>
        <w:t>patikrinimo</w:t>
      </w:r>
    </w:p>
    <w:p w:rsidR="004777E5" w:rsidRPr="002F48A3" w:rsidRDefault="004777E5" w:rsidP="00F848C9">
      <w:pPr>
        <w:jc w:val="center"/>
        <w:rPr>
          <w:sz w:val="22"/>
          <w:szCs w:val="22"/>
        </w:rPr>
      </w:pPr>
    </w:p>
    <w:p w:rsidR="004777E5" w:rsidRPr="002F48A3" w:rsidRDefault="004777E5" w:rsidP="00D242C9">
      <w:pPr>
        <w:jc w:val="center"/>
        <w:outlineLvl w:val="0"/>
        <w:rPr>
          <w:sz w:val="22"/>
          <w:szCs w:val="22"/>
        </w:rPr>
      </w:pPr>
      <w:r w:rsidRPr="002F48A3">
        <w:rPr>
          <w:sz w:val="22"/>
          <w:szCs w:val="22"/>
        </w:rPr>
        <w:t>201</w:t>
      </w:r>
      <w:r>
        <w:rPr>
          <w:sz w:val="22"/>
          <w:szCs w:val="22"/>
        </w:rPr>
        <w:t>7</w:t>
      </w:r>
      <w:r w:rsidRPr="002F48A3">
        <w:rPr>
          <w:sz w:val="22"/>
          <w:szCs w:val="22"/>
        </w:rPr>
        <w:t xml:space="preserve"> m. </w:t>
      </w:r>
      <w:r>
        <w:rPr>
          <w:sz w:val="22"/>
          <w:szCs w:val="22"/>
        </w:rPr>
        <w:t>balandžio 20 d</w:t>
      </w:r>
      <w:r w:rsidRPr="002F48A3">
        <w:rPr>
          <w:sz w:val="22"/>
          <w:szCs w:val="22"/>
        </w:rPr>
        <w:t>. Nr. A32</w:t>
      </w:r>
      <w:r>
        <w:rPr>
          <w:sz w:val="22"/>
          <w:szCs w:val="22"/>
        </w:rPr>
        <w:t>-657/17</w:t>
      </w:r>
      <w:r w:rsidRPr="002F48A3">
        <w:rPr>
          <w:sz w:val="22"/>
          <w:szCs w:val="22"/>
        </w:rPr>
        <w:t>(2.1.15-S</w:t>
      </w:r>
      <w:r>
        <w:rPr>
          <w:sz w:val="22"/>
          <w:szCs w:val="22"/>
        </w:rPr>
        <w:t>18</w:t>
      </w:r>
      <w:r w:rsidRPr="002F48A3">
        <w:rPr>
          <w:sz w:val="22"/>
          <w:szCs w:val="22"/>
        </w:rPr>
        <w:t>)</w:t>
      </w:r>
    </w:p>
    <w:p w:rsidR="004777E5" w:rsidRPr="002F48A3" w:rsidRDefault="004777E5" w:rsidP="00D242C9">
      <w:pPr>
        <w:jc w:val="center"/>
        <w:outlineLvl w:val="0"/>
        <w:rPr>
          <w:sz w:val="22"/>
          <w:szCs w:val="22"/>
        </w:rPr>
      </w:pPr>
      <w:r w:rsidRPr="002F48A3">
        <w:rPr>
          <w:sz w:val="22"/>
          <w:szCs w:val="22"/>
        </w:rPr>
        <w:t>Vilnius</w:t>
      </w:r>
    </w:p>
    <w:p w:rsidR="004777E5" w:rsidRPr="002F48A3" w:rsidRDefault="004777E5" w:rsidP="00F848C9">
      <w:pPr>
        <w:rPr>
          <w:sz w:val="22"/>
          <w:szCs w:val="22"/>
        </w:rPr>
      </w:pPr>
    </w:p>
    <w:p w:rsidR="004777E5" w:rsidRPr="00C30926" w:rsidRDefault="004777E5" w:rsidP="00F848C9">
      <w:pPr>
        <w:spacing w:line="360" w:lineRule="auto"/>
        <w:ind w:firstLine="851"/>
        <w:jc w:val="both"/>
        <w:rPr>
          <w:sz w:val="22"/>
          <w:szCs w:val="22"/>
        </w:rPr>
      </w:pPr>
      <w:r w:rsidRPr="00C30926">
        <w:rPr>
          <w:sz w:val="22"/>
          <w:szCs w:val="22"/>
        </w:rPr>
        <w:t xml:space="preserve">Vadovaudamasi Lietuvos Respublikos viešojo administravimo įstatymo 30 straipsniu ir </w:t>
      </w:r>
    </w:p>
    <w:tbl>
      <w:tblPr>
        <w:tblW w:w="9828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08"/>
        <w:gridCol w:w="4800"/>
        <w:gridCol w:w="3120"/>
      </w:tblGrid>
      <w:tr w:rsidR="004777E5" w:rsidRPr="00C30926">
        <w:trPr>
          <w:trHeight w:val="254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</w:tcPr>
          <w:p w:rsidR="004777E5" w:rsidRPr="00B13064" w:rsidRDefault="004777E5" w:rsidP="00B13064">
            <w:pPr>
              <w:jc w:val="both"/>
              <w:rPr>
                <w:sz w:val="22"/>
                <w:szCs w:val="22"/>
              </w:rPr>
            </w:pPr>
            <w:r w:rsidRPr="00B13064">
              <w:rPr>
                <w:sz w:val="22"/>
                <w:szCs w:val="22"/>
              </w:rPr>
              <w:t xml:space="preserve">atsižvelgdamas į </w:t>
            </w:r>
          </w:p>
        </w:tc>
        <w:tc>
          <w:tcPr>
            <w:tcW w:w="4800" w:type="dxa"/>
            <w:tcBorders>
              <w:top w:val="nil"/>
              <w:left w:val="nil"/>
              <w:right w:val="nil"/>
            </w:tcBorders>
          </w:tcPr>
          <w:p w:rsidR="004777E5" w:rsidRPr="00B13064" w:rsidRDefault="004777E5" w:rsidP="00B13064">
            <w:pPr>
              <w:ind w:left="-108"/>
              <w:jc w:val="center"/>
              <w:rPr>
                <w:sz w:val="22"/>
                <w:szCs w:val="22"/>
              </w:rPr>
            </w:pPr>
            <w:r w:rsidRPr="00B13064">
              <w:rPr>
                <w:sz w:val="22"/>
                <w:szCs w:val="22"/>
              </w:rPr>
              <w:t>patikrinimo metu</w:t>
            </w:r>
            <w:r>
              <w:rPr>
                <w:sz w:val="22"/>
                <w:szCs w:val="22"/>
              </w:rPr>
              <w:t xml:space="preserve"> </w:t>
            </w:r>
            <w:r w:rsidRPr="00B13064">
              <w:rPr>
                <w:sz w:val="22"/>
                <w:szCs w:val="22"/>
              </w:rPr>
              <w:t>pastebėta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</w:tcPr>
          <w:p w:rsidR="004777E5" w:rsidRPr="00B13064" w:rsidRDefault="004777E5" w:rsidP="00B13064">
            <w:pPr>
              <w:ind w:left="-108" w:right="-108"/>
              <w:jc w:val="center"/>
              <w:rPr>
                <w:sz w:val="22"/>
                <w:szCs w:val="22"/>
              </w:rPr>
            </w:pPr>
          </w:p>
        </w:tc>
      </w:tr>
    </w:tbl>
    <w:p w:rsidR="004777E5" w:rsidRPr="00C30926" w:rsidRDefault="004777E5" w:rsidP="00F848C9">
      <w:pPr>
        <w:spacing w:line="360" w:lineRule="auto"/>
        <w:ind w:firstLine="851"/>
        <w:jc w:val="both"/>
        <w:rPr>
          <w:sz w:val="22"/>
          <w:szCs w:val="22"/>
        </w:rPr>
      </w:pPr>
      <w:r w:rsidRPr="00C30926">
        <w:rPr>
          <w:sz w:val="22"/>
          <w:szCs w:val="22"/>
        </w:rPr>
        <w:tab/>
      </w:r>
      <w:r w:rsidRPr="00C30926">
        <w:rPr>
          <w:sz w:val="22"/>
          <w:szCs w:val="22"/>
        </w:rPr>
        <w:tab/>
      </w:r>
    </w:p>
    <w:p w:rsidR="004777E5" w:rsidRPr="00C30926" w:rsidRDefault="004777E5" w:rsidP="00F848C9">
      <w:pPr>
        <w:jc w:val="both"/>
        <w:rPr>
          <w:sz w:val="22"/>
          <w:szCs w:val="22"/>
        </w:rPr>
      </w:pPr>
      <w:r>
        <w:rPr>
          <w:sz w:val="22"/>
          <w:szCs w:val="22"/>
        </w:rPr>
        <w:t>Vilniaus miesto socialinės paramos centro Socialinio darbo skyriaus socialinei darbuotojai Agnei Stakauskaitei ir</w:t>
      </w:r>
      <w:r w:rsidRPr="00C30926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Verkių seniūnijos vyr. specialistei Laimai Kašėtaitei-Vladimirec </w:t>
      </w:r>
      <w:r w:rsidRPr="00C30926">
        <w:rPr>
          <w:sz w:val="22"/>
          <w:szCs w:val="22"/>
        </w:rPr>
        <w:t>dalyvaujant</w:t>
      </w:r>
    </w:p>
    <w:tbl>
      <w:tblPr>
        <w:tblW w:w="9828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8"/>
        <w:gridCol w:w="9360"/>
      </w:tblGrid>
      <w:tr w:rsidR="004777E5" w:rsidRPr="00C30926"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777E5" w:rsidRPr="00B13064" w:rsidRDefault="004777E5" w:rsidP="00B13064">
            <w:pPr>
              <w:numPr>
                <w:ilvl w:val="0"/>
                <w:numId w:val="7"/>
              </w:numPr>
              <w:ind w:right="-588"/>
              <w:rPr>
                <w:sz w:val="22"/>
                <w:szCs w:val="22"/>
              </w:rPr>
            </w:pPr>
          </w:p>
        </w:tc>
        <w:tc>
          <w:tcPr>
            <w:tcW w:w="9360" w:type="dxa"/>
            <w:tcBorders>
              <w:top w:val="nil"/>
              <w:left w:val="nil"/>
              <w:right w:val="nil"/>
            </w:tcBorders>
          </w:tcPr>
          <w:p w:rsidR="004777E5" w:rsidRPr="00B13064" w:rsidRDefault="004777E5" w:rsidP="00B13064">
            <w:pPr>
              <w:spacing w:before="120"/>
              <w:jc w:val="both"/>
              <w:rPr>
                <w:sz w:val="22"/>
                <w:szCs w:val="22"/>
              </w:rPr>
            </w:pPr>
          </w:p>
        </w:tc>
      </w:tr>
    </w:tbl>
    <w:p w:rsidR="004777E5" w:rsidRPr="00C30926" w:rsidRDefault="004777E5" w:rsidP="00F848C9">
      <w:pPr>
        <w:jc w:val="both"/>
        <w:rPr>
          <w:sz w:val="22"/>
          <w:szCs w:val="22"/>
        </w:rPr>
      </w:pPr>
    </w:p>
    <w:tbl>
      <w:tblPr>
        <w:tblW w:w="10006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39"/>
        <w:gridCol w:w="1296"/>
        <w:gridCol w:w="283"/>
        <w:gridCol w:w="396"/>
        <w:gridCol w:w="1499"/>
        <w:gridCol w:w="489"/>
        <w:gridCol w:w="414"/>
        <w:gridCol w:w="597"/>
        <w:gridCol w:w="424"/>
        <w:gridCol w:w="562"/>
        <w:gridCol w:w="470"/>
        <w:gridCol w:w="412"/>
        <w:gridCol w:w="691"/>
        <w:gridCol w:w="298"/>
        <w:gridCol w:w="539"/>
        <w:gridCol w:w="697"/>
      </w:tblGrid>
      <w:tr w:rsidR="004777E5" w:rsidRPr="00C30926"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:rsidR="004777E5" w:rsidRPr="00B13064" w:rsidRDefault="004777E5" w:rsidP="00B13064">
            <w:pPr>
              <w:spacing w:before="120"/>
              <w:ind w:right="-108"/>
              <w:jc w:val="both"/>
              <w:rPr>
                <w:sz w:val="22"/>
                <w:szCs w:val="22"/>
              </w:rPr>
            </w:pPr>
            <w:r w:rsidRPr="00B13064">
              <w:rPr>
                <w:sz w:val="22"/>
                <w:szCs w:val="22"/>
              </w:rPr>
              <w:t>2017 m.</w:t>
            </w:r>
          </w:p>
        </w:tc>
        <w:tc>
          <w:tcPr>
            <w:tcW w:w="1296" w:type="dxa"/>
            <w:tcBorders>
              <w:top w:val="nil"/>
              <w:left w:val="nil"/>
              <w:right w:val="nil"/>
            </w:tcBorders>
          </w:tcPr>
          <w:p w:rsidR="004777E5" w:rsidRPr="00B13064" w:rsidRDefault="004777E5" w:rsidP="00B13064">
            <w:pPr>
              <w:spacing w:before="120"/>
              <w:ind w:left="-81"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balandžio  19</w:t>
            </w:r>
          </w:p>
        </w:tc>
        <w:tc>
          <w:tcPr>
            <w:tcW w:w="283" w:type="dxa"/>
            <w:tcBorders>
              <w:top w:val="nil"/>
              <w:left w:val="nil"/>
              <w:right w:val="nil"/>
            </w:tcBorders>
          </w:tcPr>
          <w:p w:rsidR="004777E5" w:rsidRPr="00B13064" w:rsidRDefault="004777E5" w:rsidP="00B13064">
            <w:pPr>
              <w:spacing w:before="120"/>
              <w:ind w:right="-108"/>
              <w:rPr>
                <w:sz w:val="22"/>
                <w:szCs w:val="22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4777E5" w:rsidRPr="00B13064" w:rsidRDefault="004777E5" w:rsidP="00B13064">
            <w:pPr>
              <w:spacing w:before="120"/>
              <w:ind w:right="-108"/>
              <w:rPr>
                <w:sz w:val="22"/>
                <w:szCs w:val="22"/>
              </w:rPr>
            </w:pPr>
            <w:r w:rsidRPr="00B13064">
              <w:rPr>
                <w:sz w:val="22"/>
                <w:szCs w:val="22"/>
              </w:rPr>
              <w:t>d.</w:t>
            </w:r>
          </w:p>
        </w:tc>
        <w:tc>
          <w:tcPr>
            <w:tcW w:w="1499" w:type="dxa"/>
            <w:tcBorders>
              <w:top w:val="nil"/>
              <w:left w:val="nil"/>
              <w:right w:val="nil"/>
            </w:tcBorders>
          </w:tcPr>
          <w:p w:rsidR="004777E5" w:rsidRPr="00B13064" w:rsidRDefault="004777E5" w:rsidP="00B13064">
            <w:pPr>
              <w:spacing w:before="120"/>
              <w:ind w:right="-10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trečiadienis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</w:tcPr>
          <w:p w:rsidR="004777E5" w:rsidRPr="00B13064" w:rsidRDefault="004777E5" w:rsidP="00B13064">
            <w:pPr>
              <w:spacing w:before="120"/>
              <w:ind w:left="-99" w:right="-108"/>
              <w:jc w:val="center"/>
              <w:rPr>
                <w:sz w:val="22"/>
                <w:szCs w:val="22"/>
              </w:rPr>
            </w:pPr>
            <w:r w:rsidRPr="00B13064">
              <w:rPr>
                <w:sz w:val="22"/>
                <w:szCs w:val="22"/>
              </w:rPr>
              <w:t>nuo</w:t>
            </w:r>
          </w:p>
        </w:tc>
        <w:tc>
          <w:tcPr>
            <w:tcW w:w="414" w:type="dxa"/>
            <w:tcBorders>
              <w:top w:val="nil"/>
              <w:left w:val="nil"/>
              <w:right w:val="nil"/>
            </w:tcBorders>
          </w:tcPr>
          <w:p w:rsidR="004777E5" w:rsidRPr="00B13064" w:rsidRDefault="004777E5" w:rsidP="00B13064">
            <w:pPr>
              <w:spacing w:before="120"/>
              <w:ind w:left="-95" w:right="-10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</w:tcPr>
          <w:p w:rsidR="004777E5" w:rsidRPr="00B13064" w:rsidRDefault="004777E5" w:rsidP="00B13064">
            <w:pPr>
              <w:spacing w:before="120"/>
              <w:ind w:right="-108"/>
              <w:jc w:val="both"/>
              <w:rPr>
                <w:sz w:val="22"/>
                <w:szCs w:val="22"/>
              </w:rPr>
            </w:pPr>
            <w:r w:rsidRPr="00B13064">
              <w:rPr>
                <w:sz w:val="22"/>
                <w:szCs w:val="22"/>
              </w:rPr>
              <w:t>val.</w:t>
            </w:r>
          </w:p>
        </w:tc>
        <w:tc>
          <w:tcPr>
            <w:tcW w:w="424" w:type="dxa"/>
            <w:tcBorders>
              <w:top w:val="nil"/>
              <w:left w:val="nil"/>
              <w:right w:val="nil"/>
            </w:tcBorders>
          </w:tcPr>
          <w:p w:rsidR="004777E5" w:rsidRPr="00B13064" w:rsidRDefault="004777E5" w:rsidP="00B13064">
            <w:pPr>
              <w:spacing w:before="120"/>
              <w:ind w:left="-128" w:right="-108"/>
              <w:jc w:val="center"/>
              <w:rPr>
                <w:sz w:val="22"/>
                <w:szCs w:val="22"/>
              </w:rPr>
            </w:pPr>
            <w:r w:rsidRPr="00B13064">
              <w:rPr>
                <w:sz w:val="22"/>
                <w:szCs w:val="22"/>
              </w:rPr>
              <w:t>30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:rsidR="004777E5" w:rsidRPr="00B13064" w:rsidRDefault="004777E5" w:rsidP="00B13064">
            <w:pPr>
              <w:spacing w:before="120"/>
              <w:ind w:left="-146" w:right="-108"/>
              <w:jc w:val="center"/>
              <w:rPr>
                <w:sz w:val="22"/>
                <w:szCs w:val="22"/>
              </w:rPr>
            </w:pPr>
            <w:r w:rsidRPr="00B13064">
              <w:rPr>
                <w:sz w:val="22"/>
                <w:szCs w:val="22"/>
              </w:rPr>
              <w:t>min.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</w:tcPr>
          <w:p w:rsidR="004777E5" w:rsidRPr="00B13064" w:rsidRDefault="004777E5" w:rsidP="00B13064">
            <w:pPr>
              <w:spacing w:before="120"/>
              <w:ind w:right="-108"/>
              <w:jc w:val="both"/>
              <w:rPr>
                <w:sz w:val="22"/>
                <w:szCs w:val="22"/>
              </w:rPr>
            </w:pPr>
            <w:r w:rsidRPr="00B13064">
              <w:rPr>
                <w:sz w:val="22"/>
                <w:szCs w:val="22"/>
              </w:rPr>
              <w:t>iki</w:t>
            </w:r>
          </w:p>
        </w:tc>
        <w:tc>
          <w:tcPr>
            <w:tcW w:w="412" w:type="dxa"/>
            <w:tcBorders>
              <w:top w:val="nil"/>
              <w:left w:val="nil"/>
              <w:right w:val="nil"/>
            </w:tcBorders>
          </w:tcPr>
          <w:p w:rsidR="004777E5" w:rsidRPr="00B13064" w:rsidRDefault="004777E5" w:rsidP="00B13064">
            <w:pPr>
              <w:spacing w:before="120"/>
              <w:ind w:left="-128" w:right="-108"/>
              <w:jc w:val="center"/>
              <w:rPr>
                <w:sz w:val="22"/>
                <w:szCs w:val="22"/>
              </w:rPr>
            </w:pPr>
            <w:r w:rsidRPr="00B13064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0</w:t>
            </w: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</w:tcPr>
          <w:p w:rsidR="004777E5" w:rsidRPr="00B13064" w:rsidRDefault="004777E5" w:rsidP="00B13064">
            <w:pPr>
              <w:spacing w:before="120"/>
              <w:ind w:right="-108"/>
              <w:jc w:val="both"/>
              <w:rPr>
                <w:sz w:val="22"/>
                <w:szCs w:val="22"/>
              </w:rPr>
            </w:pPr>
            <w:r w:rsidRPr="00B13064">
              <w:rPr>
                <w:sz w:val="22"/>
                <w:szCs w:val="22"/>
              </w:rPr>
              <w:t>val.</w:t>
            </w:r>
          </w:p>
        </w:tc>
        <w:tc>
          <w:tcPr>
            <w:tcW w:w="298" w:type="dxa"/>
            <w:tcBorders>
              <w:top w:val="nil"/>
              <w:left w:val="nil"/>
              <w:right w:val="nil"/>
            </w:tcBorders>
          </w:tcPr>
          <w:p w:rsidR="004777E5" w:rsidRPr="00B13064" w:rsidRDefault="004777E5" w:rsidP="00B13064">
            <w:pPr>
              <w:spacing w:before="120"/>
              <w:ind w:left="-128" w:right="-108"/>
              <w:rPr>
                <w:sz w:val="22"/>
                <w:szCs w:val="22"/>
              </w:rPr>
            </w:pPr>
            <w:r w:rsidRPr="00B13064">
              <w:rPr>
                <w:sz w:val="22"/>
                <w:szCs w:val="22"/>
              </w:rPr>
              <w:t>15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</w:tcPr>
          <w:p w:rsidR="004777E5" w:rsidRPr="00B13064" w:rsidRDefault="004777E5" w:rsidP="00B13064">
            <w:pPr>
              <w:spacing w:before="120"/>
              <w:ind w:left="-169" w:right="-108"/>
              <w:jc w:val="center"/>
              <w:rPr>
                <w:sz w:val="22"/>
                <w:szCs w:val="22"/>
              </w:rPr>
            </w:pPr>
            <w:r w:rsidRPr="00B13064">
              <w:rPr>
                <w:sz w:val="22"/>
                <w:szCs w:val="22"/>
              </w:rPr>
              <w:t>min.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</w:tcPr>
          <w:p w:rsidR="004777E5" w:rsidRPr="00B13064" w:rsidRDefault="004777E5" w:rsidP="00B13064">
            <w:pPr>
              <w:spacing w:before="120"/>
              <w:ind w:left="-169" w:right="-108"/>
              <w:jc w:val="center"/>
              <w:rPr>
                <w:sz w:val="22"/>
                <w:szCs w:val="22"/>
              </w:rPr>
            </w:pPr>
            <w:r w:rsidRPr="00B13064">
              <w:rPr>
                <w:sz w:val="22"/>
                <w:szCs w:val="22"/>
              </w:rPr>
              <w:t>atliko</w:t>
            </w:r>
          </w:p>
        </w:tc>
      </w:tr>
    </w:tbl>
    <w:p w:rsidR="004777E5" w:rsidRPr="00DC1601" w:rsidRDefault="004777E5" w:rsidP="00F848C9">
      <w:pPr>
        <w:jc w:val="both"/>
      </w:pPr>
      <w:r w:rsidRPr="00DC1601">
        <w:t>(Mėnuo ir diena)</w:t>
      </w:r>
      <w:r w:rsidRPr="00DC1601">
        <w:tab/>
        <w:t>(savaitės diena)</w:t>
      </w:r>
    </w:p>
    <w:p w:rsidR="004777E5" w:rsidRPr="00C30926" w:rsidRDefault="004777E5" w:rsidP="00F848C9">
      <w:pPr>
        <w:jc w:val="both"/>
        <w:rPr>
          <w:sz w:val="22"/>
          <w:szCs w:val="22"/>
        </w:rPr>
      </w:pPr>
    </w:p>
    <w:p w:rsidR="004777E5" w:rsidRPr="00C30926" w:rsidRDefault="004777E5" w:rsidP="00DB06BB">
      <w:pPr>
        <w:spacing w:line="360" w:lineRule="auto"/>
        <w:jc w:val="both"/>
        <w:rPr>
          <w:sz w:val="22"/>
          <w:szCs w:val="22"/>
          <w:u w:val="single"/>
        </w:rPr>
      </w:pPr>
      <w:r w:rsidRPr="00C30926">
        <w:rPr>
          <w:sz w:val="22"/>
          <w:szCs w:val="22"/>
        </w:rPr>
        <w:t>faktinių duomenų patikrinimą vietoje, tai yra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u w:val="single"/>
        </w:rPr>
        <w:t>Verkių</w:t>
      </w:r>
      <w:r w:rsidRPr="00C30926">
        <w:rPr>
          <w:sz w:val="22"/>
          <w:szCs w:val="22"/>
          <w:u w:val="single"/>
        </w:rPr>
        <w:t xml:space="preserve"> seniūnijoje</w:t>
      </w:r>
      <w:r>
        <w:rPr>
          <w:sz w:val="22"/>
          <w:szCs w:val="22"/>
          <w:u w:val="single"/>
        </w:rPr>
        <w:t xml:space="preserve">. </w:t>
      </w:r>
    </w:p>
    <w:p w:rsidR="004777E5" w:rsidRPr="00F06496" w:rsidRDefault="004777E5" w:rsidP="00FF7FFC">
      <w:pPr>
        <w:spacing w:line="360" w:lineRule="auto"/>
        <w:ind w:firstLine="840"/>
        <w:jc w:val="both"/>
        <w:rPr>
          <w:sz w:val="22"/>
          <w:szCs w:val="22"/>
          <w:u w:val="single"/>
        </w:rPr>
      </w:pPr>
      <w:r w:rsidRPr="003D1939">
        <w:rPr>
          <w:sz w:val="22"/>
          <w:szCs w:val="22"/>
          <w:u w:val="single"/>
        </w:rPr>
        <w:t xml:space="preserve">Patikrinimo metu nustatyta: </w:t>
      </w:r>
    </w:p>
    <w:p w:rsidR="004777E5" w:rsidRPr="00B8537E" w:rsidRDefault="004777E5" w:rsidP="00FF485D">
      <w:pPr>
        <w:spacing w:line="360" w:lineRule="auto"/>
        <w:ind w:firstLine="426"/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>V</w:t>
      </w:r>
      <w:r w:rsidRPr="00B8537E">
        <w:rPr>
          <w:sz w:val="24"/>
          <w:szCs w:val="24"/>
        </w:rPr>
        <w:t>adovaudamasi Lietuvos Respublikos viešojo administravimo įstatymo 30 straipsniu ir Gyvenamosios vietos deklaravimo įstatymo  11 straipsni</w:t>
      </w:r>
      <w:r>
        <w:rPr>
          <w:sz w:val="24"/>
          <w:szCs w:val="24"/>
        </w:rPr>
        <w:t xml:space="preserve">u, </w:t>
      </w:r>
      <w:r w:rsidRPr="00B8537E">
        <w:rPr>
          <w:sz w:val="24"/>
          <w:szCs w:val="24"/>
        </w:rPr>
        <w:t xml:space="preserve">2017 m. balandžio 19 d. nuo </w:t>
      </w:r>
      <w:r>
        <w:rPr>
          <w:sz w:val="24"/>
          <w:szCs w:val="24"/>
        </w:rPr>
        <w:t>9.30 val.</w:t>
      </w:r>
      <w:r w:rsidRPr="00B8537E">
        <w:rPr>
          <w:sz w:val="24"/>
          <w:szCs w:val="24"/>
        </w:rPr>
        <w:t xml:space="preserve"> iki </w:t>
      </w:r>
      <w:r>
        <w:rPr>
          <w:sz w:val="24"/>
          <w:szCs w:val="24"/>
        </w:rPr>
        <w:t>10.15val.,</w:t>
      </w:r>
      <w:r w:rsidRPr="00B8537E">
        <w:rPr>
          <w:sz w:val="24"/>
          <w:szCs w:val="24"/>
        </w:rPr>
        <w:t>dalyvaujant</w:t>
      </w:r>
      <w:r>
        <w:rPr>
          <w:sz w:val="24"/>
          <w:szCs w:val="24"/>
        </w:rPr>
        <w:t xml:space="preserve"> </w:t>
      </w:r>
      <w:r w:rsidRPr="00B8537E">
        <w:rPr>
          <w:sz w:val="24"/>
          <w:szCs w:val="24"/>
        </w:rPr>
        <w:t>Vilniaus m</w:t>
      </w:r>
      <w:r>
        <w:rPr>
          <w:sz w:val="24"/>
          <w:szCs w:val="24"/>
        </w:rPr>
        <w:t>iesto S</w:t>
      </w:r>
      <w:r w:rsidRPr="00B8537E">
        <w:rPr>
          <w:sz w:val="24"/>
          <w:szCs w:val="24"/>
        </w:rPr>
        <w:t>ocialinės paramos centro Socialinio darbo skyriaus socialinei darbuotojai Agnei Stakauskaitei ir Verkių seniūnijos vyr. specialistei Laimai Kašėtaitei-Vladimirec</w:t>
      </w:r>
      <w:r>
        <w:rPr>
          <w:sz w:val="24"/>
          <w:szCs w:val="24"/>
        </w:rPr>
        <w:t xml:space="preserve">, </w:t>
      </w:r>
      <w:r w:rsidRPr="00B8537E">
        <w:rPr>
          <w:sz w:val="24"/>
          <w:szCs w:val="24"/>
        </w:rPr>
        <w:t>buvo atlik</w:t>
      </w:r>
      <w:r>
        <w:rPr>
          <w:sz w:val="24"/>
          <w:szCs w:val="24"/>
        </w:rPr>
        <w:t xml:space="preserve">tas faktinių duomenų patikrinimas adresu: </w:t>
      </w:r>
      <w:r w:rsidRPr="00A94080">
        <w:rPr>
          <w:sz w:val="24"/>
          <w:szCs w:val="24"/>
        </w:rPr>
        <w:t xml:space="preserve">Verkių seniūnija, </w:t>
      </w:r>
      <w:r w:rsidRPr="00B8537E">
        <w:rPr>
          <w:sz w:val="24"/>
          <w:szCs w:val="24"/>
        </w:rPr>
        <w:t>Didlaukio g. 39</w:t>
      </w:r>
      <w:r>
        <w:rPr>
          <w:sz w:val="24"/>
          <w:szCs w:val="24"/>
        </w:rPr>
        <w:t>-31 (</w:t>
      </w:r>
      <w:r w:rsidRPr="00B8537E">
        <w:rPr>
          <w:sz w:val="24"/>
          <w:szCs w:val="24"/>
        </w:rPr>
        <w:t>pagal buto savininkės Jolantos Oleškevič 2017 m. balandžio 3 d. prašymąA203-702/17(2.4.2.14-S18) dėl Kazimiero Kadelskiogyvenamosios vietos deklaravimo duomenų panaikinimo</w:t>
      </w:r>
      <w:r>
        <w:rPr>
          <w:sz w:val="24"/>
          <w:szCs w:val="24"/>
        </w:rPr>
        <w:t>).</w:t>
      </w:r>
    </w:p>
    <w:p w:rsidR="004777E5" w:rsidRPr="00FF485D" w:rsidRDefault="004777E5" w:rsidP="00FF485D">
      <w:pPr>
        <w:spacing w:line="360" w:lineRule="auto"/>
        <w:ind w:firstLine="840"/>
        <w:jc w:val="both"/>
        <w:rPr>
          <w:sz w:val="24"/>
          <w:szCs w:val="24"/>
          <w:u w:val="single"/>
        </w:rPr>
      </w:pPr>
      <w:r w:rsidRPr="00FF485D">
        <w:rPr>
          <w:sz w:val="24"/>
          <w:szCs w:val="24"/>
          <w:u w:val="single"/>
        </w:rPr>
        <w:t xml:space="preserve">Patikrinimo rezultatai: </w:t>
      </w:r>
    </w:p>
    <w:p w:rsidR="004777E5" w:rsidRPr="00EE2505" w:rsidRDefault="004777E5" w:rsidP="00FF485D">
      <w:pPr>
        <w:pStyle w:val="ListParagraph"/>
        <w:numPr>
          <w:ilvl w:val="0"/>
          <w:numId w:val="12"/>
        </w:numPr>
        <w:tabs>
          <w:tab w:val="clear" w:pos="786"/>
          <w:tab w:val="num" w:pos="284"/>
        </w:tabs>
        <w:spacing w:line="360" w:lineRule="auto"/>
        <w:ind w:left="284" w:hanging="284"/>
        <w:jc w:val="both"/>
        <w:rPr>
          <w:color w:val="FF0000"/>
          <w:sz w:val="24"/>
          <w:szCs w:val="24"/>
        </w:rPr>
      </w:pPr>
      <w:r w:rsidRPr="00D3719B">
        <w:rPr>
          <w:sz w:val="24"/>
          <w:szCs w:val="24"/>
        </w:rPr>
        <w:t xml:space="preserve">Patikrinimo </w:t>
      </w:r>
      <w:r w:rsidRPr="00FF485D">
        <w:rPr>
          <w:sz w:val="24"/>
          <w:szCs w:val="24"/>
        </w:rPr>
        <w:t>metu (tuo metu) nieko nebuvo namuose.</w:t>
      </w:r>
      <w:r w:rsidRPr="00D3719B">
        <w:rPr>
          <w:sz w:val="24"/>
          <w:szCs w:val="24"/>
        </w:rPr>
        <w:t xml:space="preserve"> Kaimyno, gyvenančio Didlaukio g. 39-30, teigimu, jis seniai matė Kazimierą Kadelskį, kadangi yra dirbantis asmuo. Apklaustos kaimynės, gyvenančios Didlaukio g. 39-29, teigimu, Kazimieras Kadelskas</w:t>
      </w:r>
      <w:r>
        <w:rPr>
          <w:sz w:val="24"/>
          <w:szCs w:val="24"/>
        </w:rPr>
        <w:t xml:space="preserve"> </w:t>
      </w:r>
      <w:r w:rsidRPr="00D3719B">
        <w:rPr>
          <w:sz w:val="24"/>
          <w:szCs w:val="24"/>
        </w:rPr>
        <w:t>minėtu adresu</w:t>
      </w:r>
      <w:r>
        <w:rPr>
          <w:sz w:val="24"/>
          <w:szCs w:val="24"/>
        </w:rPr>
        <w:t xml:space="preserve"> (</w:t>
      </w:r>
      <w:r w:rsidRPr="00B8537E">
        <w:rPr>
          <w:sz w:val="24"/>
          <w:szCs w:val="24"/>
        </w:rPr>
        <w:t>Didlaukio g. 39-31</w:t>
      </w:r>
      <w:r>
        <w:rPr>
          <w:sz w:val="24"/>
          <w:szCs w:val="24"/>
        </w:rPr>
        <w:t xml:space="preserve">) </w:t>
      </w:r>
      <w:r w:rsidRPr="00FF485D">
        <w:rPr>
          <w:b/>
          <w:bCs/>
          <w:sz w:val="24"/>
          <w:szCs w:val="24"/>
          <w:u w:val="single"/>
        </w:rPr>
        <w:t>gyvena</w:t>
      </w:r>
      <w:r>
        <w:rPr>
          <w:sz w:val="24"/>
          <w:szCs w:val="24"/>
        </w:rPr>
        <w:t xml:space="preserve">, </w:t>
      </w:r>
      <w:r w:rsidRPr="00D3719B">
        <w:rPr>
          <w:sz w:val="24"/>
          <w:szCs w:val="24"/>
        </w:rPr>
        <w:t xml:space="preserve">ir ji matė </w:t>
      </w:r>
      <w:r>
        <w:rPr>
          <w:sz w:val="24"/>
          <w:szCs w:val="24"/>
        </w:rPr>
        <w:t xml:space="preserve">jį </w:t>
      </w:r>
      <w:r w:rsidRPr="00D3719B">
        <w:rPr>
          <w:sz w:val="24"/>
          <w:szCs w:val="24"/>
        </w:rPr>
        <w:t xml:space="preserve">prieš pat Velykas (šių metų). </w:t>
      </w:r>
    </w:p>
    <w:p w:rsidR="004777E5" w:rsidRPr="00963E33" w:rsidRDefault="004777E5" w:rsidP="00963E33">
      <w:pPr>
        <w:tabs>
          <w:tab w:val="num" w:pos="284"/>
        </w:tabs>
        <w:jc w:val="both"/>
        <w:rPr>
          <w:sz w:val="22"/>
          <w:szCs w:val="22"/>
        </w:rPr>
      </w:pPr>
    </w:p>
    <w:p w:rsidR="004777E5" w:rsidRPr="008553C5" w:rsidRDefault="004777E5" w:rsidP="004E29C2">
      <w:pPr>
        <w:ind w:left="901"/>
        <w:jc w:val="both"/>
        <w:rPr>
          <w:sz w:val="22"/>
          <w:szCs w:val="22"/>
        </w:rPr>
      </w:pPr>
    </w:p>
    <w:p w:rsidR="004777E5" w:rsidRPr="00647FDC" w:rsidRDefault="004777E5" w:rsidP="00F848C9">
      <w:pPr>
        <w:jc w:val="both"/>
        <w:rPr>
          <w:sz w:val="22"/>
          <w:szCs w:val="22"/>
          <w:u w:val="single"/>
        </w:rPr>
      </w:pPr>
      <w:r>
        <w:rPr>
          <w:sz w:val="22"/>
          <w:szCs w:val="22"/>
        </w:rPr>
        <w:t xml:space="preserve"> </w:t>
      </w:r>
    </w:p>
    <w:p w:rsidR="004777E5" w:rsidRDefault="004777E5" w:rsidP="00647FDC">
      <w:pPr>
        <w:jc w:val="both"/>
      </w:pPr>
      <w:r w:rsidRPr="00C30926">
        <w:rPr>
          <w:sz w:val="22"/>
          <w:szCs w:val="22"/>
        </w:rPr>
        <w:t>Dalyvavę asmenys</w:t>
      </w:r>
      <w:r>
        <w:rPr>
          <w:sz w:val="22"/>
          <w:szCs w:val="22"/>
        </w:rPr>
        <w:t>:</w:t>
      </w:r>
      <w:r>
        <w:tab/>
      </w:r>
    </w:p>
    <w:p w:rsidR="004777E5" w:rsidRDefault="004777E5" w:rsidP="00647FDC">
      <w:pPr>
        <w:jc w:val="both"/>
      </w:pPr>
      <w:r>
        <w:tab/>
      </w:r>
      <w:r>
        <w:tab/>
      </w:r>
      <w:r>
        <w:tab/>
      </w:r>
      <w:r>
        <w:tab/>
      </w:r>
    </w:p>
    <w:p w:rsidR="004777E5" w:rsidRDefault="004777E5" w:rsidP="00647FDC">
      <w:pPr>
        <w:jc w:val="both"/>
        <w:rPr>
          <w:sz w:val="24"/>
          <w:szCs w:val="24"/>
        </w:rPr>
      </w:pPr>
    </w:p>
    <w:p w:rsidR="004777E5" w:rsidRPr="007C56BF" w:rsidRDefault="004777E5" w:rsidP="00647FDC">
      <w:pPr>
        <w:jc w:val="both"/>
        <w:rPr>
          <w:sz w:val="24"/>
          <w:szCs w:val="24"/>
        </w:rPr>
      </w:pPr>
    </w:p>
    <w:p w:rsidR="004777E5" w:rsidRDefault="004777E5" w:rsidP="00647FD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Vyr. specialistė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459DD">
        <w:rPr>
          <w:sz w:val="24"/>
          <w:szCs w:val="24"/>
        </w:rPr>
        <w:t>Laima Kašėtaitė-Vladimirec</w:t>
      </w:r>
    </w:p>
    <w:p w:rsidR="004777E5" w:rsidRDefault="004777E5" w:rsidP="00647FDC">
      <w:pPr>
        <w:jc w:val="both"/>
      </w:pPr>
    </w:p>
    <w:p w:rsidR="004777E5" w:rsidRDefault="004777E5" w:rsidP="00647FDC">
      <w:pPr>
        <w:jc w:val="both"/>
      </w:pPr>
    </w:p>
    <w:p w:rsidR="004777E5" w:rsidRDefault="004777E5" w:rsidP="00647FDC">
      <w:pPr>
        <w:jc w:val="both"/>
      </w:pPr>
    </w:p>
    <w:p w:rsidR="004777E5" w:rsidRPr="00471E12" w:rsidRDefault="004777E5" w:rsidP="00647FDC">
      <w:pPr>
        <w:jc w:val="both"/>
        <w:rPr>
          <w:sz w:val="24"/>
          <w:szCs w:val="24"/>
        </w:rPr>
      </w:pPr>
    </w:p>
    <w:p w:rsidR="004777E5" w:rsidRDefault="004777E5" w:rsidP="00647FDC">
      <w:pPr>
        <w:jc w:val="both"/>
        <w:rPr>
          <w:sz w:val="22"/>
          <w:szCs w:val="22"/>
        </w:rPr>
      </w:pPr>
      <w:r w:rsidRPr="00471E12">
        <w:rPr>
          <w:sz w:val="24"/>
          <w:szCs w:val="24"/>
        </w:rPr>
        <w:t xml:space="preserve">Socialinė darbuotoja              </w:t>
      </w:r>
      <w:r w:rsidRPr="00471E12">
        <w:rPr>
          <w:sz w:val="24"/>
          <w:szCs w:val="24"/>
        </w:rPr>
        <w:tab/>
      </w:r>
      <w:r w:rsidRPr="00471E12">
        <w:rPr>
          <w:sz w:val="24"/>
          <w:szCs w:val="24"/>
        </w:rPr>
        <w:tab/>
        <w:t xml:space="preserve">    </w:t>
      </w:r>
      <w:r>
        <w:rPr>
          <w:sz w:val="24"/>
          <w:szCs w:val="24"/>
        </w:rPr>
        <w:t xml:space="preserve">                 </w:t>
      </w:r>
      <w:r w:rsidRPr="00471E12">
        <w:rPr>
          <w:sz w:val="24"/>
          <w:szCs w:val="24"/>
        </w:rPr>
        <w:t xml:space="preserve"> Agnė Stakauskaitė</w:t>
      </w:r>
      <w:r w:rsidRPr="00471E12">
        <w:rPr>
          <w:sz w:val="24"/>
          <w:szCs w:val="24"/>
        </w:rPr>
        <w:tab/>
      </w:r>
      <w:r>
        <w:rPr>
          <w:sz w:val="22"/>
          <w:szCs w:val="22"/>
        </w:rPr>
        <w:t xml:space="preserve">               </w:t>
      </w:r>
    </w:p>
    <w:sectPr w:rsidR="004777E5" w:rsidSect="00B91FBB">
      <w:pgSz w:w="11906" w:h="16838"/>
      <w:pgMar w:top="851" w:right="567" w:bottom="426" w:left="1701" w:header="567" w:footer="567" w:gutter="0"/>
      <w:cols w:space="1296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BA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BA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BA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BA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BA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8C73CC"/>
    <w:multiLevelType w:val="multilevel"/>
    <w:tmpl w:val="FE64FDC8"/>
    <w:lvl w:ilvl="0">
      <w:start w:val="1"/>
      <w:numFmt w:val="decimal"/>
      <w:lvlText w:val="%1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332DEF"/>
    <w:multiLevelType w:val="hybridMultilevel"/>
    <w:tmpl w:val="E1FE7BE4"/>
    <w:lvl w:ilvl="0" w:tplc="042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7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7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7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7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7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7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22051E3"/>
    <w:multiLevelType w:val="hybridMultilevel"/>
    <w:tmpl w:val="1DDCED74"/>
    <w:lvl w:ilvl="0" w:tplc="042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B30B66E">
      <w:start w:val="1"/>
      <w:numFmt w:val="none"/>
      <w:lvlText w:val="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27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7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7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7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7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7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30F7B59"/>
    <w:multiLevelType w:val="hybridMultilevel"/>
    <w:tmpl w:val="A55AF4E8"/>
    <w:lvl w:ilvl="0" w:tplc="FF46A526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ascii="Times New Roman" w:eastAsia="Times New Roman" w:hAnsi="Times New Roman"/>
        <w:color w:val="auto"/>
      </w:rPr>
    </w:lvl>
    <w:lvl w:ilvl="1" w:tplc="04270019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27001B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27000F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270019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27001B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27000F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270019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27001B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4">
    <w:nsid w:val="369A7543"/>
    <w:multiLevelType w:val="hybridMultilevel"/>
    <w:tmpl w:val="70DC4AF4"/>
    <w:lvl w:ilvl="0" w:tplc="852ED7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7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7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7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7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7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7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AED47BB"/>
    <w:multiLevelType w:val="hybridMultilevel"/>
    <w:tmpl w:val="3C20EAF0"/>
    <w:lvl w:ilvl="0" w:tplc="852ED7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7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7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7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7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7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7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29E6689"/>
    <w:multiLevelType w:val="hybridMultilevel"/>
    <w:tmpl w:val="C122C90A"/>
    <w:lvl w:ilvl="0" w:tplc="0427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270019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27001B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27000F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270019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27001B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27000F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270019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27001B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7">
    <w:nsid w:val="483C706C"/>
    <w:multiLevelType w:val="multilevel"/>
    <w:tmpl w:val="FB0801E8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97729A9"/>
    <w:multiLevelType w:val="hybridMultilevel"/>
    <w:tmpl w:val="C7C09D56"/>
    <w:lvl w:ilvl="0" w:tplc="852ED7DC">
      <w:start w:val="1"/>
      <w:numFmt w:val="decimal"/>
      <w:lvlText w:val="%1."/>
      <w:lvlJc w:val="left"/>
      <w:pPr>
        <w:tabs>
          <w:tab w:val="num" w:pos="1560"/>
        </w:tabs>
        <w:ind w:left="1560" w:hanging="360"/>
      </w:pPr>
      <w:rPr>
        <w:rFonts w:hint="default"/>
      </w:rPr>
    </w:lvl>
    <w:lvl w:ilvl="1" w:tplc="04270019">
      <w:start w:val="1"/>
      <w:numFmt w:val="lowerLetter"/>
      <w:lvlText w:val="%2."/>
      <w:lvlJc w:val="left"/>
      <w:pPr>
        <w:tabs>
          <w:tab w:val="num" w:pos="2280"/>
        </w:tabs>
        <w:ind w:left="2280" w:hanging="360"/>
      </w:pPr>
    </w:lvl>
    <w:lvl w:ilvl="2" w:tplc="0427001B">
      <w:start w:val="1"/>
      <w:numFmt w:val="lowerRoman"/>
      <w:lvlText w:val="%3."/>
      <w:lvlJc w:val="right"/>
      <w:pPr>
        <w:tabs>
          <w:tab w:val="num" w:pos="3000"/>
        </w:tabs>
        <w:ind w:left="3000" w:hanging="180"/>
      </w:pPr>
    </w:lvl>
    <w:lvl w:ilvl="3" w:tplc="0427000F">
      <w:start w:val="1"/>
      <w:numFmt w:val="decimal"/>
      <w:lvlText w:val="%4."/>
      <w:lvlJc w:val="left"/>
      <w:pPr>
        <w:tabs>
          <w:tab w:val="num" w:pos="3720"/>
        </w:tabs>
        <w:ind w:left="3720" w:hanging="360"/>
      </w:pPr>
    </w:lvl>
    <w:lvl w:ilvl="4" w:tplc="04270019">
      <w:start w:val="1"/>
      <w:numFmt w:val="lowerLetter"/>
      <w:lvlText w:val="%5."/>
      <w:lvlJc w:val="left"/>
      <w:pPr>
        <w:tabs>
          <w:tab w:val="num" w:pos="4440"/>
        </w:tabs>
        <w:ind w:left="4440" w:hanging="360"/>
      </w:pPr>
    </w:lvl>
    <w:lvl w:ilvl="5" w:tplc="0427001B">
      <w:start w:val="1"/>
      <w:numFmt w:val="lowerRoman"/>
      <w:lvlText w:val="%6."/>
      <w:lvlJc w:val="right"/>
      <w:pPr>
        <w:tabs>
          <w:tab w:val="num" w:pos="5160"/>
        </w:tabs>
        <w:ind w:left="5160" w:hanging="180"/>
      </w:pPr>
    </w:lvl>
    <w:lvl w:ilvl="6" w:tplc="0427000F">
      <w:start w:val="1"/>
      <w:numFmt w:val="decimal"/>
      <w:lvlText w:val="%7."/>
      <w:lvlJc w:val="left"/>
      <w:pPr>
        <w:tabs>
          <w:tab w:val="num" w:pos="5880"/>
        </w:tabs>
        <w:ind w:left="5880" w:hanging="360"/>
      </w:pPr>
    </w:lvl>
    <w:lvl w:ilvl="7" w:tplc="04270019">
      <w:start w:val="1"/>
      <w:numFmt w:val="lowerLetter"/>
      <w:lvlText w:val="%8."/>
      <w:lvlJc w:val="left"/>
      <w:pPr>
        <w:tabs>
          <w:tab w:val="num" w:pos="6600"/>
        </w:tabs>
        <w:ind w:left="6600" w:hanging="360"/>
      </w:pPr>
    </w:lvl>
    <w:lvl w:ilvl="8" w:tplc="0427001B">
      <w:start w:val="1"/>
      <w:numFmt w:val="lowerRoman"/>
      <w:lvlText w:val="%9."/>
      <w:lvlJc w:val="right"/>
      <w:pPr>
        <w:tabs>
          <w:tab w:val="num" w:pos="7320"/>
        </w:tabs>
        <w:ind w:left="7320" w:hanging="180"/>
      </w:pPr>
    </w:lvl>
  </w:abstractNum>
  <w:abstractNum w:abstractNumId="9">
    <w:nsid w:val="4A6309D5"/>
    <w:multiLevelType w:val="hybridMultilevel"/>
    <w:tmpl w:val="1D1AB8A0"/>
    <w:lvl w:ilvl="0" w:tplc="042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7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7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7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7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7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7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7C27168"/>
    <w:multiLevelType w:val="hybridMultilevel"/>
    <w:tmpl w:val="776E4B18"/>
    <w:lvl w:ilvl="0" w:tplc="B358AB70">
      <w:start w:val="1"/>
      <w:numFmt w:val="upperLetter"/>
      <w:lvlText w:val="%1."/>
      <w:lvlJc w:val="left"/>
      <w:pPr>
        <w:ind w:left="1261" w:hanging="360"/>
      </w:pPr>
      <w:rPr>
        <w:rFonts w:hint="default"/>
      </w:rPr>
    </w:lvl>
    <w:lvl w:ilvl="1" w:tplc="04270019">
      <w:start w:val="1"/>
      <w:numFmt w:val="lowerLetter"/>
      <w:lvlText w:val="%2."/>
      <w:lvlJc w:val="left"/>
      <w:pPr>
        <w:ind w:left="1981" w:hanging="360"/>
      </w:pPr>
    </w:lvl>
    <w:lvl w:ilvl="2" w:tplc="0427001B">
      <w:start w:val="1"/>
      <w:numFmt w:val="lowerRoman"/>
      <w:lvlText w:val="%3."/>
      <w:lvlJc w:val="right"/>
      <w:pPr>
        <w:ind w:left="2701" w:hanging="180"/>
      </w:pPr>
    </w:lvl>
    <w:lvl w:ilvl="3" w:tplc="0427000F">
      <w:start w:val="1"/>
      <w:numFmt w:val="decimal"/>
      <w:lvlText w:val="%4."/>
      <w:lvlJc w:val="left"/>
      <w:pPr>
        <w:ind w:left="3421" w:hanging="360"/>
      </w:pPr>
    </w:lvl>
    <w:lvl w:ilvl="4" w:tplc="04270019">
      <w:start w:val="1"/>
      <w:numFmt w:val="lowerLetter"/>
      <w:lvlText w:val="%5."/>
      <w:lvlJc w:val="left"/>
      <w:pPr>
        <w:ind w:left="4141" w:hanging="360"/>
      </w:pPr>
    </w:lvl>
    <w:lvl w:ilvl="5" w:tplc="0427001B">
      <w:start w:val="1"/>
      <w:numFmt w:val="lowerRoman"/>
      <w:lvlText w:val="%6."/>
      <w:lvlJc w:val="right"/>
      <w:pPr>
        <w:ind w:left="4861" w:hanging="180"/>
      </w:pPr>
    </w:lvl>
    <w:lvl w:ilvl="6" w:tplc="0427000F">
      <w:start w:val="1"/>
      <w:numFmt w:val="decimal"/>
      <w:lvlText w:val="%7."/>
      <w:lvlJc w:val="left"/>
      <w:pPr>
        <w:ind w:left="5581" w:hanging="360"/>
      </w:pPr>
    </w:lvl>
    <w:lvl w:ilvl="7" w:tplc="04270019">
      <w:start w:val="1"/>
      <w:numFmt w:val="lowerLetter"/>
      <w:lvlText w:val="%8."/>
      <w:lvlJc w:val="left"/>
      <w:pPr>
        <w:ind w:left="6301" w:hanging="360"/>
      </w:pPr>
    </w:lvl>
    <w:lvl w:ilvl="8" w:tplc="0427001B">
      <w:start w:val="1"/>
      <w:numFmt w:val="lowerRoman"/>
      <w:lvlText w:val="%9."/>
      <w:lvlJc w:val="right"/>
      <w:pPr>
        <w:ind w:left="7021" w:hanging="180"/>
      </w:pPr>
    </w:lvl>
  </w:abstractNum>
  <w:abstractNum w:abstractNumId="11">
    <w:nsid w:val="696C17A9"/>
    <w:multiLevelType w:val="hybridMultilevel"/>
    <w:tmpl w:val="11FE8BC4"/>
    <w:lvl w:ilvl="0" w:tplc="B3066564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270019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27001B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27000F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270019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27001B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27000F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270019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27001B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2">
    <w:nsid w:val="6D9E2688"/>
    <w:multiLevelType w:val="hybridMultilevel"/>
    <w:tmpl w:val="B5644274"/>
    <w:lvl w:ilvl="0" w:tplc="0427000F">
      <w:start w:val="1"/>
      <w:numFmt w:val="decimal"/>
      <w:lvlText w:val="%1."/>
      <w:lvlJc w:val="left"/>
      <w:pPr>
        <w:tabs>
          <w:tab w:val="num" w:pos="2016"/>
        </w:tabs>
        <w:ind w:left="2016" w:hanging="360"/>
      </w:pPr>
    </w:lvl>
    <w:lvl w:ilvl="1" w:tplc="04270019">
      <w:start w:val="1"/>
      <w:numFmt w:val="lowerLetter"/>
      <w:lvlText w:val="%2."/>
      <w:lvlJc w:val="left"/>
      <w:pPr>
        <w:tabs>
          <w:tab w:val="num" w:pos="2736"/>
        </w:tabs>
        <w:ind w:left="2736" w:hanging="360"/>
      </w:pPr>
    </w:lvl>
    <w:lvl w:ilvl="2" w:tplc="0427001B">
      <w:start w:val="1"/>
      <w:numFmt w:val="lowerRoman"/>
      <w:lvlText w:val="%3."/>
      <w:lvlJc w:val="right"/>
      <w:pPr>
        <w:tabs>
          <w:tab w:val="num" w:pos="3456"/>
        </w:tabs>
        <w:ind w:left="3456" w:hanging="180"/>
      </w:pPr>
    </w:lvl>
    <w:lvl w:ilvl="3" w:tplc="0427000F">
      <w:start w:val="1"/>
      <w:numFmt w:val="decimal"/>
      <w:lvlText w:val="%4."/>
      <w:lvlJc w:val="left"/>
      <w:pPr>
        <w:tabs>
          <w:tab w:val="num" w:pos="4176"/>
        </w:tabs>
        <w:ind w:left="4176" w:hanging="360"/>
      </w:pPr>
    </w:lvl>
    <w:lvl w:ilvl="4" w:tplc="04270019">
      <w:start w:val="1"/>
      <w:numFmt w:val="lowerLetter"/>
      <w:lvlText w:val="%5."/>
      <w:lvlJc w:val="left"/>
      <w:pPr>
        <w:tabs>
          <w:tab w:val="num" w:pos="4896"/>
        </w:tabs>
        <w:ind w:left="4896" w:hanging="360"/>
      </w:pPr>
    </w:lvl>
    <w:lvl w:ilvl="5" w:tplc="0427001B">
      <w:start w:val="1"/>
      <w:numFmt w:val="lowerRoman"/>
      <w:lvlText w:val="%6."/>
      <w:lvlJc w:val="right"/>
      <w:pPr>
        <w:tabs>
          <w:tab w:val="num" w:pos="5616"/>
        </w:tabs>
        <w:ind w:left="5616" w:hanging="180"/>
      </w:pPr>
    </w:lvl>
    <w:lvl w:ilvl="6" w:tplc="0427000F">
      <w:start w:val="1"/>
      <w:numFmt w:val="decimal"/>
      <w:lvlText w:val="%7."/>
      <w:lvlJc w:val="left"/>
      <w:pPr>
        <w:tabs>
          <w:tab w:val="num" w:pos="6336"/>
        </w:tabs>
        <w:ind w:left="6336" w:hanging="360"/>
      </w:pPr>
    </w:lvl>
    <w:lvl w:ilvl="7" w:tplc="04270019">
      <w:start w:val="1"/>
      <w:numFmt w:val="lowerLetter"/>
      <w:lvlText w:val="%8."/>
      <w:lvlJc w:val="left"/>
      <w:pPr>
        <w:tabs>
          <w:tab w:val="num" w:pos="7056"/>
        </w:tabs>
        <w:ind w:left="7056" w:hanging="360"/>
      </w:pPr>
    </w:lvl>
    <w:lvl w:ilvl="8" w:tplc="0427001B">
      <w:start w:val="1"/>
      <w:numFmt w:val="lowerRoman"/>
      <w:lvlText w:val="%9."/>
      <w:lvlJc w:val="right"/>
      <w:pPr>
        <w:tabs>
          <w:tab w:val="num" w:pos="7776"/>
        </w:tabs>
        <w:ind w:left="7776" w:hanging="180"/>
      </w:pPr>
    </w:lvl>
  </w:abstractNum>
  <w:abstractNum w:abstractNumId="13">
    <w:nsid w:val="7540649C"/>
    <w:multiLevelType w:val="multilevel"/>
    <w:tmpl w:val="B65C8D8A"/>
    <w:lvl w:ilvl="0">
      <w:start w:val="1"/>
      <w:numFmt w:val="none"/>
      <w:lvlText w:val="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B967AF0"/>
    <w:multiLevelType w:val="hybridMultilevel"/>
    <w:tmpl w:val="FE64FDC8"/>
    <w:lvl w:ilvl="0" w:tplc="31943FE0">
      <w:start w:val="1"/>
      <w:numFmt w:val="decimal"/>
      <w:lvlText w:val="%1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7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7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7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7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7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7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7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14"/>
  </w:num>
  <w:num w:numId="3">
    <w:abstractNumId w:val="13"/>
  </w:num>
  <w:num w:numId="4">
    <w:abstractNumId w:val="0"/>
  </w:num>
  <w:num w:numId="5">
    <w:abstractNumId w:val="4"/>
  </w:num>
  <w:num w:numId="6">
    <w:abstractNumId w:val="7"/>
  </w:num>
  <w:num w:numId="7">
    <w:abstractNumId w:val="9"/>
  </w:num>
  <w:num w:numId="8">
    <w:abstractNumId w:val="5"/>
  </w:num>
  <w:num w:numId="9">
    <w:abstractNumId w:val="8"/>
  </w:num>
  <w:num w:numId="10">
    <w:abstractNumId w:val="2"/>
  </w:num>
  <w:num w:numId="11">
    <w:abstractNumId w:val="1"/>
  </w:num>
  <w:num w:numId="12">
    <w:abstractNumId w:val="3"/>
  </w:num>
  <w:num w:numId="13">
    <w:abstractNumId w:val="11"/>
  </w:num>
  <w:num w:numId="14">
    <w:abstractNumId w:val="12"/>
  </w:num>
  <w:num w:numId="15">
    <w:abstractNumId w:val="6"/>
  </w:num>
  <w:num w:numId="16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defaultTabStop w:val="1296"/>
  <w:hyphenationZone w:val="396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848C9"/>
    <w:rsid w:val="0000025E"/>
    <w:rsid w:val="00000C6E"/>
    <w:rsid w:val="00001152"/>
    <w:rsid w:val="00001B82"/>
    <w:rsid w:val="00002607"/>
    <w:rsid w:val="00003188"/>
    <w:rsid w:val="00003A63"/>
    <w:rsid w:val="000050C3"/>
    <w:rsid w:val="000053BF"/>
    <w:rsid w:val="0000594D"/>
    <w:rsid w:val="0000611C"/>
    <w:rsid w:val="000066C5"/>
    <w:rsid w:val="0000738F"/>
    <w:rsid w:val="00010121"/>
    <w:rsid w:val="00012041"/>
    <w:rsid w:val="000133F9"/>
    <w:rsid w:val="0001427C"/>
    <w:rsid w:val="00015202"/>
    <w:rsid w:val="000152D7"/>
    <w:rsid w:val="00015323"/>
    <w:rsid w:val="00015FFD"/>
    <w:rsid w:val="000166AA"/>
    <w:rsid w:val="00016829"/>
    <w:rsid w:val="00016A00"/>
    <w:rsid w:val="00017BF7"/>
    <w:rsid w:val="0002175B"/>
    <w:rsid w:val="00021AA0"/>
    <w:rsid w:val="00021C65"/>
    <w:rsid w:val="00021D5F"/>
    <w:rsid w:val="00024BA1"/>
    <w:rsid w:val="00024BBD"/>
    <w:rsid w:val="000266E1"/>
    <w:rsid w:val="00027840"/>
    <w:rsid w:val="00027E5A"/>
    <w:rsid w:val="00030BE6"/>
    <w:rsid w:val="0003119E"/>
    <w:rsid w:val="000311DD"/>
    <w:rsid w:val="00032190"/>
    <w:rsid w:val="000323F5"/>
    <w:rsid w:val="0003326D"/>
    <w:rsid w:val="00033F36"/>
    <w:rsid w:val="00034E96"/>
    <w:rsid w:val="000351C1"/>
    <w:rsid w:val="0003685E"/>
    <w:rsid w:val="00041D02"/>
    <w:rsid w:val="00042BE3"/>
    <w:rsid w:val="000444B7"/>
    <w:rsid w:val="000445C1"/>
    <w:rsid w:val="00044C4D"/>
    <w:rsid w:val="000452AF"/>
    <w:rsid w:val="00046032"/>
    <w:rsid w:val="00046310"/>
    <w:rsid w:val="00050391"/>
    <w:rsid w:val="00050C19"/>
    <w:rsid w:val="00052113"/>
    <w:rsid w:val="000536DD"/>
    <w:rsid w:val="00053B4B"/>
    <w:rsid w:val="000541C4"/>
    <w:rsid w:val="00054835"/>
    <w:rsid w:val="0005707B"/>
    <w:rsid w:val="000575CD"/>
    <w:rsid w:val="00057FB4"/>
    <w:rsid w:val="00060A12"/>
    <w:rsid w:val="00061A0E"/>
    <w:rsid w:val="00062C93"/>
    <w:rsid w:val="00062CE4"/>
    <w:rsid w:val="00063160"/>
    <w:rsid w:val="000633D8"/>
    <w:rsid w:val="00067C1C"/>
    <w:rsid w:val="00067D0D"/>
    <w:rsid w:val="00070B01"/>
    <w:rsid w:val="00070CDF"/>
    <w:rsid w:val="00070E9B"/>
    <w:rsid w:val="000727B1"/>
    <w:rsid w:val="00072940"/>
    <w:rsid w:val="00072CCA"/>
    <w:rsid w:val="0007378C"/>
    <w:rsid w:val="00073F73"/>
    <w:rsid w:val="0007403F"/>
    <w:rsid w:val="00074385"/>
    <w:rsid w:val="00074675"/>
    <w:rsid w:val="00074766"/>
    <w:rsid w:val="00074EAE"/>
    <w:rsid w:val="000756F0"/>
    <w:rsid w:val="00077204"/>
    <w:rsid w:val="000808E6"/>
    <w:rsid w:val="00080A6B"/>
    <w:rsid w:val="00081520"/>
    <w:rsid w:val="00082A12"/>
    <w:rsid w:val="00082C0E"/>
    <w:rsid w:val="00082E1D"/>
    <w:rsid w:val="00083172"/>
    <w:rsid w:val="000849E4"/>
    <w:rsid w:val="0008511B"/>
    <w:rsid w:val="0008552F"/>
    <w:rsid w:val="0008616D"/>
    <w:rsid w:val="00086197"/>
    <w:rsid w:val="00087249"/>
    <w:rsid w:val="000872D4"/>
    <w:rsid w:val="00090123"/>
    <w:rsid w:val="000906C5"/>
    <w:rsid w:val="000913BF"/>
    <w:rsid w:val="000924E0"/>
    <w:rsid w:val="0009419C"/>
    <w:rsid w:val="000949AA"/>
    <w:rsid w:val="00095237"/>
    <w:rsid w:val="0009566C"/>
    <w:rsid w:val="00095810"/>
    <w:rsid w:val="000959D8"/>
    <w:rsid w:val="00095EC4"/>
    <w:rsid w:val="00096A3C"/>
    <w:rsid w:val="00096D10"/>
    <w:rsid w:val="000A0C83"/>
    <w:rsid w:val="000A15C1"/>
    <w:rsid w:val="000A1AF0"/>
    <w:rsid w:val="000A1F47"/>
    <w:rsid w:val="000A263D"/>
    <w:rsid w:val="000A31F3"/>
    <w:rsid w:val="000A3801"/>
    <w:rsid w:val="000A49E5"/>
    <w:rsid w:val="000A4BB4"/>
    <w:rsid w:val="000A4D36"/>
    <w:rsid w:val="000A5B5A"/>
    <w:rsid w:val="000B0BAD"/>
    <w:rsid w:val="000B35CC"/>
    <w:rsid w:val="000B3864"/>
    <w:rsid w:val="000B527F"/>
    <w:rsid w:val="000B61DD"/>
    <w:rsid w:val="000B715B"/>
    <w:rsid w:val="000B79F2"/>
    <w:rsid w:val="000B7DCD"/>
    <w:rsid w:val="000C06B8"/>
    <w:rsid w:val="000C2945"/>
    <w:rsid w:val="000C2F0B"/>
    <w:rsid w:val="000C32BA"/>
    <w:rsid w:val="000C36AD"/>
    <w:rsid w:val="000C3F8D"/>
    <w:rsid w:val="000C4297"/>
    <w:rsid w:val="000C49D2"/>
    <w:rsid w:val="000C548D"/>
    <w:rsid w:val="000C76C1"/>
    <w:rsid w:val="000C775D"/>
    <w:rsid w:val="000C7D07"/>
    <w:rsid w:val="000D0883"/>
    <w:rsid w:val="000D1CF7"/>
    <w:rsid w:val="000D1F88"/>
    <w:rsid w:val="000D36B1"/>
    <w:rsid w:val="000D4447"/>
    <w:rsid w:val="000D57E8"/>
    <w:rsid w:val="000D6887"/>
    <w:rsid w:val="000D7320"/>
    <w:rsid w:val="000D78FB"/>
    <w:rsid w:val="000E0334"/>
    <w:rsid w:val="000E04C2"/>
    <w:rsid w:val="000E07A8"/>
    <w:rsid w:val="000E128B"/>
    <w:rsid w:val="000E1D54"/>
    <w:rsid w:val="000E21F2"/>
    <w:rsid w:val="000E2FC9"/>
    <w:rsid w:val="000E52F3"/>
    <w:rsid w:val="000E55A7"/>
    <w:rsid w:val="000E55DC"/>
    <w:rsid w:val="000E5CAE"/>
    <w:rsid w:val="000E6CAD"/>
    <w:rsid w:val="000E6D5D"/>
    <w:rsid w:val="000E6FC0"/>
    <w:rsid w:val="000E6FDD"/>
    <w:rsid w:val="000E779A"/>
    <w:rsid w:val="000F03FF"/>
    <w:rsid w:val="000F0737"/>
    <w:rsid w:val="000F1E2A"/>
    <w:rsid w:val="000F20A5"/>
    <w:rsid w:val="000F2132"/>
    <w:rsid w:val="000F28C2"/>
    <w:rsid w:val="000F5208"/>
    <w:rsid w:val="000F60A9"/>
    <w:rsid w:val="000F626A"/>
    <w:rsid w:val="000F6843"/>
    <w:rsid w:val="000F7267"/>
    <w:rsid w:val="000F7B5F"/>
    <w:rsid w:val="0010134B"/>
    <w:rsid w:val="00101D41"/>
    <w:rsid w:val="0010321C"/>
    <w:rsid w:val="001036F1"/>
    <w:rsid w:val="00105AC4"/>
    <w:rsid w:val="00105BA1"/>
    <w:rsid w:val="001070E8"/>
    <w:rsid w:val="001073FA"/>
    <w:rsid w:val="00107CA6"/>
    <w:rsid w:val="00107DBD"/>
    <w:rsid w:val="001106F0"/>
    <w:rsid w:val="001114A4"/>
    <w:rsid w:val="00111BED"/>
    <w:rsid w:val="001121EF"/>
    <w:rsid w:val="001122EA"/>
    <w:rsid w:val="00113E91"/>
    <w:rsid w:val="00113F92"/>
    <w:rsid w:val="001148E2"/>
    <w:rsid w:val="001149C1"/>
    <w:rsid w:val="00115806"/>
    <w:rsid w:val="00115F91"/>
    <w:rsid w:val="001204F3"/>
    <w:rsid w:val="00120C64"/>
    <w:rsid w:val="0012251E"/>
    <w:rsid w:val="0012368F"/>
    <w:rsid w:val="001236C4"/>
    <w:rsid w:val="00123E03"/>
    <w:rsid w:val="001240CB"/>
    <w:rsid w:val="0012467D"/>
    <w:rsid w:val="00124B19"/>
    <w:rsid w:val="00124BBC"/>
    <w:rsid w:val="00124ECA"/>
    <w:rsid w:val="00126DDC"/>
    <w:rsid w:val="00127B6E"/>
    <w:rsid w:val="00127C6F"/>
    <w:rsid w:val="0013080F"/>
    <w:rsid w:val="00130DCE"/>
    <w:rsid w:val="00131DF3"/>
    <w:rsid w:val="0013237D"/>
    <w:rsid w:val="0013427A"/>
    <w:rsid w:val="001345D5"/>
    <w:rsid w:val="00134EC5"/>
    <w:rsid w:val="001353FE"/>
    <w:rsid w:val="00136B9E"/>
    <w:rsid w:val="001373E6"/>
    <w:rsid w:val="00137C01"/>
    <w:rsid w:val="00140672"/>
    <w:rsid w:val="00140FE7"/>
    <w:rsid w:val="0014162D"/>
    <w:rsid w:val="00141E5E"/>
    <w:rsid w:val="00142713"/>
    <w:rsid w:val="00142F69"/>
    <w:rsid w:val="001436F3"/>
    <w:rsid w:val="00143DF5"/>
    <w:rsid w:val="00143E40"/>
    <w:rsid w:val="00143F60"/>
    <w:rsid w:val="00144830"/>
    <w:rsid w:val="00144A59"/>
    <w:rsid w:val="00144D20"/>
    <w:rsid w:val="00145E01"/>
    <w:rsid w:val="00147864"/>
    <w:rsid w:val="00150BF7"/>
    <w:rsid w:val="0015138D"/>
    <w:rsid w:val="00151D2E"/>
    <w:rsid w:val="00152B16"/>
    <w:rsid w:val="00152C4D"/>
    <w:rsid w:val="0015318C"/>
    <w:rsid w:val="00154A61"/>
    <w:rsid w:val="00156018"/>
    <w:rsid w:val="00156F55"/>
    <w:rsid w:val="001578C3"/>
    <w:rsid w:val="00161B34"/>
    <w:rsid w:val="00162F48"/>
    <w:rsid w:val="0016690D"/>
    <w:rsid w:val="00166D19"/>
    <w:rsid w:val="001705F8"/>
    <w:rsid w:val="00170885"/>
    <w:rsid w:val="00172C11"/>
    <w:rsid w:val="00173065"/>
    <w:rsid w:val="0017444A"/>
    <w:rsid w:val="00174959"/>
    <w:rsid w:val="00174BA3"/>
    <w:rsid w:val="00175491"/>
    <w:rsid w:val="001757B8"/>
    <w:rsid w:val="00175BB2"/>
    <w:rsid w:val="00176C1C"/>
    <w:rsid w:val="00177E0C"/>
    <w:rsid w:val="00181A83"/>
    <w:rsid w:val="00182628"/>
    <w:rsid w:val="001832BD"/>
    <w:rsid w:val="0018373E"/>
    <w:rsid w:val="00184112"/>
    <w:rsid w:val="0018424D"/>
    <w:rsid w:val="00184407"/>
    <w:rsid w:val="001845FA"/>
    <w:rsid w:val="001855D6"/>
    <w:rsid w:val="00185BCA"/>
    <w:rsid w:val="00186582"/>
    <w:rsid w:val="00186634"/>
    <w:rsid w:val="0018692A"/>
    <w:rsid w:val="00187D9D"/>
    <w:rsid w:val="0019035B"/>
    <w:rsid w:val="0019226A"/>
    <w:rsid w:val="00192A9E"/>
    <w:rsid w:val="00192C46"/>
    <w:rsid w:val="00192DFA"/>
    <w:rsid w:val="0019385C"/>
    <w:rsid w:val="0019386A"/>
    <w:rsid w:val="00193DB7"/>
    <w:rsid w:val="0019452D"/>
    <w:rsid w:val="00194612"/>
    <w:rsid w:val="00194A67"/>
    <w:rsid w:val="00194D8D"/>
    <w:rsid w:val="00195320"/>
    <w:rsid w:val="00195332"/>
    <w:rsid w:val="0019543F"/>
    <w:rsid w:val="00195647"/>
    <w:rsid w:val="00196B30"/>
    <w:rsid w:val="00196F3E"/>
    <w:rsid w:val="00197F0C"/>
    <w:rsid w:val="001A0028"/>
    <w:rsid w:val="001A13DF"/>
    <w:rsid w:val="001A2227"/>
    <w:rsid w:val="001A5189"/>
    <w:rsid w:val="001A5B1D"/>
    <w:rsid w:val="001A5B88"/>
    <w:rsid w:val="001A61AC"/>
    <w:rsid w:val="001A64E4"/>
    <w:rsid w:val="001A7194"/>
    <w:rsid w:val="001A7D7C"/>
    <w:rsid w:val="001B290D"/>
    <w:rsid w:val="001B3326"/>
    <w:rsid w:val="001B3AA6"/>
    <w:rsid w:val="001B56D1"/>
    <w:rsid w:val="001B58FD"/>
    <w:rsid w:val="001B5918"/>
    <w:rsid w:val="001B62BD"/>
    <w:rsid w:val="001B63BA"/>
    <w:rsid w:val="001C00AB"/>
    <w:rsid w:val="001C0296"/>
    <w:rsid w:val="001C087E"/>
    <w:rsid w:val="001C0A96"/>
    <w:rsid w:val="001C1008"/>
    <w:rsid w:val="001C164C"/>
    <w:rsid w:val="001C1808"/>
    <w:rsid w:val="001C2079"/>
    <w:rsid w:val="001C2A27"/>
    <w:rsid w:val="001C3E5A"/>
    <w:rsid w:val="001C4F30"/>
    <w:rsid w:val="001C528C"/>
    <w:rsid w:val="001C6D69"/>
    <w:rsid w:val="001C74A7"/>
    <w:rsid w:val="001C7D1B"/>
    <w:rsid w:val="001D029A"/>
    <w:rsid w:val="001D1431"/>
    <w:rsid w:val="001D291F"/>
    <w:rsid w:val="001D2F6F"/>
    <w:rsid w:val="001D310A"/>
    <w:rsid w:val="001D3281"/>
    <w:rsid w:val="001D3989"/>
    <w:rsid w:val="001D52A4"/>
    <w:rsid w:val="001D6005"/>
    <w:rsid w:val="001D708E"/>
    <w:rsid w:val="001D74F7"/>
    <w:rsid w:val="001D7C69"/>
    <w:rsid w:val="001E1683"/>
    <w:rsid w:val="001E203F"/>
    <w:rsid w:val="001E3016"/>
    <w:rsid w:val="001E3154"/>
    <w:rsid w:val="001E3ED0"/>
    <w:rsid w:val="001E4103"/>
    <w:rsid w:val="001E678C"/>
    <w:rsid w:val="001E7533"/>
    <w:rsid w:val="001E7927"/>
    <w:rsid w:val="001E7B5E"/>
    <w:rsid w:val="001E7BB5"/>
    <w:rsid w:val="001F0C7A"/>
    <w:rsid w:val="001F1DA6"/>
    <w:rsid w:val="001F2E45"/>
    <w:rsid w:val="001F2EAD"/>
    <w:rsid w:val="001F38A5"/>
    <w:rsid w:val="001F5784"/>
    <w:rsid w:val="001F672F"/>
    <w:rsid w:val="001F7526"/>
    <w:rsid w:val="001F79F1"/>
    <w:rsid w:val="00202CB0"/>
    <w:rsid w:val="00202CFC"/>
    <w:rsid w:val="0020346A"/>
    <w:rsid w:val="002043D9"/>
    <w:rsid w:val="00204D52"/>
    <w:rsid w:val="00205A7E"/>
    <w:rsid w:val="00206267"/>
    <w:rsid w:val="002062ED"/>
    <w:rsid w:val="00206C30"/>
    <w:rsid w:val="00211325"/>
    <w:rsid w:val="002116FD"/>
    <w:rsid w:val="00212F33"/>
    <w:rsid w:val="00215236"/>
    <w:rsid w:val="0021542F"/>
    <w:rsid w:val="00215E98"/>
    <w:rsid w:val="00215EDC"/>
    <w:rsid w:val="0021611F"/>
    <w:rsid w:val="00216B1A"/>
    <w:rsid w:val="00216B65"/>
    <w:rsid w:val="00216DD9"/>
    <w:rsid w:val="00216F16"/>
    <w:rsid w:val="00217F13"/>
    <w:rsid w:val="00220751"/>
    <w:rsid w:val="00221F00"/>
    <w:rsid w:val="00222B78"/>
    <w:rsid w:val="00223E93"/>
    <w:rsid w:val="00224C5F"/>
    <w:rsid w:val="00225DC7"/>
    <w:rsid w:val="00226738"/>
    <w:rsid w:val="00227590"/>
    <w:rsid w:val="00227596"/>
    <w:rsid w:val="00227684"/>
    <w:rsid w:val="00227766"/>
    <w:rsid w:val="002309C8"/>
    <w:rsid w:val="00230BA8"/>
    <w:rsid w:val="00230CB6"/>
    <w:rsid w:val="00230E76"/>
    <w:rsid w:val="00231485"/>
    <w:rsid w:val="00231803"/>
    <w:rsid w:val="00231BAC"/>
    <w:rsid w:val="00231C37"/>
    <w:rsid w:val="0023385D"/>
    <w:rsid w:val="002338B3"/>
    <w:rsid w:val="00234AF6"/>
    <w:rsid w:val="00234D86"/>
    <w:rsid w:val="00234D87"/>
    <w:rsid w:val="002353A6"/>
    <w:rsid w:val="002358D5"/>
    <w:rsid w:val="00235D56"/>
    <w:rsid w:val="00235E07"/>
    <w:rsid w:val="00236998"/>
    <w:rsid w:val="00236D2B"/>
    <w:rsid w:val="00236E34"/>
    <w:rsid w:val="00237FC7"/>
    <w:rsid w:val="002401BE"/>
    <w:rsid w:val="0024105B"/>
    <w:rsid w:val="0024149C"/>
    <w:rsid w:val="00241DA6"/>
    <w:rsid w:val="00241F5D"/>
    <w:rsid w:val="00242165"/>
    <w:rsid w:val="0024231D"/>
    <w:rsid w:val="002429A4"/>
    <w:rsid w:val="00242F85"/>
    <w:rsid w:val="00243B8F"/>
    <w:rsid w:val="00243BAE"/>
    <w:rsid w:val="00244620"/>
    <w:rsid w:val="00244A13"/>
    <w:rsid w:val="002501C0"/>
    <w:rsid w:val="00250E9C"/>
    <w:rsid w:val="00252012"/>
    <w:rsid w:val="002523A0"/>
    <w:rsid w:val="002523C6"/>
    <w:rsid w:val="002527DF"/>
    <w:rsid w:val="0025297D"/>
    <w:rsid w:val="00252C6E"/>
    <w:rsid w:val="002531B1"/>
    <w:rsid w:val="00254E10"/>
    <w:rsid w:val="00255369"/>
    <w:rsid w:val="002555FD"/>
    <w:rsid w:val="002558A3"/>
    <w:rsid w:val="00255C78"/>
    <w:rsid w:val="00256077"/>
    <w:rsid w:val="0025619B"/>
    <w:rsid w:val="002567BD"/>
    <w:rsid w:val="00256D7C"/>
    <w:rsid w:val="0025711C"/>
    <w:rsid w:val="00257143"/>
    <w:rsid w:val="00257EA9"/>
    <w:rsid w:val="0026097E"/>
    <w:rsid w:val="00262A7D"/>
    <w:rsid w:val="00264E97"/>
    <w:rsid w:val="00265490"/>
    <w:rsid w:val="00265552"/>
    <w:rsid w:val="0026676D"/>
    <w:rsid w:val="00266C56"/>
    <w:rsid w:val="0026731E"/>
    <w:rsid w:val="00267B1F"/>
    <w:rsid w:val="0027306B"/>
    <w:rsid w:val="00274483"/>
    <w:rsid w:val="00274E6C"/>
    <w:rsid w:val="00275FFF"/>
    <w:rsid w:val="00276229"/>
    <w:rsid w:val="0027699B"/>
    <w:rsid w:val="00276B45"/>
    <w:rsid w:val="00276DED"/>
    <w:rsid w:val="0027741E"/>
    <w:rsid w:val="00277E28"/>
    <w:rsid w:val="00277EDB"/>
    <w:rsid w:val="002801E4"/>
    <w:rsid w:val="002810BB"/>
    <w:rsid w:val="00282B07"/>
    <w:rsid w:val="0028381E"/>
    <w:rsid w:val="00287DBD"/>
    <w:rsid w:val="002912CC"/>
    <w:rsid w:val="002914CE"/>
    <w:rsid w:val="002916C8"/>
    <w:rsid w:val="00292EF3"/>
    <w:rsid w:val="002938A0"/>
    <w:rsid w:val="00293E17"/>
    <w:rsid w:val="002949D5"/>
    <w:rsid w:val="00294F55"/>
    <w:rsid w:val="00296578"/>
    <w:rsid w:val="00296840"/>
    <w:rsid w:val="00296BB1"/>
    <w:rsid w:val="002975D4"/>
    <w:rsid w:val="00297E23"/>
    <w:rsid w:val="002A05D6"/>
    <w:rsid w:val="002A1376"/>
    <w:rsid w:val="002A1C26"/>
    <w:rsid w:val="002A2F05"/>
    <w:rsid w:val="002A4A7F"/>
    <w:rsid w:val="002A4EB3"/>
    <w:rsid w:val="002A6282"/>
    <w:rsid w:val="002A6D04"/>
    <w:rsid w:val="002A6F50"/>
    <w:rsid w:val="002B0BF8"/>
    <w:rsid w:val="002B336E"/>
    <w:rsid w:val="002B422C"/>
    <w:rsid w:val="002B64BE"/>
    <w:rsid w:val="002B6C4B"/>
    <w:rsid w:val="002B791F"/>
    <w:rsid w:val="002B7BD1"/>
    <w:rsid w:val="002C03C6"/>
    <w:rsid w:val="002C0928"/>
    <w:rsid w:val="002C179E"/>
    <w:rsid w:val="002C1FB4"/>
    <w:rsid w:val="002C32F5"/>
    <w:rsid w:val="002C350A"/>
    <w:rsid w:val="002C559D"/>
    <w:rsid w:val="002C5D76"/>
    <w:rsid w:val="002C6417"/>
    <w:rsid w:val="002D1D50"/>
    <w:rsid w:val="002D1F2C"/>
    <w:rsid w:val="002D2B70"/>
    <w:rsid w:val="002D2E97"/>
    <w:rsid w:val="002D4BCB"/>
    <w:rsid w:val="002D637D"/>
    <w:rsid w:val="002D67DE"/>
    <w:rsid w:val="002E0010"/>
    <w:rsid w:val="002E0AD4"/>
    <w:rsid w:val="002E0FE7"/>
    <w:rsid w:val="002E181E"/>
    <w:rsid w:val="002E19F0"/>
    <w:rsid w:val="002E29A0"/>
    <w:rsid w:val="002E2A7D"/>
    <w:rsid w:val="002E3C67"/>
    <w:rsid w:val="002E56FE"/>
    <w:rsid w:val="002E6035"/>
    <w:rsid w:val="002F091F"/>
    <w:rsid w:val="002F1B12"/>
    <w:rsid w:val="002F1C14"/>
    <w:rsid w:val="002F2113"/>
    <w:rsid w:val="002F33C7"/>
    <w:rsid w:val="002F3E9B"/>
    <w:rsid w:val="002F436C"/>
    <w:rsid w:val="002F438A"/>
    <w:rsid w:val="002F48A3"/>
    <w:rsid w:val="002F4988"/>
    <w:rsid w:val="002F63A4"/>
    <w:rsid w:val="002F74EB"/>
    <w:rsid w:val="00300D52"/>
    <w:rsid w:val="00301727"/>
    <w:rsid w:val="003038F6"/>
    <w:rsid w:val="00303B10"/>
    <w:rsid w:val="00304C3F"/>
    <w:rsid w:val="00305961"/>
    <w:rsid w:val="00305B9D"/>
    <w:rsid w:val="003063B5"/>
    <w:rsid w:val="00306AF3"/>
    <w:rsid w:val="003073C2"/>
    <w:rsid w:val="003106E9"/>
    <w:rsid w:val="0031101D"/>
    <w:rsid w:val="003121F4"/>
    <w:rsid w:val="003137C6"/>
    <w:rsid w:val="00315A06"/>
    <w:rsid w:val="00315D13"/>
    <w:rsid w:val="0031615A"/>
    <w:rsid w:val="003167C1"/>
    <w:rsid w:val="003175E0"/>
    <w:rsid w:val="00317E26"/>
    <w:rsid w:val="00320359"/>
    <w:rsid w:val="00320536"/>
    <w:rsid w:val="00320BC9"/>
    <w:rsid w:val="003217FE"/>
    <w:rsid w:val="00321BF0"/>
    <w:rsid w:val="00322014"/>
    <w:rsid w:val="003224B4"/>
    <w:rsid w:val="00322849"/>
    <w:rsid w:val="00322F48"/>
    <w:rsid w:val="00323648"/>
    <w:rsid w:val="00323A52"/>
    <w:rsid w:val="00323AB9"/>
    <w:rsid w:val="00324DF1"/>
    <w:rsid w:val="00325D32"/>
    <w:rsid w:val="003269F9"/>
    <w:rsid w:val="00326ADB"/>
    <w:rsid w:val="00326D91"/>
    <w:rsid w:val="00327DD5"/>
    <w:rsid w:val="00330406"/>
    <w:rsid w:val="00330F21"/>
    <w:rsid w:val="00331563"/>
    <w:rsid w:val="00332A37"/>
    <w:rsid w:val="003333BC"/>
    <w:rsid w:val="003339E9"/>
    <w:rsid w:val="00334603"/>
    <w:rsid w:val="00334812"/>
    <w:rsid w:val="00335382"/>
    <w:rsid w:val="00335637"/>
    <w:rsid w:val="003372C2"/>
    <w:rsid w:val="003373B6"/>
    <w:rsid w:val="00337968"/>
    <w:rsid w:val="00341B87"/>
    <w:rsid w:val="003421A2"/>
    <w:rsid w:val="00342AF5"/>
    <w:rsid w:val="00343093"/>
    <w:rsid w:val="003433F6"/>
    <w:rsid w:val="00344839"/>
    <w:rsid w:val="00344F2E"/>
    <w:rsid w:val="003453C7"/>
    <w:rsid w:val="003454B9"/>
    <w:rsid w:val="00345AF4"/>
    <w:rsid w:val="00346385"/>
    <w:rsid w:val="00346443"/>
    <w:rsid w:val="0034657B"/>
    <w:rsid w:val="003469B0"/>
    <w:rsid w:val="00346CC4"/>
    <w:rsid w:val="00347F45"/>
    <w:rsid w:val="0035089A"/>
    <w:rsid w:val="003508F9"/>
    <w:rsid w:val="00350A44"/>
    <w:rsid w:val="00350FB4"/>
    <w:rsid w:val="00352E62"/>
    <w:rsid w:val="003532E2"/>
    <w:rsid w:val="00353EC4"/>
    <w:rsid w:val="00353ED1"/>
    <w:rsid w:val="00354DF9"/>
    <w:rsid w:val="00355FBC"/>
    <w:rsid w:val="00356D7A"/>
    <w:rsid w:val="003574B1"/>
    <w:rsid w:val="00357D1C"/>
    <w:rsid w:val="003609F3"/>
    <w:rsid w:val="003610A6"/>
    <w:rsid w:val="00362FD0"/>
    <w:rsid w:val="00363649"/>
    <w:rsid w:val="003638B8"/>
    <w:rsid w:val="00363959"/>
    <w:rsid w:val="00364125"/>
    <w:rsid w:val="00364753"/>
    <w:rsid w:val="00364B56"/>
    <w:rsid w:val="00366695"/>
    <w:rsid w:val="00367006"/>
    <w:rsid w:val="00367AB9"/>
    <w:rsid w:val="00367CB0"/>
    <w:rsid w:val="00367EC3"/>
    <w:rsid w:val="00370216"/>
    <w:rsid w:val="00370955"/>
    <w:rsid w:val="00371CF1"/>
    <w:rsid w:val="003723A6"/>
    <w:rsid w:val="00372E4B"/>
    <w:rsid w:val="00374954"/>
    <w:rsid w:val="00380A96"/>
    <w:rsid w:val="00380CEB"/>
    <w:rsid w:val="00381381"/>
    <w:rsid w:val="00381AC3"/>
    <w:rsid w:val="00381C02"/>
    <w:rsid w:val="00382167"/>
    <w:rsid w:val="00384550"/>
    <w:rsid w:val="0038469D"/>
    <w:rsid w:val="0038470A"/>
    <w:rsid w:val="0038495E"/>
    <w:rsid w:val="00386F78"/>
    <w:rsid w:val="00387043"/>
    <w:rsid w:val="00390772"/>
    <w:rsid w:val="003910EA"/>
    <w:rsid w:val="003916AE"/>
    <w:rsid w:val="00391740"/>
    <w:rsid w:val="00391BC0"/>
    <w:rsid w:val="00392443"/>
    <w:rsid w:val="00392C91"/>
    <w:rsid w:val="003932D9"/>
    <w:rsid w:val="003933A1"/>
    <w:rsid w:val="003933CB"/>
    <w:rsid w:val="00395017"/>
    <w:rsid w:val="00395752"/>
    <w:rsid w:val="00395F43"/>
    <w:rsid w:val="003960D3"/>
    <w:rsid w:val="00397D43"/>
    <w:rsid w:val="003A00C8"/>
    <w:rsid w:val="003A0265"/>
    <w:rsid w:val="003A1842"/>
    <w:rsid w:val="003A194E"/>
    <w:rsid w:val="003A2DDF"/>
    <w:rsid w:val="003A2E13"/>
    <w:rsid w:val="003A323C"/>
    <w:rsid w:val="003A4466"/>
    <w:rsid w:val="003A5F55"/>
    <w:rsid w:val="003A6A50"/>
    <w:rsid w:val="003A71C9"/>
    <w:rsid w:val="003A7204"/>
    <w:rsid w:val="003A729E"/>
    <w:rsid w:val="003A7587"/>
    <w:rsid w:val="003B0878"/>
    <w:rsid w:val="003B1F94"/>
    <w:rsid w:val="003B3CAD"/>
    <w:rsid w:val="003B3D9B"/>
    <w:rsid w:val="003B4B92"/>
    <w:rsid w:val="003B4E7C"/>
    <w:rsid w:val="003B518B"/>
    <w:rsid w:val="003B5719"/>
    <w:rsid w:val="003B5759"/>
    <w:rsid w:val="003B5C4E"/>
    <w:rsid w:val="003B62E5"/>
    <w:rsid w:val="003B6EEA"/>
    <w:rsid w:val="003B71CD"/>
    <w:rsid w:val="003B7A50"/>
    <w:rsid w:val="003C0F26"/>
    <w:rsid w:val="003C1085"/>
    <w:rsid w:val="003C2539"/>
    <w:rsid w:val="003C27B0"/>
    <w:rsid w:val="003C65AA"/>
    <w:rsid w:val="003C7C9B"/>
    <w:rsid w:val="003C7F4B"/>
    <w:rsid w:val="003D0B19"/>
    <w:rsid w:val="003D0CBC"/>
    <w:rsid w:val="003D13F3"/>
    <w:rsid w:val="003D1939"/>
    <w:rsid w:val="003D1AC5"/>
    <w:rsid w:val="003D1C84"/>
    <w:rsid w:val="003D1D94"/>
    <w:rsid w:val="003D2300"/>
    <w:rsid w:val="003D247C"/>
    <w:rsid w:val="003D33D9"/>
    <w:rsid w:val="003D3596"/>
    <w:rsid w:val="003D37C1"/>
    <w:rsid w:val="003D443C"/>
    <w:rsid w:val="003D5493"/>
    <w:rsid w:val="003D6972"/>
    <w:rsid w:val="003D6DA0"/>
    <w:rsid w:val="003D6E4E"/>
    <w:rsid w:val="003D7001"/>
    <w:rsid w:val="003E0576"/>
    <w:rsid w:val="003E0D99"/>
    <w:rsid w:val="003E142E"/>
    <w:rsid w:val="003E239E"/>
    <w:rsid w:val="003E25B4"/>
    <w:rsid w:val="003E3013"/>
    <w:rsid w:val="003E3615"/>
    <w:rsid w:val="003E3B18"/>
    <w:rsid w:val="003E4011"/>
    <w:rsid w:val="003E4B7D"/>
    <w:rsid w:val="003E4CB5"/>
    <w:rsid w:val="003E4EAF"/>
    <w:rsid w:val="003E502C"/>
    <w:rsid w:val="003E5A74"/>
    <w:rsid w:val="003E6445"/>
    <w:rsid w:val="003E688D"/>
    <w:rsid w:val="003E7955"/>
    <w:rsid w:val="003E7B9E"/>
    <w:rsid w:val="003F017B"/>
    <w:rsid w:val="003F1C55"/>
    <w:rsid w:val="003F29E7"/>
    <w:rsid w:val="003F2AA3"/>
    <w:rsid w:val="003F2AE3"/>
    <w:rsid w:val="003F4403"/>
    <w:rsid w:val="003F59C5"/>
    <w:rsid w:val="00400053"/>
    <w:rsid w:val="004003E2"/>
    <w:rsid w:val="00400C00"/>
    <w:rsid w:val="00400DD5"/>
    <w:rsid w:val="004016BD"/>
    <w:rsid w:val="004017B2"/>
    <w:rsid w:val="00402039"/>
    <w:rsid w:val="00402DD0"/>
    <w:rsid w:val="004035FD"/>
    <w:rsid w:val="004037FF"/>
    <w:rsid w:val="00403E2C"/>
    <w:rsid w:val="00404302"/>
    <w:rsid w:val="00404D52"/>
    <w:rsid w:val="00405009"/>
    <w:rsid w:val="00405679"/>
    <w:rsid w:val="00405F52"/>
    <w:rsid w:val="004071A7"/>
    <w:rsid w:val="004073F5"/>
    <w:rsid w:val="00407CCC"/>
    <w:rsid w:val="00410397"/>
    <w:rsid w:val="00410606"/>
    <w:rsid w:val="00410EF9"/>
    <w:rsid w:val="00411DC7"/>
    <w:rsid w:val="00412B9F"/>
    <w:rsid w:val="00413541"/>
    <w:rsid w:val="00413F74"/>
    <w:rsid w:val="004143B1"/>
    <w:rsid w:val="00414AC0"/>
    <w:rsid w:val="00414DC4"/>
    <w:rsid w:val="00414EBF"/>
    <w:rsid w:val="00415BD7"/>
    <w:rsid w:val="00416763"/>
    <w:rsid w:val="0041721A"/>
    <w:rsid w:val="0041772E"/>
    <w:rsid w:val="00420536"/>
    <w:rsid w:val="00420F56"/>
    <w:rsid w:val="00421615"/>
    <w:rsid w:val="00421673"/>
    <w:rsid w:val="00422893"/>
    <w:rsid w:val="00424195"/>
    <w:rsid w:val="004249FA"/>
    <w:rsid w:val="0042630B"/>
    <w:rsid w:val="00427962"/>
    <w:rsid w:val="00427F50"/>
    <w:rsid w:val="004302D1"/>
    <w:rsid w:val="0043139F"/>
    <w:rsid w:val="00431F2D"/>
    <w:rsid w:val="004320E1"/>
    <w:rsid w:val="004321D8"/>
    <w:rsid w:val="00432C28"/>
    <w:rsid w:val="00434A55"/>
    <w:rsid w:val="004350C6"/>
    <w:rsid w:val="0043667F"/>
    <w:rsid w:val="00436A99"/>
    <w:rsid w:val="00436F63"/>
    <w:rsid w:val="00437834"/>
    <w:rsid w:val="00437D77"/>
    <w:rsid w:val="00437DB0"/>
    <w:rsid w:val="00440381"/>
    <w:rsid w:val="00440F4D"/>
    <w:rsid w:val="00441144"/>
    <w:rsid w:val="004421BD"/>
    <w:rsid w:val="0044370E"/>
    <w:rsid w:val="00443DE6"/>
    <w:rsid w:val="0044492C"/>
    <w:rsid w:val="00444B5E"/>
    <w:rsid w:val="00445136"/>
    <w:rsid w:val="00445201"/>
    <w:rsid w:val="004457D3"/>
    <w:rsid w:val="0044675A"/>
    <w:rsid w:val="00447574"/>
    <w:rsid w:val="004475EA"/>
    <w:rsid w:val="004516CA"/>
    <w:rsid w:val="00452DE3"/>
    <w:rsid w:val="00453459"/>
    <w:rsid w:val="0045487A"/>
    <w:rsid w:val="004564A5"/>
    <w:rsid w:val="00456558"/>
    <w:rsid w:val="004572B1"/>
    <w:rsid w:val="00457F7A"/>
    <w:rsid w:val="004616FC"/>
    <w:rsid w:val="00462B33"/>
    <w:rsid w:val="00463079"/>
    <w:rsid w:val="00463D36"/>
    <w:rsid w:val="0046451B"/>
    <w:rsid w:val="00464E24"/>
    <w:rsid w:val="00465D79"/>
    <w:rsid w:val="00465D99"/>
    <w:rsid w:val="004662D2"/>
    <w:rsid w:val="00466F1E"/>
    <w:rsid w:val="00470F7D"/>
    <w:rsid w:val="004710C7"/>
    <w:rsid w:val="00471DA9"/>
    <w:rsid w:val="00471E12"/>
    <w:rsid w:val="00472026"/>
    <w:rsid w:val="00472793"/>
    <w:rsid w:val="0047436E"/>
    <w:rsid w:val="00474440"/>
    <w:rsid w:val="00475654"/>
    <w:rsid w:val="00476403"/>
    <w:rsid w:val="004773FB"/>
    <w:rsid w:val="00477520"/>
    <w:rsid w:val="004777E5"/>
    <w:rsid w:val="0048019D"/>
    <w:rsid w:val="00480DED"/>
    <w:rsid w:val="00480F86"/>
    <w:rsid w:val="00484275"/>
    <w:rsid w:val="004852F6"/>
    <w:rsid w:val="00485A4E"/>
    <w:rsid w:val="00486054"/>
    <w:rsid w:val="00487858"/>
    <w:rsid w:val="00490857"/>
    <w:rsid w:val="0049261C"/>
    <w:rsid w:val="00492870"/>
    <w:rsid w:val="00493422"/>
    <w:rsid w:val="004940A4"/>
    <w:rsid w:val="00494287"/>
    <w:rsid w:val="00494B87"/>
    <w:rsid w:val="004950D5"/>
    <w:rsid w:val="0049638D"/>
    <w:rsid w:val="00497383"/>
    <w:rsid w:val="004973EA"/>
    <w:rsid w:val="0049777A"/>
    <w:rsid w:val="0049795F"/>
    <w:rsid w:val="004A072A"/>
    <w:rsid w:val="004A1777"/>
    <w:rsid w:val="004A1B83"/>
    <w:rsid w:val="004A28E0"/>
    <w:rsid w:val="004A30F0"/>
    <w:rsid w:val="004A3AEC"/>
    <w:rsid w:val="004A3EE0"/>
    <w:rsid w:val="004A6A50"/>
    <w:rsid w:val="004A7634"/>
    <w:rsid w:val="004A7A98"/>
    <w:rsid w:val="004B0279"/>
    <w:rsid w:val="004B0AF8"/>
    <w:rsid w:val="004B11F9"/>
    <w:rsid w:val="004B141A"/>
    <w:rsid w:val="004B1F0D"/>
    <w:rsid w:val="004B292C"/>
    <w:rsid w:val="004B2A16"/>
    <w:rsid w:val="004B41C5"/>
    <w:rsid w:val="004B47B5"/>
    <w:rsid w:val="004B6450"/>
    <w:rsid w:val="004B6BB8"/>
    <w:rsid w:val="004B778D"/>
    <w:rsid w:val="004C0D2F"/>
    <w:rsid w:val="004C1D49"/>
    <w:rsid w:val="004C341B"/>
    <w:rsid w:val="004C3B65"/>
    <w:rsid w:val="004C5085"/>
    <w:rsid w:val="004C5375"/>
    <w:rsid w:val="004C63D6"/>
    <w:rsid w:val="004C65E3"/>
    <w:rsid w:val="004C6753"/>
    <w:rsid w:val="004C6966"/>
    <w:rsid w:val="004D03AD"/>
    <w:rsid w:val="004D0A1F"/>
    <w:rsid w:val="004D1374"/>
    <w:rsid w:val="004D2BBC"/>
    <w:rsid w:val="004D4557"/>
    <w:rsid w:val="004D5377"/>
    <w:rsid w:val="004D5A3C"/>
    <w:rsid w:val="004D5AEF"/>
    <w:rsid w:val="004D6758"/>
    <w:rsid w:val="004D7A41"/>
    <w:rsid w:val="004E0993"/>
    <w:rsid w:val="004E29C2"/>
    <w:rsid w:val="004E2CE3"/>
    <w:rsid w:val="004E3D1D"/>
    <w:rsid w:val="004E43E8"/>
    <w:rsid w:val="004E44FD"/>
    <w:rsid w:val="004E4575"/>
    <w:rsid w:val="004E4E2E"/>
    <w:rsid w:val="004E6636"/>
    <w:rsid w:val="004E6912"/>
    <w:rsid w:val="004E6ACB"/>
    <w:rsid w:val="004E6B4F"/>
    <w:rsid w:val="004E6E60"/>
    <w:rsid w:val="004E7691"/>
    <w:rsid w:val="004F355A"/>
    <w:rsid w:val="004F36FC"/>
    <w:rsid w:val="004F54EE"/>
    <w:rsid w:val="004F5A5B"/>
    <w:rsid w:val="004F5D09"/>
    <w:rsid w:val="004F777F"/>
    <w:rsid w:val="004F785B"/>
    <w:rsid w:val="004F7AA6"/>
    <w:rsid w:val="004F7C4C"/>
    <w:rsid w:val="005005F5"/>
    <w:rsid w:val="00500909"/>
    <w:rsid w:val="00501AFC"/>
    <w:rsid w:val="005022F8"/>
    <w:rsid w:val="005028E0"/>
    <w:rsid w:val="005030A5"/>
    <w:rsid w:val="00504224"/>
    <w:rsid w:val="005042A5"/>
    <w:rsid w:val="00504B7A"/>
    <w:rsid w:val="00504B8B"/>
    <w:rsid w:val="00505033"/>
    <w:rsid w:val="005052CC"/>
    <w:rsid w:val="0050695B"/>
    <w:rsid w:val="0050698E"/>
    <w:rsid w:val="00506E07"/>
    <w:rsid w:val="005077F3"/>
    <w:rsid w:val="00507BD9"/>
    <w:rsid w:val="005110D4"/>
    <w:rsid w:val="00511788"/>
    <w:rsid w:val="0051182C"/>
    <w:rsid w:val="00511D80"/>
    <w:rsid w:val="00511F25"/>
    <w:rsid w:val="005121EE"/>
    <w:rsid w:val="00512414"/>
    <w:rsid w:val="0051243B"/>
    <w:rsid w:val="00512BA2"/>
    <w:rsid w:val="00512FB6"/>
    <w:rsid w:val="00513421"/>
    <w:rsid w:val="00513BC0"/>
    <w:rsid w:val="005147FF"/>
    <w:rsid w:val="00514DCA"/>
    <w:rsid w:val="005151D9"/>
    <w:rsid w:val="0051679F"/>
    <w:rsid w:val="005169D8"/>
    <w:rsid w:val="00516DDA"/>
    <w:rsid w:val="0051729B"/>
    <w:rsid w:val="00517B0A"/>
    <w:rsid w:val="0052037A"/>
    <w:rsid w:val="005204A0"/>
    <w:rsid w:val="00520A62"/>
    <w:rsid w:val="0052174B"/>
    <w:rsid w:val="0052184F"/>
    <w:rsid w:val="0052185B"/>
    <w:rsid w:val="00521F21"/>
    <w:rsid w:val="005227A3"/>
    <w:rsid w:val="005227C5"/>
    <w:rsid w:val="00522BC1"/>
    <w:rsid w:val="00522BCD"/>
    <w:rsid w:val="005233A7"/>
    <w:rsid w:val="005233FC"/>
    <w:rsid w:val="0052389C"/>
    <w:rsid w:val="00523C9E"/>
    <w:rsid w:val="0052545D"/>
    <w:rsid w:val="005255C9"/>
    <w:rsid w:val="00525A53"/>
    <w:rsid w:val="005261A4"/>
    <w:rsid w:val="005262DC"/>
    <w:rsid w:val="00527CBB"/>
    <w:rsid w:val="00527EBF"/>
    <w:rsid w:val="00530195"/>
    <w:rsid w:val="0053040E"/>
    <w:rsid w:val="00530977"/>
    <w:rsid w:val="00532401"/>
    <w:rsid w:val="0053279B"/>
    <w:rsid w:val="0053460A"/>
    <w:rsid w:val="00534851"/>
    <w:rsid w:val="005366A9"/>
    <w:rsid w:val="00540B6B"/>
    <w:rsid w:val="00541531"/>
    <w:rsid w:val="00541554"/>
    <w:rsid w:val="005418A2"/>
    <w:rsid w:val="00542654"/>
    <w:rsid w:val="0054284F"/>
    <w:rsid w:val="005433C9"/>
    <w:rsid w:val="005437F5"/>
    <w:rsid w:val="00543AB1"/>
    <w:rsid w:val="00543D6C"/>
    <w:rsid w:val="00544F4D"/>
    <w:rsid w:val="00546DBE"/>
    <w:rsid w:val="00547B7E"/>
    <w:rsid w:val="0055105A"/>
    <w:rsid w:val="00551121"/>
    <w:rsid w:val="0055184B"/>
    <w:rsid w:val="00551D45"/>
    <w:rsid w:val="005520DE"/>
    <w:rsid w:val="00554A7E"/>
    <w:rsid w:val="005561E6"/>
    <w:rsid w:val="005575AC"/>
    <w:rsid w:val="00557A1F"/>
    <w:rsid w:val="00561857"/>
    <w:rsid w:val="00561E06"/>
    <w:rsid w:val="00562454"/>
    <w:rsid w:val="00562903"/>
    <w:rsid w:val="0056291E"/>
    <w:rsid w:val="00562FCC"/>
    <w:rsid w:val="005652DF"/>
    <w:rsid w:val="00565F50"/>
    <w:rsid w:val="005668FA"/>
    <w:rsid w:val="005670B0"/>
    <w:rsid w:val="00567214"/>
    <w:rsid w:val="00567FA9"/>
    <w:rsid w:val="00571E44"/>
    <w:rsid w:val="005721A5"/>
    <w:rsid w:val="00572705"/>
    <w:rsid w:val="00572D45"/>
    <w:rsid w:val="005735E6"/>
    <w:rsid w:val="005751B2"/>
    <w:rsid w:val="0057544A"/>
    <w:rsid w:val="00575B8B"/>
    <w:rsid w:val="00575FB5"/>
    <w:rsid w:val="00577587"/>
    <w:rsid w:val="005775F6"/>
    <w:rsid w:val="00577ABA"/>
    <w:rsid w:val="00580750"/>
    <w:rsid w:val="0058107C"/>
    <w:rsid w:val="00581846"/>
    <w:rsid w:val="00581EB9"/>
    <w:rsid w:val="00582091"/>
    <w:rsid w:val="00582B6C"/>
    <w:rsid w:val="005838A9"/>
    <w:rsid w:val="005839EF"/>
    <w:rsid w:val="005849E4"/>
    <w:rsid w:val="00586510"/>
    <w:rsid w:val="005865CC"/>
    <w:rsid w:val="00586994"/>
    <w:rsid w:val="00587D8D"/>
    <w:rsid w:val="00587F45"/>
    <w:rsid w:val="0059078C"/>
    <w:rsid w:val="00591EAF"/>
    <w:rsid w:val="005927A5"/>
    <w:rsid w:val="00592B18"/>
    <w:rsid w:val="00593561"/>
    <w:rsid w:val="00593B00"/>
    <w:rsid w:val="00594274"/>
    <w:rsid w:val="00595427"/>
    <w:rsid w:val="00595693"/>
    <w:rsid w:val="00596305"/>
    <w:rsid w:val="005971A4"/>
    <w:rsid w:val="005A06C7"/>
    <w:rsid w:val="005A06D0"/>
    <w:rsid w:val="005A1E70"/>
    <w:rsid w:val="005A2627"/>
    <w:rsid w:val="005A30B5"/>
    <w:rsid w:val="005A3CD6"/>
    <w:rsid w:val="005A77AB"/>
    <w:rsid w:val="005B0E08"/>
    <w:rsid w:val="005B0EBC"/>
    <w:rsid w:val="005B18AF"/>
    <w:rsid w:val="005B229C"/>
    <w:rsid w:val="005B279E"/>
    <w:rsid w:val="005B28CF"/>
    <w:rsid w:val="005B3946"/>
    <w:rsid w:val="005B7796"/>
    <w:rsid w:val="005C06A2"/>
    <w:rsid w:val="005C0861"/>
    <w:rsid w:val="005C0B23"/>
    <w:rsid w:val="005C1224"/>
    <w:rsid w:val="005C1618"/>
    <w:rsid w:val="005C1EDB"/>
    <w:rsid w:val="005C1FE2"/>
    <w:rsid w:val="005C240A"/>
    <w:rsid w:val="005C2C15"/>
    <w:rsid w:val="005C3306"/>
    <w:rsid w:val="005C3A4A"/>
    <w:rsid w:val="005C5286"/>
    <w:rsid w:val="005C5405"/>
    <w:rsid w:val="005C7200"/>
    <w:rsid w:val="005C7A00"/>
    <w:rsid w:val="005D0030"/>
    <w:rsid w:val="005D0097"/>
    <w:rsid w:val="005D06C4"/>
    <w:rsid w:val="005D071F"/>
    <w:rsid w:val="005D09CE"/>
    <w:rsid w:val="005D13D4"/>
    <w:rsid w:val="005D18D5"/>
    <w:rsid w:val="005D35D2"/>
    <w:rsid w:val="005D535E"/>
    <w:rsid w:val="005D6535"/>
    <w:rsid w:val="005D76F7"/>
    <w:rsid w:val="005D79FA"/>
    <w:rsid w:val="005E045E"/>
    <w:rsid w:val="005E14CC"/>
    <w:rsid w:val="005E1C7F"/>
    <w:rsid w:val="005E235D"/>
    <w:rsid w:val="005E3F69"/>
    <w:rsid w:val="005E4FCD"/>
    <w:rsid w:val="005E60DD"/>
    <w:rsid w:val="005E7D54"/>
    <w:rsid w:val="005F1AD8"/>
    <w:rsid w:val="005F1C8B"/>
    <w:rsid w:val="005F278E"/>
    <w:rsid w:val="005F2EC2"/>
    <w:rsid w:val="005F3A87"/>
    <w:rsid w:val="005F4D1F"/>
    <w:rsid w:val="005F548F"/>
    <w:rsid w:val="005F6261"/>
    <w:rsid w:val="00600B22"/>
    <w:rsid w:val="00602FF5"/>
    <w:rsid w:val="006036F1"/>
    <w:rsid w:val="00604535"/>
    <w:rsid w:val="00604581"/>
    <w:rsid w:val="00604DBE"/>
    <w:rsid w:val="00604E5B"/>
    <w:rsid w:val="006060C7"/>
    <w:rsid w:val="00606179"/>
    <w:rsid w:val="00606840"/>
    <w:rsid w:val="0061052A"/>
    <w:rsid w:val="00610BA3"/>
    <w:rsid w:val="00611AB2"/>
    <w:rsid w:val="00612BE2"/>
    <w:rsid w:val="00614FE5"/>
    <w:rsid w:val="00615CB8"/>
    <w:rsid w:val="00615E48"/>
    <w:rsid w:val="00616350"/>
    <w:rsid w:val="0061725D"/>
    <w:rsid w:val="00620026"/>
    <w:rsid w:val="00621418"/>
    <w:rsid w:val="00622312"/>
    <w:rsid w:val="006230F0"/>
    <w:rsid w:val="00623816"/>
    <w:rsid w:val="006239CA"/>
    <w:rsid w:val="00623A59"/>
    <w:rsid w:val="00624704"/>
    <w:rsid w:val="00624C3C"/>
    <w:rsid w:val="0062637F"/>
    <w:rsid w:val="0062638D"/>
    <w:rsid w:val="00626573"/>
    <w:rsid w:val="006265B2"/>
    <w:rsid w:val="00626ECA"/>
    <w:rsid w:val="00633AA2"/>
    <w:rsid w:val="00634631"/>
    <w:rsid w:val="0063516F"/>
    <w:rsid w:val="00635BFD"/>
    <w:rsid w:val="00636B28"/>
    <w:rsid w:val="00637550"/>
    <w:rsid w:val="00637843"/>
    <w:rsid w:val="00637CCE"/>
    <w:rsid w:val="00640169"/>
    <w:rsid w:val="006404B3"/>
    <w:rsid w:val="006420E6"/>
    <w:rsid w:val="00642F7F"/>
    <w:rsid w:val="0064304D"/>
    <w:rsid w:val="00643055"/>
    <w:rsid w:val="006438AF"/>
    <w:rsid w:val="00643D34"/>
    <w:rsid w:val="00643F58"/>
    <w:rsid w:val="00644C0E"/>
    <w:rsid w:val="00645ED3"/>
    <w:rsid w:val="006466DA"/>
    <w:rsid w:val="00647FDC"/>
    <w:rsid w:val="006500D3"/>
    <w:rsid w:val="00652342"/>
    <w:rsid w:val="00652A59"/>
    <w:rsid w:val="00652C59"/>
    <w:rsid w:val="00652ECD"/>
    <w:rsid w:val="0065312C"/>
    <w:rsid w:val="00653275"/>
    <w:rsid w:val="0065553B"/>
    <w:rsid w:val="006556ED"/>
    <w:rsid w:val="00655B6A"/>
    <w:rsid w:val="00655E3F"/>
    <w:rsid w:val="0065621D"/>
    <w:rsid w:val="00656AC8"/>
    <w:rsid w:val="0065712C"/>
    <w:rsid w:val="00657BD6"/>
    <w:rsid w:val="00660B7C"/>
    <w:rsid w:val="00660FAD"/>
    <w:rsid w:val="00661D82"/>
    <w:rsid w:val="00661DD0"/>
    <w:rsid w:val="0066214D"/>
    <w:rsid w:val="0066361A"/>
    <w:rsid w:val="006638F3"/>
    <w:rsid w:val="00664ACB"/>
    <w:rsid w:val="00665E08"/>
    <w:rsid w:val="006662E7"/>
    <w:rsid w:val="00670440"/>
    <w:rsid w:val="0067083D"/>
    <w:rsid w:val="00670F56"/>
    <w:rsid w:val="00671227"/>
    <w:rsid w:val="00671B3A"/>
    <w:rsid w:val="0067285D"/>
    <w:rsid w:val="00673941"/>
    <w:rsid w:val="00674036"/>
    <w:rsid w:val="00674CEE"/>
    <w:rsid w:val="006753F8"/>
    <w:rsid w:val="006766FC"/>
    <w:rsid w:val="00676D8E"/>
    <w:rsid w:val="00677654"/>
    <w:rsid w:val="0067773E"/>
    <w:rsid w:val="006802F6"/>
    <w:rsid w:val="00681ED9"/>
    <w:rsid w:val="006826A2"/>
    <w:rsid w:val="00682DE1"/>
    <w:rsid w:val="00683A44"/>
    <w:rsid w:val="0068442D"/>
    <w:rsid w:val="006844CA"/>
    <w:rsid w:val="00684CFE"/>
    <w:rsid w:val="006851A1"/>
    <w:rsid w:val="00685350"/>
    <w:rsid w:val="00685352"/>
    <w:rsid w:val="00685BE3"/>
    <w:rsid w:val="0068678E"/>
    <w:rsid w:val="0068717C"/>
    <w:rsid w:val="00687960"/>
    <w:rsid w:val="006879BA"/>
    <w:rsid w:val="0069247C"/>
    <w:rsid w:val="006937FD"/>
    <w:rsid w:val="006961D5"/>
    <w:rsid w:val="00697719"/>
    <w:rsid w:val="00697CB2"/>
    <w:rsid w:val="00697D03"/>
    <w:rsid w:val="006A161D"/>
    <w:rsid w:val="006A1B34"/>
    <w:rsid w:val="006A2EAC"/>
    <w:rsid w:val="006A357C"/>
    <w:rsid w:val="006A35F8"/>
    <w:rsid w:val="006A3603"/>
    <w:rsid w:val="006A4D66"/>
    <w:rsid w:val="006A5614"/>
    <w:rsid w:val="006A5D5B"/>
    <w:rsid w:val="006A5E71"/>
    <w:rsid w:val="006A62C2"/>
    <w:rsid w:val="006A6F34"/>
    <w:rsid w:val="006A78D6"/>
    <w:rsid w:val="006A7B8A"/>
    <w:rsid w:val="006B0676"/>
    <w:rsid w:val="006B1131"/>
    <w:rsid w:val="006B1DE8"/>
    <w:rsid w:val="006B285E"/>
    <w:rsid w:val="006B2B1F"/>
    <w:rsid w:val="006B3E62"/>
    <w:rsid w:val="006B477B"/>
    <w:rsid w:val="006B5E8E"/>
    <w:rsid w:val="006B6921"/>
    <w:rsid w:val="006B6E3F"/>
    <w:rsid w:val="006C0F4C"/>
    <w:rsid w:val="006C2F3A"/>
    <w:rsid w:val="006C33C5"/>
    <w:rsid w:val="006C37F3"/>
    <w:rsid w:val="006C5DA9"/>
    <w:rsid w:val="006C794A"/>
    <w:rsid w:val="006D05A8"/>
    <w:rsid w:val="006D1109"/>
    <w:rsid w:val="006D1111"/>
    <w:rsid w:val="006D2A65"/>
    <w:rsid w:val="006D3E1F"/>
    <w:rsid w:val="006D53D2"/>
    <w:rsid w:val="006D60E2"/>
    <w:rsid w:val="006D7C14"/>
    <w:rsid w:val="006E0CC7"/>
    <w:rsid w:val="006E12CC"/>
    <w:rsid w:val="006E1FA9"/>
    <w:rsid w:val="006E33A6"/>
    <w:rsid w:val="006E429E"/>
    <w:rsid w:val="006E439B"/>
    <w:rsid w:val="006E49F2"/>
    <w:rsid w:val="006E4B03"/>
    <w:rsid w:val="006E4D45"/>
    <w:rsid w:val="006E5BAB"/>
    <w:rsid w:val="006E7406"/>
    <w:rsid w:val="006E751F"/>
    <w:rsid w:val="006E7767"/>
    <w:rsid w:val="006E787C"/>
    <w:rsid w:val="006F0D7B"/>
    <w:rsid w:val="006F184D"/>
    <w:rsid w:val="006F4683"/>
    <w:rsid w:val="006F48CF"/>
    <w:rsid w:val="006F4EBA"/>
    <w:rsid w:val="006F6085"/>
    <w:rsid w:val="006F690F"/>
    <w:rsid w:val="006F6F2F"/>
    <w:rsid w:val="006F7409"/>
    <w:rsid w:val="006F7625"/>
    <w:rsid w:val="006F7D8F"/>
    <w:rsid w:val="007006D2"/>
    <w:rsid w:val="00700EB8"/>
    <w:rsid w:val="00700F2B"/>
    <w:rsid w:val="007016A7"/>
    <w:rsid w:val="00701976"/>
    <w:rsid w:val="0070227C"/>
    <w:rsid w:val="0070375C"/>
    <w:rsid w:val="00703954"/>
    <w:rsid w:val="00704B69"/>
    <w:rsid w:val="00705914"/>
    <w:rsid w:val="007065D7"/>
    <w:rsid w:val="00706FF1"/>
    <w:rsid w:val="007074DF"/>
    <w:rsid w:val="007077A7"/>
    <w:rsid w:val="00710784"/>
    <w:rsid w:val="00712DFC"/>
    <w:rsid w:val="007133F7"/>
    <w:rsid w:val="00716AB7"/>
    <w:rsid w:val="00717712"/>
    <w:rsid w:val="00717756"/>
    <w:rsid w:val="007178C1"/>
    <w:rsid w:val="007202CE"/>
    <w:rsid w:val="00720B7B"/>
    <w:rsid w:val="00721859"/>
    <w:rsid w:val="00721F4B"/>
    <w:rsid w:val="00722AB8"/>
    <w:rsid w:val="00722FD8"/>
    <w:rsid w:val="00723854"/>
    <w:rsid w:val="007239A1"/>
    <w:rsid w:val="007244AC"/>
    <w:rsid w:val="0072575B"/>
    <w:rsid w:val="00725E9F"/>
    <w:rsid w:val="00726077"/>
    <w:rsid w:val="00726115"/>
    <w:rsid w:val="00726900"/>
    <w:rsid w:val="007271B6"/>
    <w:rsid w:val="00727352"/>
    <w:rsid w:val="00727F7B"/>
    <w:rsid w:val="00731ED4"/>
    <w:rsid w:val="00732066"/>
    <w:rsid w:val="007323D8"/>
    <w:rsid w:val="00732F08"/>
    <w:rsid w:val="00732F48"/>
    <w:rsid w:val="0073333D"/>
    <w:rsid w:val="007339F4"/>
    <w:rsid w:val="00733E79"/>
    <w:rsid w:val="00735684"/>
    <w:rsid w:val="00736124"/>
    <w:rsid w:val="007376E5"/>
    <w:rsid w:val="00740191"/>
    <w:rsid w:val="0074066F"/>
    <w:rsid w:val="00740D70"/>
    <w:rsid w:val="00741B87"/>
    <w:rsid w:val="007439DB"/>
    <w:rsid w:val="0074413F"/>
    <w:rsid w:val="00744380"/>
    <w:rsid w:val="007443B8"/>
    <w:rsid w:val="00744C12"/>
    <w:rsid w:val="007465BB"/>
    <w:rsid w:val="00746FAF"/>
    <w:rsid w:val="007477EF"/>
    <w:rsid w:val="007509FB"/>
    <w:rsid w:val="00750B5A"/>
    <w:rsid w:val="00751933"/>
    <w:rsid w:val="00751DCE"/>
    <w:rsid w:val="007520A0"/>
    <w:rsid w:val="00752433"/>
    <w:rsid w:val="00752516"/>
    <w:rsid w:val="00752533"/>
    <w:rsid w:val="0075358F"/>
    <w:rsid w:val="0075425C"/>
    <w:rsid w:val="007558F3"/>
    <w:rsid w:val="00755E87"/>
    <w:rsid w:val="00756576"/>
    <w:rsid w:val="00756C3B"/>
    <w:rsid w:val="00756EB9"/>
    <w:rsid w:val="007570D5"/>
    <w:rsid w:val="00760CD4"/>
    <w:rsid w:val="00762E16"/>
    <w:rsid w:val="00764DAA"/>
    <w:rsid w:val="00765CFD"/>
    <w:rsid w:val="00765FB7"/>
    <w:rsid w:val="00766155"/>
    <w:rsid w:val="00766868"/>
    <w:rsid w:val="00767586"/>
    <w:rsid w:val="00767734"/>
    <w:rsid w:val="007702B6"/>
    <w:rsid w:val="00770C73"/>
    <w:rsid w:val="007715BC"/>
    <w:rsid w:val="00773431"/>
    <w:rsid w:val="0077371F"/>
    <w:rsid w:val="00773F46"/>
    <w:rsid w:val="00774AC9"/>
    <w:rsid w:val="0077518B"/>
    <w:rsid w:val="00775947"/>
    <w:rsid w:val="00775E2D"/>
    <w:rsid w:val="00776B0B"/>
    <w:rsid w:val="00777E67"/>
    <w:rsid w:val="00780040"/>
    <w:rsid w:val="0078035C"/>
    <w:rsid w:val="00780780"/>
    <w:rsid w:val="007808CD"/>
    <w:rsid w:val="00781647"/>
    <w:rsid w:val="00782325"/>
    <w:rsid w:val="007826AA"/>
    <w:rsid w:val="00783702"/>
    <w:rsid w:val="00783F67"/>
    <w:rsid w:val="007843F1"/>
    <w:rsid w:val="007844DA"/>
    <w:rsid w:val="00784A6F"/>
    <w:rsid w:val="00784DBB"/>
    <w:rsid w:val="0078518C"/>
    <w:rsid w:val="00785B6B"/>
    <w:rsid w:val="0078617A"/>
    <w:rsid w:val="00786957"/>
    <w:rsid w:val="00787386"/>
    <w:rsid w:val="007874F6"/>
    <w:rsid w:val="00790E20"/>
    <w:rsid w:val="007914A3"/>
    <w:rsid w:val="00791D47"/>
    <w:rsid w:val="007927AF"/>
    <w:rsid w:val="007929B1"/>
    <w:rsid w:val="00793B1C"/>
    <w:rsid w:val="007945EA"/>
    <w:rsid w:val="00794FE6"/>
    <w:rsid w:val="00796824"/>
    <w:rsid w:val="0079753C"/>
    <w:rsid w:val="007A202C"/>
    <w:rsid w:val="007A2077"/>
    <w:rsid w:val="007A2C8C"/>
    <w:rsid w:val="007A38CF"/>
    <w:rsid w:val="007A5375"/>
    <w:rsid w:val="007A748F"/>
    <w:rsid w:val="007A779B"/>
    <w:rsid w:val="007A78A0"/>
    <w:rsid w:val="007B1450"/>
    <w:rsid w:val="007B2327"/>
    <w:rsid w:val="007B318A"/>
    <w:rsid w:val="007B35E9"/>
    <w:rsid w:val="007B43CD"/>
    <w:rsid w:val="007B458D"/>
    <w:rsid w:val="007B484C"/>
    <w:rsid w:val="007B4A71"/>
    <w:rsid w:val="007B5300"/>
    <w:rsid w:val="007B6503"/>
    <w:rsid w:val="007B78F1"/>
    <w:rsid w:val="007C0AA9"/>
    <w:rsid w:val="007C13F4"/>
    <w:rsid w:val="007C2387"/>
    <w:rsid w:val="007C2B00"/>
    <w:rsid w:val="007C2B1C"/>
    <w:rsid w:val="007C30CE"/>
    <w:rsid w:val="007C3285"/>
    <w:rsid w:val="007C3309"/>
    <w:rsid w:val="007C35C1"/>
    <w:rsid w:val="007C3881"/>
    <w:rsid w:val="007C444C"/>
    <w:rsid w:val="007C4F18"/>
    <w:rsid w:val="007C5314"/>
    <w:rsid w:val="007C54E1"/>
    <w:rsid w:val="007C56BF"/>
    <w:rsid w:val="007C5752"/>
    <w:rsid w:val="007C6679"/>
    <w:rsid w:val="007C6833"/>
    <w:rsid w:val="007D0551"/>
    <w:rsid w:val="007D075F"/>
    <w:rsid w:val="007D0921"/>
    <w:rsid w:val="007D0A29"/>
    <w:rsid w:val="007D1D31"/>
    <w:rsid w:val="007D2684"/>
    <w:rsid w:val="007D2A12"/>
    <w:rsid w:val="007D2A78"/>
    <w:rsid w:val="007D3166"/>
    <w:rsid w:val="007D3501"/>
    <w:rsid w:val="007D595E"/>
    <w:rsid w:val="007D5AF6"/>
    <w:rsid w:val="007D74F4"/>
    <w:rsid w:val="007D763E"/>
    <w:rsid w:val="007D7B19"/>
    <w:rsid w:val="007E2E0F"/>
    <w:rsid w:val="007E3E69"/>
    <w:rsid w:val="007E3F13"/>
    <w:rsid w:val="007E444F"/>
    <w:rsid w:val="007E5C99"/>
    <w:rsid w:val="007E685D"/>
    <w:rsid w:val="007E7786"/>
    <w:rsid w:val="007E7C38"/>
    <w:rsid w:val="007E7F59"/>
    <w:rsid w:val="007F0421"/>
    <w:rsid w:val="007F0487"/>
    <w:rsid w:val="007F079B"/>
    <w:rsid w:val="007F0A3A"/>
    <w:rsid w:val="007F0A50"/>
    <w:rsid w:val="007F0F27"/>
    <w:rsid w:val="007F1110"/>
    <w:rsid w:val="007F1AAE"/>
    <w:rsid w:val="007F1AB7"/>
    <w:rsid w:val="007F5F85"/>
    <w:rsid w:val="007F70B8"/>
    <w:rsid w:val="00800C54"/>
    <w:rsid w:val="00801C06"/>
    <w:rsid w:val="00801D4B"/>
    <w:rsid w:val="00802283"/>
    <w:rsid w:val="00804B59"/>
    <w:rsid w:val="00804C0F"/>
    <w:rsid w:val="00804C45"/>
    <w:rsid w:val="0080659A"/>
    <w:rsid w:val="00807172"/>
    <w:rsid w:val="00807C5A"/>
    <w:rsid w:val="00810D36"/>
    <w:rsid w:val="0081105E"/>
    <w:rsid w:val="008115A4"/>
    <w:rsid w:val="00811705"/>
    <w:rsid w:val="008123B0"/>
    <w:rsid w:val="008123BF"/>
    <w:rsid w:val="00812557"/>
    <w:rsid w:val="00813395"/>
    <w:rsid w:val="00813A25"/>
    <w:rsid w:val="008146AE"/>
    <w:rsid w:val="00814C26"/>
    <w:rsid w:val="00816F9A"/>
    <w:rsid w:val="008179DE"/>
    <w:rsid w:val="008201CB"/>
    <w:rsid w:val="00820FAB"/>
    <w:rsid w:val="00822D76"/>
    <w:rsid w:val="00823104"/>
    <w:rsid w:val="00824F01"/>
    <w:rsid w:val="008251E5"/>
    <w:rsid w:val="00825AB9"/>
    <w:rsid w:val="00826EDC"/>
    <w:rsid w:val="00827B0A"/>
    <w:rsid w:val="00830DC7"/>
    <w:rsid w:val="008313BD"/>
    <w:rsid w:val="00831528"/>
    <w:rsid w:val="00832743"/>
    <w:rsid w:val="00833872"/>
    <w:rsid w:val="00834728"/>
    <w:rsid w:val="008347B6"/>
    <w:rsid w:val="00834F3B"/>
    <w:rsid w:val="00835131"/>
    <w:rsid w:val="0083524B"/>
    <w:rsid w:val="0083527E"/>
    <w:rsid w:val="0083546D"/>
    <w:rsid w:val="00835F15"/>
    <w:rsid w:val="00837443"/>
    <w:rsid w:val="008376D6"/>
    <w:rsid w:val="008400E8"/>
    <w:rsid w:val="008407F3"/>
    <w:rsid w:val="008408D5"/>
    <w:rsid w:val="00840ACC"/>
    <w:rsid w:val="00840FFD"/>
    <w:rsid w:val="008417F1"/>
    <w:rsid w:val="00841FDB"/>
    <w:rsid w:val="00843EB1"/>
    <w:rsid w:val="00844374"/>
    <w:rsid w:val="0084464B"/>
    <w:rsid w:val="008449C7"/>
    <w:rsid w:val="00845AF9"/>
    <w:rsid w:val="008461AD"/>
    <w:rsid w:val="00846F87"/>
    <w:rsid w:val="008470B6"/>
    <w:rsid w:val="008479BB"/>
    <w:rsid w:val="00850ADC"/>
    <w:rsid w:val="00850C31"/>
    <w:rsid w:val="008514F4"/>
    <w:rsid w:val="008516CA"/>
    <w:rsid w:val="00853979"/>
    <w:rsid w:val="008553C5"/>
    <w:rsid w:val="00855A19"/>
    <w:rsid w:val="00855F16"/>
    <w:rsid w:val="00855FF8"/>
    <w:rsid w:val="008569CA"/>
    <w:rsid w:val="00856D98"/>
    <w:rsid w:val="00856E71"/>
    <w:rsid w:val="008576FB"/>
    <w:rsid w:val="0086002E"/>
    <w:rsid w:val="008612B5"/>
    <w:rsid w:val="00861584"/>
    <w:rsid w:val="00861D90"/>
    <w:rsid w:val="00862C76"/>
    <w:rsid w:val="00862D5D"/>
    <w:rsid w:val="008630A5"/>
    <w:rsid w:val="00863CB2"/>
    <w:rsid w:val="00864ECF"/>
    <w:rsid w:val="0086638C"/>
    <w:rsid w:val="0086647E"/>
    <w:rsid w:val="00867547"/>
    <w:rsid w:val="0086789F"/>
    <w:rsid w:val="00867DAF"/>
    <w:rsid w:val="008702F0"/>
    <w:rsid w:val="00870742"/>
    <w:rsid w:val="00870DFD"/>
    <w:rsid w:val="0087100C"/>
    <w:rsid w:val="008717C6"/>
    <w:rsid w:val="00872AD3"/>
    <w:rsid w:val="00874160"/>
    <w:rsid w:val="008744FA"/>
    <w:rsid w:val="00875CE2"/>
    <w:rsid w:val="0087662D"/>
    <w:rsid w:val="00880C06"/>
    <w:rsid w:val="00881046"/>
    <w:rsid w:val="008810C9"/>
    <w:rsid w:val="008820A5"/>
    <w:rsid w:val="008831E3"/>
    <w:rsid w:val="00884ADC"/>
    <w:rsid w:val="00885C71"/>
    <w:rsid w:val="008862E3"/>
    <w:rsid w:val="00886548"/>
    <w:rsid w:val="008874B6"/>
    <w:rsid w:val="00887567"/>
    <w:rsid w:val="00887CAC"/>
    <w:rsid w:val="00887D90"/>
    <w:rsid w:val="0089031F"/>
    <w:rsid w:val="0089078C"/>
    <w:rsid w:val="00891DBA"/>
    <w:rsid w:val="00893BA8"/>
    <w:rsid w:val="00894A03"/>
    <w:rsid w:val="00896580"/>
    <w:rsid w:val="00897F1F"/>
    <w:rsid w:val="008A048F"/>
    <w:rsid w:val="008A058B"/>
    <w:rsid w:val="008A0F07"/>
    <w:rsid w:val="008A151C"/>
    <w:rsid w:val="008A1701"/>
    <w:rsid w:val="008A215B"/>
    <w:rsid w:val="008A2C50"/>
    <w:rsid w:val="008A2D33"/>
    <w:rsid w:val="008A2F21"/>
    <w:rsid w:val="008A382F"/>
    <w:rsid w:val="008A4CD6"/>
    <w:rsid w:val="008A4EC2"/>
    <w:rsid w:val="008A4FAE"/>
    <w:rsid w:val="008A58C7"/>
    <w:rsid w:val="008A5C8F"/>
    <w:rsid w:val="008A6F0F"/>
    <w:rsid w:val="008A745F"/>
    <w:rsid w:val="008A7672"/>
    <w:rsid w:val="008A7BF3"/>
    <w:rsid w:val="008B1E45"/>
    <w:rsid w:val="008B3D4B"/>
    <w:rsid w:val="008B4D74"/>
    <w:rsid w:val="008B53D9"/>
    <w:rsid w:val="008B6F1E"/>
    <w:rsid w:val="008B7028"/>
    <w:rsid w:val="008B7B5D"/>
    <w:rsid w:val="008C0D61"/>
    <w:rsid w:val="008C127E"/>
    <w:rsid w:val="008C1BC2"/>
    <w:rsid w:val="008C23F4"/>
    <w:rsid w:val="008C2505"/>
    <w:rsid w:val="008C4614"/>
    <w:rsid w:val="008C5A06"/>
    <w:rsid w:val="008C5DFE"/>
    <w:rsid w:val="008C6465"/>
    <w:rsid w:val="008C65D2"/>
    <w:rsid w:val="008D2437"/>
    <w:rsid w:val="008D3249"/>
    <w:rsid w:val="008D5AC6"/>
    <w:rsid w:val="008D5B3C"/>
    <w:rsid w:val="008D6302"/>
    <w:rsid w:val="008D6655"/>
    <w:rsid w:val="008D7060"/>
    <w:rsid w:val="008E2371"/>
    <w:rsid w:val="008E3CD9"/>
    <w:rsid w:val="008E5005"/>
    <w:rsid w:val="008E57C7"/>
    <w:rsid w:val="008E6F7C"/>
    <w:rsid w:val="008E7465"/>
    <w:rsid w:val="008E78EA"/>
    <w:rsid w:val="008E7A88"/>
    <w:rsid w:val="008F097B"/>
    <w:rsid w:val="008F299C"/>
    <w:rsid w:val="008F2A1B"/>
    <w:rsid w:val="008F2E47"/>
    <w:rsid w:val="008F2EAD"/>
    <w:rsid w:val="008F33D7"/>
    <w:rsid w:val="008F3582"/>
    <w:rsid w:val="008F405C"/>
    <w:rsid w:val="008F5047"/>
    <w:rsid w:val="008F5E9D"/>
    <w:rsid w:val="008F6357"/>
    <w:rsid w:val="008F7D81"/>
    <w:rsid w:val="008F7FB0"/>
    <w:rsid w:val="00900D17"/>
    <w:rsid w:val="00901EA6"/>
    <w:rsid w:val="009037E5"/>
    <w:rsid w:val="00904049"/>
    <w:rsid w:val="009051CB"/>
    <w:rsid w:val="00906D03"/>
    <w:rsid w:val="0090713F"/>
    <w:rsid w:val="009074B9"/>
    <w:rsid w:val="009077D3"/>
    <w:rsid w:val="00907D20"/>
    <w:rsid w:val="009119CC"/>
    <w:rsid w:val="009120A9"/>
    <w:rsid w:val="00913C82"/>
    <w:rsid w:val="00913EB0"/>
    <w:rsid w:val="009147FB"/>
    <w:rsid w:val="00914E3E"/>
    <w:rsid w:val="009154CC"/>
    <w:rsid w:val="00915AEC"/>
    <w:rsid w:val="009161A9"/>
    <w:rsid w:val="009162F6"/>
    <w:rsid w:val="00916499"/>
    <w:rsid w:val="00917936"/>
    <w:rsid w:val="0092000D"/>
    <w:rsid w:val="009200AA"/>
    <w:rsid w:val="009218FC"/>
    <w:rsid w:val="00921CDC"/>
    <w:rsid w:val="00925741"/>
    <w:rsid w:val="00925F38"/>
    <w:rsid w:val="00925F63"/>
    <w:rsid w:val="00926516"/>
    <w:rsid w:val="009268DC"/>
    <w:rsid w:val="00926ED6"/>
    <w:rsid w:val="00927FC1"/>
    <w:rsid w:val="00930D73"/>
    <w:rsid w:val="00930F80"/>
    <w:rsid w:val="009333D6"/>
    <w:rsid w:val="009338B7"/>
    <w:rsid w:val="009338CA"/>
    <w:rsid w:val="00933C75"/>
    <w:rsid w:val="00936769"/>
    <w:rsid w:val="00936E5C"/>
    <w:rsid w:val="0093716A"/>
    <w:rsid w:val="00941136"/>
    <w:rsid w:val="00944173"/>
    <w:rsid w:val="009442B1"/>
    <w:rsid w:val="00944828"/>
    <w:rsid w:val="00944A29"/>
    <w:rsid w:val="00944FC7"/>
    <w:rsid w:val="00945656"/>
    <w:rsid w:val="009459DD"/>
    <w:rsid w:val="00946B2A"/>
    <w:rsid w:val="0094792C"/>
    <w:rsid w:val="009500E2"/>
    <w:rsid w:val="009501DF"/>
    <w:rsid w:val="009509C4"/>
    <w:rsid w:val="00951212"/>
    <w:rsid w:val="00951CA0"/>
    <w:rsid w:val="00951E74"/>
    <w:rsid w:val="009521F9"/>
    <w:rsid w:val="0095236C"/>
    <w:rsid w:val="00953370"/>
    <w:rsid w:val="00955CD4"/>
    <w:rsid w:val="00956365"/>
    <w:rsid w:val="009577AA"/>
    <w:rsid w:val="00957C34"/>
    <w:rsid w:val="0096398E"/>
    <w:rsid w:val="00963E33"/>
    <w:rsid w:val="009642FB"/>
    <w:rsid w:val="00964394"/>
    <w:rsid w:val="0096647D"/>
    <w:rsid w:val="00967191"/>
    <w:rsid w:val="00967542"/>
    <w:rsid w:val="00967C8E"/>
    <w:rsid w:val="00971179"/>
    <w:rsid w:val="00971E22"/>
    <w:rsid w:val="0097342E"/>
    <w:rsid w:val="009737F4"/>
    <w:rsid w:val="00973E12"/>
    <w:rsid w:val="009760E9"/>
    <w:rsid w:val="0097639C"/>
    <w:rsid w:val="009773F4"/>
    <w:rsid w:val="009803C3"/>
    <w:rsid w:val="009813C1"/>
    <w:rsid w:val="0098157D"/>
    <w:rsid w:val="009819CF"/>
    <w:rsid w:val="0098212A"/>
    <w:rsid w:val="00984683"/>
    <w:rsid w:val="0098632D"/>
    <w:rsid w:val="009868A1"/>
    <w:rsid w:val="00986BD8"/>
    <w:rsid w:val="00987FC3"/>
    <w:rsid w:val="00991668"/>
    <w:rsid w:val="009927F2"/>
    <w:rsid w:val="00994241"/>
    <w:rsid w:val="0099474B"/>
    <w:rsid w:val="00994989"/>
    <w:rsid w:val="009958B0"/>
    <w:rsid w:val="009958CB"/>
    <w:rsid w:val="00996B29"/>
    <w:rsid w:val="009A1703"/>
    <w:rsid w:val="009A1980"/>
    <w:rsid w:val="009A1C52"/>
    <w:rsid w:val="009A383D"/>
    <w:rsid w:val="009A4350"/>
    <w:rsid w:val="009A46E7"/>
    <w:rsid w:val="009A51B9"/>
    <w:rsid w:val="009A5694"/>
    <w:rsid w:val="009A65B4"/>
    <w:rsid w:val="009A6A97"/>
    <w:rsid w:val="009A6B43"/>
    <w:rsid w:val="009A79F2"/>
    <w:rsid w:val="009A7FAF"/>
    <w:rsid w:val="009B0FED"/>
    <w:rsid w:val="009B22DB"/>
    <w:rsid w:val="009B2700"/>
    <w:rsid w:val="009B2C63"/>
    <w:rsid w:val="009B3253"/>
    <w:rsid w:val="009B4101"/>
    <w:rsid w:val="009B4606"/>
    <w:rsid w:val="009B4B9C"/>
    <w:rsid w:val="009B5306"/>
    <w:rsid w:val="009B56B2"/>
    <w:rsid w:val="009B6651"/>
    <w:rsid w:val="009B68F5"/>
    <w:rsid w:val="009B6F63"/>
    <w:rsid w:val="009B7238"/>
    <w:rsid w:val="009B7BB9"/>
    <w:rsid w:val="009B7F87"/>
    <w:rsid w:val="009C0AD9"/>
    <w:rsid w:val="009C0FBF"/>
    <w:rsid w:val="009C193A"/>
    <w:rsid w:val="009C1CBF"/>
    <w:rsid w:val="009C1CCE"/>
    <w:rsid w:val="009C247B"/>
    <w:rsid w:val="009C2976"/>
    <w:rsid w:val="009C2A8F"/>
    <w:rsid w:val="009C451D"/>
    <w:rsid w:val="009C49F3"/>
    <w:rsid w:val="009C4EB6"/>
    <w:rsid w:val="009C4F08"/>
    <w:rsid w:val="009C5B34"/>
    <w:rsid w:val="009C64B4"/>
    <w:rsid w:val="009C6B42"/>
    <w:rsid w:val="009D0DBE"/>
    <w:rsid w:val="009D1262"/>
    <w:rsid w:val="009D1E66"/>
    <w:rsid w:val="009D201F"/>
    <w:rsid w:val="009D379F"/>
    <w:rsid w:val="009D3B85"/>
    <w:rsid w:val="009D46E3"/>
    <w:rsid w:val="009D536F"/>
    <w:rsid w:val="009D59F3"/>
    <w:rsid w:val="009D6CC5"/>
    <w:rsid w:val="009E0E69"/>
    <w:rsid w:val="009E1A5F"/>
    <w:rsid w:val="009E1AE2"/>
    <w:rsid w:val="009E1D8D"/>
    <w:rsid w:val="009E24A5"/>
    <w:rsid w:val="009E2ACC"/>
    <w:rsid w:val="009E2FD8"/>
    <w:rsid w:val="009E45D1"/>
    <w:rsid w:val="009E545F"/>
    <w:rsid w:val="009E5903"/>
    <w:rsid w:val="009E5A54"/>
    <w:rsid w:val="009E5A7E"/>
    <w:rsid w:val="009E5E81"/>
    <w:rsid w:val="009F0066"/>
    <w:rsid w:val="009F24A3"/>
    <w:rsid w:val="009F27B3"/>
    <w:rsid w:val="009F2AED"/>
    <w:rsid w:val="009F2BED"/>
    <w:rsid w:val="009F2D90"/>
    <w:rsid w:val="009F2F81"/>
    <w:rsid w:val="009F33C0"/>
    <w:rsid w:val="009F3801"/>
    <w:rsid w:val="009F39F0"/>
    <w:rsid w:val="009F46E2"/>
    <w:rsid w:val="009F4FCD"/>
    <w:rsid w:val="009F5D78"/>
    <w:rsid w:val="009F5DAB"/>
    <w:rsid w:val="009F6236"/>
    <w:rsid w:val="009F67F5"/>
    <w:rsid w:val="009F70F4"/>
    <w:rsid w:val="009F71EA"/>
    <w:rsid w:val="009F7322"/>
    <w:rsid w:val="009F744E"/>
    <w:rsid w:val="009F7511"/>
    <w:rsid w:val="009F78B8"/>
    <w:rsid w:val="00A0075B"/>
    <w:rsid w:val="00A01892"/>
    <w:rsid w:val="00A0320C"/>
    <w:rsid w:val="00A03A20"/>
    <w:rsid w:val="00A03B66"/>
    <w:rsid w:val="00A03BAB"/>
    <w:rsid w:val="00A051BA"/>
    <w:rsid w:val="00A057AF"/>
    <w:rsid w:val="00A058B0"/>
    <w:rsid w:val="00A05D94"/>
    <w:rsid w:val="00A1267E"/>
    <w:rsid w:val="00A13DC1"/>
    <w:rsid w:val="00A140A3"/>
    <w:rsid w:val="00A1439E"/>
    <w:rsid w:val="00A2042F"/>
    <w:rsid w:val="00A214FB"/>
    <w:rsid w:val="00A217F7"/>
    <w:rsid w:val="00A21C3C"/>
    <w:rsid w:val="00A222BA"/>
    <w:rsid w:val="00A22B67"/>
    <w:rsid w:val="00A22D24"/>
    <w:rsid w:val="00A231FC"/>
    <w:rsid w:val="00A235D2"/>
    <w:rsid w:val="00A23B5F"/>
    <w:rsid w:val="00A23C56"/>
    <w:rsid w:val="00A24DCA"/>
    <w:rsid w:val="00A26E01"/>
    <w:rsid w:val="00A304BE"/>
    <w:rsid w:val="00A30F74"/>
    <w:rsid w:val="00A312AC"/>
    <w:rsid w:val="00A319FD"/>
    <w:rsid w:val="00A31C1F"/>
    <w:rsid w:val="00A32031"/>
    <w:rsid w:val="00A32403"/>
    <w:rsid w:val="00A333E5"/>
    <w:rsid w:val="00A33D26"/>
    <w:rsid w:val="00A343A7"/>
    <w:rsid w:val="00A35D1D"/>
    <w:rsid w:val="00A36618"/>
    <w:rsid w:val="00A36687"/>
    <w:rsid w:val="00A3690F"/>
    <w:rsid w:val="00A36FC6"/>
    <w:rsid w:val="00A371C3"/>
    <w:rsid w:val="00A40E8B"/>
    <w:rsid w:val="00A415B8"/>
    <w:rsid w:val="00A42CDF"/>
    <w:rsid w:val="00A4318F"/>
    <w:rsid w:val="00A43AA2"/>
    <w:rsid w:val="00A44E03"/>
    <w:rsid w:val="00A44EDC"/>
    <w:rsid w:val="00A44F13"/>
    <w:rsid w:val="00A44F9A"/>
    <w:rsid w:val="00A45CE9"/>
    <w:rsid w:val="00A45DB0"/>
    <w:rsid w:val="00A46C50"/>
    <w:rsid w:val="00A4716B"/>
    <w:rsid w:val="00A474EA"/>
    <w:rsid w:val="00A50283"/>
    <w:rsid w:val="00A5034D"/>
    <w:rsid w:val="00A50800"/>
    <w:rsid w:val="00A5085A"/>
    <w:rsid w:val="00A51A89"/>
    <w:rsid w:val="00A52FE6"/>
    <w:rsid w:val="00A53036"/>
    <w:rsid w:val="00A54425"/>
    <w:rsid w:val="00A54550"/>
    <w:rsid w:val="00A5472C"/>
    <w:rsid w:val="00A55127"/>
    <w:rsid w:val="00A55464"/>
    <w:rsid w:val="00A554C2"/>
    <w:rsid w:val="00A55E63"/>
    <w:rsid w:val="00A57FE1"/>
    <w:rsid w:val="00A60E02"/>
    <w:rsid w:val="00A61252"/>
    <w:rsid w:val="00A61602"/>
    <w:rsid w:val="00A63EE5"/>
    <w:rsid w:val="00A64892"/>
    <w:rsid w:val="00A6535D"/>
    <w:rsid w:val="00A657DA"/>
    <w:rsid w:val="00A65BCA"/>
    <w:rsid w:val="00A66D4F"/>
    <w:rsid w:val="00A71E87"/>
    <w:rsid w:val="00A728CE"/>
    <w:rsid w:val="00A72B7B"/>
    <w:rsid w:val="00A72C92"/>
    <w:rsid w:val="00A72DD5"/>
    <w:rsid w:val="00A73946"/>
    <w:rsid w:val="00A755EB"/>
    <w:rsid w:val="00A76073"/>
    <w:rsid w:val="00A7644D"/>
    <w:rsid w:val="00A76681"/>
    <w:rsid w:val="00A76B07"/>
    <w:rsid w:val="00A776EC"/>
    <w:rsid w:val="00A77919"/>
    <w:rsid w:val="00A77D64"/>
    <w:rsid w:val="00A80D51"/>
    <w:rsid w:val="00A81F06"/>
    <w:rsid w:val="00A81F62"/>
    <w:rsid w:val="00A822FF"/>
    <w:rsid w:val="00A83CA2"/>
    <w:rsid w:val="00A847B3"/>
    <w:rsid w:val="00A84820"/>
    <w:rsid w:val="00A8491A"/>
    <w:rsid w:val="00A852BF"/>
    <w:rsid w:val="00A86BC8"/>
    <w:rsid w:val="00A873B5"/>
    <w:rsid w:val="00A908B6"/>
    <w:rsid w:val="00A90A15"/>
    <w:rsid w:val="00A91C5B"/>
    <w:rsid w:val="00A91CD6"/>
    <w:rsid w:val="00A92315"/>
    <w:rsid w:val="00A92371"/>
    <w:rsid w:val="00A927B3"/>
    <w:rsid w:val="00A927E7"/>
    <w:rsid w:val="00A92C89"/>
    <w:rsid w:val="00A933AD"/>
    <w:rsid w:val="00A93E56"/>
    <w:rsid w:val="00A94080"/>
    <w:rsid w:val="00A956B9"/>
    <w:rsid w:val="00A958F1"/>
    <w:rsid w:val="00A95A67"/>
    <w:rsid w:val="00A95C7D"/>
    <w:rsid w:val="00A95E19"/>
    <w:rsid w:val="00A962D9"/>
    <w:rsid w:val="00A970E9"/>
    <w:rsid w:val="00A97326"/>
    <w:rsid w:val="00AA0EBD"/>
    <w:rsid w:val="00AA1708"/>
    <w:rsid w:val="00AA2FF1"/>
    <w:rsid w:val="00AA414F"/>
    <w:rsid w:val="00AA4A05"/>
    <w:rsid w:val="00AA4F81"/>
    <w:rsid w:val="00AA66F6"/>
    <w:rsid w:val="00AA6FB7"/>
    <w:rsid w:val="00AA78F1"/>
    <w:rsid w:val="00AB0413"/>
    <w:rsid w:val="00AB086D"/>
    <w:rsid w:val="00AB11C2"/>
    <w:rsid w:val="00AB26AF"/>
    <w:rsid w:val="00AB2873"/>
    <w:rsid w:val="00AB2D73"/>
    <w:rsid w:val="00AB2DA2"/>
    <w:rsid w:val="00AB3364"/>
    <w:rsid w:val="00AB372C"/>
    <w:rsid w:val="00AB3915"/>
    <w:rsid w:val="00AB3E31"/>
    <w:rsid w:val="00AB4111"/>
    <w:rsid w:val="00AB481B"/>
    <w:rsid w:val="00AB4CA4"/>
    <w:rsid w:val="00AB53BF"/>
    <w:rsid w:val="00AB5C98"/>
    <w:rsid w:val="00AB730C"/>
    <w:rsid w:val="00AC08B0"/>
    <w:rsid w:val="00AC22BE"/>
    <w:rsid w:val="00AC2CC2"/>
    <w:rsid w:val="00AC3424"/>
    <w:rsid w:val="00AC4B6F"/>
    <w:rsid w:val="00AC4D4C"/>
    <w:rsid w:val="00AC53B2"/>
    <w:rsid w:val="00AD0345"/>
    <w:rsid w:val="00AD14AE"/>
    <w:rsid w:val="00AD1914"/>
    <w:rsid w:val="00AD1C94"/>
    <w:rsid w:val="00AD21A9"/>
    <w:rsid w:val="00AD2DE8"/>
    <w:rsid w:val="00AD31CE"/>
    <w:rsid w:val="00AD4791"/>
    <w:rsid w:val="00AD700F"/>
    <w:rsid w:val="00AD70A1"/>
    <w:rsid w:val="00AE0470"/>
    <w:rsid w:val="00AE0809"/>
    <w:rsid w:val="00AE08CB"/>
    <w:rsid w:val="00AE1B05"/>
    <w:rsid w:val="00AE2198"/>
    <w:rsid w:val="00AE4FFF"/>
    <w:rsid w:val="00AE5110"/>
    <w:rsid w:val="00AE53A3"/>
    <w:rsid w:val="00AE5EF0"/>
    <w:rsid w:val="00AE652A"/>
    <w:rsid w:val="00AE6E53"/>
    <w:rsid w:val="00AE70CE"/>
    <w:rsid w:val="00AE715C"/>
    <w:rsid w:val="00AE7471"/>
    <w:rsid w:val="00AE7DEB"/>
    <w:rsid w:val="00AF0C7E"/>
    <w:rsid w:val="00AF11D3"/>
    <w:rsid w:val="00AF1C37"/>
    <w:rsid w:val="00AF3B85"/>
    <w:rsid w:val="00AF62AB"/>
    <w:rsid w:val="00AF710F"/>
    <w:rsid w:val="00B004EC"/>
    <w:rsid w:val="00B00E47"/>
    <w:rsid w:val="00B01FE0"/>
    <w:rsid w:val="00B02DCB"/>
    <w:rsid w:val="00B03503"/>
    <w:rsid w:val="00B04178"/>
    <w:rsid w:val="00B04BFB"/>
    <w:rsid w:val="00B0527F"/>
    <w:rsid w:val="00B0533D"/>
    <w:rsid w:val="00B060D7"/>
    <w:rsid w:val="00B063F8"/>
    <w:rsid w:val="00B06FD6"/>
    <w:rsid w:val="00B0725E"/>
    <w:rsid w:val="00B10711"/>
    <w:rsid w:val="00B11606"/>
    <w:rsid w:val="00B13064"/>
    <w:rsid w:val="00B132F1"/>
    <w:rsid w:val="00B14709"/>
    <w:rsid w:val="00B14D1D"/>
    <w:rsid w:val="00B173D3"/>
    <w:rsid w:val="00B1753E"/>
    <w:rsid w:val="00B17A76"/>
    <w:rsid w:val="00B2076C"/>
    <w:rsid w:val="00B217C1"/>
    <w:rsid w:val="00B236F9"/>
    <w:rsid w:val="00B2508A"/>
    <w:rsid w:val="00B2511A"/>
    <w:rsid w:val="00B2553F"/>
    <w:rsid w:val="00B25C57"/>
    <w:rsid w:val="00B26C34"/>
    <w:rsid w:val="00B302D8"/>
    <w:rsid w:val="00B30DAA"/>
    <w:rsid w:val="00B316C6"/>
    <w:rsid w:val="00B3173E"/>
    <w:rsid w:val="00B3309B"/>
    <w:rsid w:val="00B33D46"/>
    <w:rsid w:val="00B35C68"/>
    <w:rsid w:val="00B369F5"/>
    <w:rsid w:val="00B37636"/>
    <w:rsid w:val="00B37F0E"/>
    <w:rsid w:val="00B402B7"/>
    <w:rsid w:val="00B403BC"/>
    <w:rsid w:val="00B427FF"/>
    <w:rsid w:val="00B43394"/>
    <w:rsid w:val="00B441C6"/>
    <w:rsid w:val="00B443EE"/>
    <w:rsid w:val="00B4548F"/>
    <w:rsid w:val="00B459FF"/>
    <w:rsid w:val="00B45C80"/>
    <w:rsid w:val="00B464FC"/>
    <w:rsid w:val="00B469B4"/>
    <w:rsid w:val="00B47987"/>
    <w:rsid w:val="00B47E41"/>
    <w:rsid w:val="00B504B7"/>
    <w:rsid w:val="00B51CD3"/>
    <w:rsid w:val="00B5271B"/>
    <w:rsid w:val="00B5525F"/>
    <w:rsid w:val="00B55D7C"/>
    <w:rsid w:val="00B55F6F"/>
    <w:rsid w:val="00B56002"/>
    <w:rsid w:val="00B57067"/>
    <w:rsid w:val="00B578D0"/>
    <w:rsid w:val="00B602EE"/>
    <w:rsid w:val="00B60EB0"/>
    <w:rsid w:val="00B61BE2"/>
    <w:rsid w:val="00B623F1"/>
    <w:rsid w:val="00B624D6"/>
    <w:rsid w:val="00B6316C"/>
    <w:rsid w:val="00B639F8"/>
    <w:rsid w:val="00B63E1A"/>
    <w:rsid w:val="00B63F08"/>
    <w:rsid w:val="00B64654"/>
    <w:rsid w:val="00B647EF"/>
    <w:rsid w:val="00B64884"/>
    <w:rsid w:val="00B648E1"/>
    <w:rsid w:val="00B64F11"/>
    <w:rsid w:val="00B651CC"/>
    <w:rsid w:val="00B65847"/>
    <w:rsid w:val="00B66C16"/>
    <w:rsid w:val="00B66EAA"/>
    <w:rsid w:val="00B671E3"/>
    <w:rsid w:val="00B706CE"/>
    <w:rsid w:val="00B708E8"/>
    <w:rsid w:val="00B7165F"/>
    <w:rsid w:val="00B72F62"/>
    <w:rsid w:val="00B73937"/>
    <w:rsid w:val="00B73AD2"/>
    <w:rsid w:val="00B76E70"/>
    <w:rsid w:val="00B771C0"/>
    <w:rsid w:val="00B774AA"/>
    <w:rsid w:val="00B77BB8"/>
    <w:rsid w:val="00B77E01"/>
    <w:rsid w:val="00B77F7D"/>
    <w:rsid w:val="00B80C7D"/>
    <w:rsid w:val="00B81E34"/>
    <w:rsid w:val="00B82206"/>
    <w:rsid w:val="00B8241C"/>
    <w:rsid w:val="00B82A12"/>
    <w:rsid w:val="00B83033"/>
    <w:rsid w:val="00B8537E"/>
    <w:rsid w:val="00B86C49"/>
    <w:rsid w:val="00B87D43"/>
    <w:rsid w:val="00B90140"/>
    <w:rsid w:val="00B91B07"/>
    <w:rsid w:val="00B91D29"/>
    <w:rsid w:val="00B91F80"/>
    <w:rsid w:val="00B91FBB"/>
    <w:rsid w:val="00B920D6"/>
    <w:rsid w:val="00B921FA"/>
    <w:rsid w:val="00B93BCC"/>
    <w:rsid w:val="00B94466"/>
    <w:rsid w:val="00B94B5F"/>
    <w:rsid w:val="00B95726"/>
    <w:rsid w:val="00B96582"/>
    <w:rsid w:val="00B9734F"/>
    <w:rsid w:val="00BA18DA"/>
    <w:rsid w:val="00BA1A96"/>
    <w:rsid w:val="00BA2088"/>
    <w:rsid w:val="00BA2DEF"/>
    <w:rsid w:val="00BA2E36"/>
    <w:rsid w:val="00BA440A"/>
    <w:rsid w:val="00BA57FC"/>
    <w:rsid w:val="00BA66D9"/>
    <w:rsid w:val="00BA6C4D"/>
    <w:rsid w:val="00BA7CAF"/>
    <w:rsid w:val="00BB1233"/>
    <w:rsid w:val="00BB145E"/>
    <w:rsid w:val="00BB1D14"/>
    <w:rsid w:val="00BB1FD2"/>
    <w:rsid w:val="00BB2E70"/>
    <w:rsid w:val="00BB3108"/>
    <w:rsid w:val="00BB462A"/>
    <w:rsid w:val="00BB5639"/>
    <w:rsid w:val="00BB5B77"/>
    <w:rsid w:val="00BB6069"/>
    <w:rsid w:val="00BB730A"/>
    <w:rsid w:val="00BC001D"/>
    <w:rsid w:val="00BC01F9"/>
    <w:rsid w:val="00BC05B8"/>
    <w:rsid w:val="00BC0EA4"/>
    <w:rsid w:val="00BC119B"/>
    <w:rsid w:val="00BC1C8C"/>
    <w:rsid w:val="00BC2CC2"/>
    <w:rsid w:val="00BC3161"/>
    <w:rsid w:val="00BC36CF"/>
    <w:rsid w:val="00BC37ED"/>
    <w:rsid w:val="00BC3963"/>
    <w:rsid w:val="00BC3C6A"/>
    <w:rsid w:val="00BC3D66"/>
    <w:rsid w:val="00BC4A42"/>
    <w:rsid w:val="00BC4BAD"/>
    <w:rsid w:val="00BC4DB1"/>
    <w:rsid w:val="00BC4FD5"/>
    <w:rsid w:val="00BC5089"/>
    <w:rsid w:val="00BC5323"/>
    <w:rsid w:val="00BC59C4"/>
    <w:rsid w:val="00BC78FF"/>
    <w:rsid w:val="00BC790C"/>
    <w:rsid w:val="00BC7959"/>
    <w:rsid w:val="00BC7B7D"/>
    <w:rsid w:val="00BC7E63"/>
    <w:rsid w:val="00BD0504"/>
    <w:rsid w:val="00BD09A7"/>
    <w:rsid w:val="00BD0BA4"/>
    <w:rsid w:val="00BD10D1"/>
    <w:rsid w:val="00BD22FC"/>
    <w:rsid w:val="00BD2624"/>
    <w:rsid w:val="00BD2910"/>
    <w:rsid w:val="00BD2B9E"/>
    <w:rsid w:val="00BD362B"/>
    <w:rsid w:val="00BD3773"/>
    <w:rsid w:val="00BD4453"/>
    <w:rsid w:val="00BD4B35"/>
    <w:rsid w:val="00BD5424"/>
    <w:rsid w:val="00BE0063"/>
    <w:rsid w:val="00BE0297"/>
    <w:rsid w:val="00BE058A"/>
    <w:rsid w:val="00BE0604"/>
    <w:rsid w:val="00BE08AB"/>
    <w:rsid w:val="00BE127B"/>
    <w:rsid w:val="00BE301A"/>
    <w:rsid w:val="00BE328D"/>
    <w:rsid w:val="00BE448F"/>
    <w:rsid w:val="00BE4D97"/>
    <w:rsid w:val="00BE537C"/>
    <w:rsid w:val="00BE56CF"/>
    <w:rsid w:val="00BE62CA"/>
    <w:rsid w:val="00BE7531"/>
    <w:rsid w:val="00BF043A"/>
    <w:rsid w:val="00BF066B"/>
    <w:rsid w:val="00BF0D88"/>
    <w:rsid w:val="00BF152B"/>
    <w:rsid w:val="00BF1BAC"/>
    <w:rsid w:val="00BF2AA9"/>
    <w:rsid w:val="00BF2D34"/>
    <w:rsid w:val="00BF4850"/>
    <w:rsid w:val="00BF4FF5"/>
    <w:rsid w:val="00BF57DA"/>
    <w:rsid w:val="00BF5EF6"/>
    <w:rsid w:val="00BF704D"/>
    <w:rsid w:val="00BF7F26"/>
    <w:rsid w:val="00C00709"/>
    <w:rsid w:val="00C0116A"/>
    <w:rsid w:val="00C02442"/>
    <w:rsid w:val="00C041AE"/>
    <w:rsid w:val="00C058AF"/>
    <w:rsid w:val="00C0599D"/>
    <w:rsid w:val="00C061CB"/>
    <w:rsid w:val="00C07A6A"/>
    <w:rsid w:val="00C10244"/>
    <w:rsid w:val="00C10718"/>
    <w:rsid w:val="00C111BB"/>
    <w:rsid w:val="00C1197B"/>
    <w:rsid w:val="00C126DF"/>
    <w:rsid w:val="00C12748"/>
    <w:rsid w:val="00C12B79"/>
    <w:rsid w:val="00C14F32"/>
    <w:rsid w:val="00C172CC"/>
    <w:rsid w:val="00C1785A"/>
    <w:rsid w:val="00C17F6B"/>
    <w:rsid w:val="00C20B54"/>
    <w:rsid w:val="00C20BDB"/>
    <w:rsid w:val="00C230E1"/>
    <w:rsid w:val="00C2350C"/>
    <w:rsid w:val="00C24FED"/>
    <w:rsid w:val="00C26503"/>
    <w:rsid w:val="00C27840"/>
    <w:rsid w:val="00C27A5A"/>
    <w:rsid w:val="00C27AB5"/>
    <w:rsid w:val="00C27ED0"/>
    <w:rsid w:val="00C30926"/>
    <w:rsid w:val="00C30C67"/>
    <w:rsid w:val="00C30D45"/>
    <w:rsid w:val="00C31230"/>
    <w:rsid w:val="00C3145D"/>
    <w:rsid w:val="00C31FD9"/>
    <w:rsid w:val="00C322D4"/>
    <w:rsid w:val="00C3285B"/>
    <w:rsid w:val="00C32CD9"/>
    <w:rsid w:val="00C335AC"/>
    <w:rsid w:val="00C34E05"/>
    <w:rsid w:val="00C353E1"/>
    <w:rsid w:val="00C35A75"/>
    <w:rsid w:val="00C376E6"/>
    <w:rsid w:val="00C37A6B"/>
    <w:rsid w:val="00C4089A"/>
    <w:rsid w:val="00C40D65"/>
    <w:rsid w:val="00C40FD3"/>
    <w:rsid w:val="00C429DF"/>
    <w:rsid w:val="00C42DD0"/>
    <w:rsid w:val="00C43819"/>
    <w:rsid w:val="00C43E65"/>
    <w:rsid w:val="00C471B9"/>
    <w:rsid w:val="00C500F7"/>
    <w:rsid w:val="00C50112"/>
    <w:rsid w:val="00C51399"/>
    <w:rsid w:val="00C516E6"/>
    <w:rsid w:val="00C51BA2"/>
    <w:rsid w:val="00C51DD6"/>
    <w:rsid w:val="00C51E05"/>
    <w:rsid w:val="00C52E3C"/>
    <w:rsid w:val="00C53F33"/>
    <w:rsid w:val="00C54007"/>
    <w:rsid w:val="00C540A0"/>
    <w:rsid w:val="00C54B80"/>
    <w:rsid w:val="00C54C78"/>
    <w:rsid w:val="00C558BC"/>
    <w:rsid w:val="00C56D42"/>
    <w:rsid w:val="00C604D8"/>
    <w:rsid w:val="00C6054F"/>
    <w:rsid w:val="00C60BDC"/>
    <w:rsid w:val="00C63B7E"/>
    <w:rsid w:val="00C647D7"/>
    <w:rsid w:val="00C64B51"/>
    <w:rsid w:val="00C667D2"/>
    <w:rsid w:val="00C6724F"/>
    <w:rsid w:val="00C67B13"/>
    <w:rsid w:val="00C707CB"/>
    <w:rsid w:val="00C707FF"/>
    <w:rsid w:val="00C71B22"/>
    <w:rsid w:val="00C71DE0"/>
    <w:rsid w:val="00C72BF4"/>
    <w:rsid w:val="00C74734"/>
    <w:rsid w:val="00C76242"/>
    <w:rsid w:val="00C7684C"/>
    <w:rsid w:val="00C77856"/>
    <w:rsid w:val="00C77C70"/>
    <w:rsid w:val="00C81478"/>
    <w:rsid w:val="00C8204D"/>
    <w:rsid w:val="00C82E5A"/>
    <w:rsid w:val="00C838DC"/>
    <w:rsid w:val="00C853C1"/>
    <w:rsid w:val="00C85595"/>
    <w:rsid w:val="00C855B4"/>
    <w:rsid w:val="00C863CF"/>
    <w:rsid w:val="00C87003"/>
    <w:rsid w:val="00C872AB"/>
    <w:rsid w:val="00C877B2"/>
    <w:rsid w:val="00C87DB2"/>
    <w:rsid w:val="00C90009"/>
    <w:rsid w:val="00C91C13"/>
    <w:rsid w:val="00C92204"/>
    <w:rsid w:val="00C92923"/>
    <w:rsid w:val="00C9457B"/>
    <w:rsid w:val="00C94885"/>
    <w:rsid w:val="00C949C5"/>
    <w:rsid w:val="00C95F30"/>
    <w:rsid w:val="00C96A87"/>
    <w:rsid w:val="00C973FD"/>
    <w:rsid w:val="00CA06FE"/>
    <w:rsid w:val="00CA17E5"/>
    <w:rsid w:val="00CA2910"/>
    <w:rsid w:val="00CA2E43"/>
    <w:rsid w:val="00CA37A4"/>
    <w:rsid w:val="00CA381C"/>
    <w:rsid w:val="00CA3B9B"/>
    <w:rsid w:val="00CA5000"/>
    <w:rsid w:val="00CA524B"/>
    <w:rsid w:val="00CA588E"/>
    <w:rsid w:val="00CA5DEF"/>
    <w:rsid w:val="00CA6B8E"/>
    <w:rsid w:val="00CA6F5F"/>
    <w:rsid w:val="00CB0019"/>
    <w:rsid w:val="00CB0357"/>
    <w:rsid w:val="00CB15A2"/>
    <w:rsid w:val="00CB2087"/>
    <w:rsid w:val="00CB2B32"/>
    <w:rsid w:val="00CB2D95"/>
    <w:rsid w:val="00CB4130"/>
    <w:rsid w:val="00CB5948"/>
    <w:rsid w:val="00CB597D"/>
    <w:rsid w:val="00CB6D6E"/>
    <w:rsid w:val="00CB720D"/>
    <w:rsid w:val="00CB77E8"/>
    <w:rsid w:val="00CB7C98"/>
    <w:rsid w:val="00CB7D09"/>
    <w:rsid w:val="00CC18E3"/>
    <w:rsid w:val="00CC3CF9"/>
    <w:rsid w:val="00CC4AAB"/>
    <w:rsid w:val="00CC5065"/>
    <w:rsid w:val="00CC5C4E"/>
    <w:rsid w:val="00CC6CBD"/>
    <w:rsid w:val="00CC6F9D"/>
    <w:rsid w:val="00CC738A"/>
    <w:rsid w:val="00CD0325"/>
    <w:rsid w:val="00CD0ADA"/>
    <w:rsid w:val="00CD1380"/>
    <w:rsid w:val="00CD254C"/>
    <w:rsid w:val="00CD48AE"/>
    <w:rsid w:val="00CD5C68"/>
    <w:rsid w:val="00CD5FD0"/>
    <w:rsid w:val="00CE008C"/>
    <w:rsid w:val="00CE08B7"/>
    <w:rsid w:val="00CE0EDD"/>
    <w:rsid w:val="00CE19FA"/>
    <w:rsid w:val="00CE41BC"/>
    <w:rsid w:val="00CE4E5F"/>
    <w:rsid w:val="00CE5189"/>
    <w:rsid w:val="00CE547C"/>
    <w:rsid w:val="00CE76DB"/>
    <w:rsid w:val="00CF0095"/>
    <w:rsid w:val="00CF0139"/>
    <w:rsid w:val="00CF07E0"/>
    <w:rsid w:val="00CF0811"/>
    <w:rsid w:val="00CF0CD4"/>
    <w:rsid w:val="00CF20A3"/>
    <w:rsid w:val="00CF2309"/>
    <w:rsid w:val="00CF43E1"/>
    <w:rsid w:val="00CF49D1"/>
    <w:rsid w:val="00CF4B3A"/>
    <w:rsid w:val="00CF5A95"/>
    <w:rsid w:val="00CF74C3"/>
    <w:rsid w:val="00CF7C33"/>
    <w:rsid w:val="00D001F7"/>
    <w:rsid w:val="00D01851"/>
    <w:rsid w:val="00D01B29"/>
    <w:rsid w:val="00D023C6"/>
    <w:rsid w:val="00D02B4C"/>
    <w:rsid w:val="00D0303C"/>
    <w:rsid w:val="00D037C9"/>
    <w:rsid w:val="00D04111"/>
    <w:rsid w:val="00D0426B"/>
    <w:rsid w:val="00D0463C"/>
    <w:rsid w:val="00D04E0C"/>
    <w:rsid w:val="00D05079"/>
    <w:rsid w:val="00D057F2"/>
    <w:rsid w:val="00D05DBD"/>
    <w:rsid w:val="00D05EB8"/>
    <w:rsid w:val="00D06332"/>
    <w:rsid w:val="00D06938"/>
    <w:rsid w:val="00D06F4B"/>
    <w:rsid w:val="00D075A5"/>
    <w:rsid w:val="00D10547"/>
    <w:rsid w:val="00D110CA"/>
    <w:rsid w:val="00D12379"/>
    <w:rsid w:val="00D12C7D"/>
    <w:rsid w:val="00D12D63"/>
    <w:rsid w:val="00D13BC2"/>
    <w:rsid w:val="00D14CC1"/>
    <w:rsid w:val="00D16162"/>
    <w:rsid w:val="00D164F4"/>
    <w:rsid w:val="00D1665F"/>
    <w:rsid w:val="00D16DE8"/>
    <w:rsid w:val="00D17665"/>
    <w:rsid w:val="00D20379"/>
    <w:rsid w:val="00D20B79"/>
    <w:rsid w:val="00D21619"/>
    <w:rsid w:val="00D21843"/>
    <w:rsid w:val="00D21FEA"/>
    <w:rsid w:val="00D22605"/>
    <w:rsid w:val="00D22821"/>
    <w:rsid w:val="00D22CC1"/>
    <w:rsid w:val="00D22E2A"/>
    <w:rsid w:val="00D23F55"/>
    <w:rsid w:val="00D242C9"/>
    <w:rsid w:val="00D255EE"/>
    <w:rsid w:val="00D259C4"/>
    <w:rsid w:val="00D309F7"/>
    <w:rsid w:val="00D30C8F"/>
    <w:rsid w:val="00D31A8C"/>
    <w:rsid w:val="00D31F04"/>
    <w:rsid w:val="00D32669"/>
    <w:rsid w:val="00D32B61"/>
    <w:rsid w:val="00D33E1A"/>
    <w:rsid w:val="00D3468C"/>
    <w:rsid w:val="00D35988"/>
    <w:rsid w:val="00D35F4A"/>
    <w:rsid w:val="00D3636D"/>
    <w:rsid w:val="00D3719B"/>
    <w:rsid w:val="00D37934"/>
    <w:rsid w:val="00D414F3"/>
    <w:rsid w:val="00D422AF"/>
    <w:rsid w:val="00D43053"/>
    <w:rsid w:val="00D4360A"/>
    <w:rsid w:val="00D437DD"/>
    <w:rsid w:val="00D43DD1"/>
    <w:rsid w:val="00D44311"/>
    <w:rsid w:val="00D45730"/>
    <w:rsid w:val="00D45EBA"/>
    <w:rsid w:val="00D4608A"/>
    <w:rsid w:val="00D46192"/>
    <w:rsid w:val="00D46994"/>
    <w:rsid w:val="00D4706F"/>
    <w:rsid w:val="00D511C9"/>
    <w:rsid w:val="00D5390F"/>
    <w:rsid w:val="00D56851"/>
    <w:rsid w:val="00D5690F"/>
    <w:rsid w:val="00D57335"/>
    <w:rsid w:val="00D57DDA"/>
    <w:rsid w:val="00D57E12"/>
    <w:rsid w:val="00D60266"/>
    <w:rsid w:val="00D611E6"/>
    <w:rsid w:val="00D6186B"/>
    <w:rsid w:val="00D61875"/>
    <w:rsid w:val="00D64258"/>
    <w:rsid w:val="00D6452D"/>
    <w:rsid w:val="00D64698"/>
    <w:rsid w:val="00D64D3D"/>
    <w:rsid w:val="00D678DA"/>
    <w:rsid w:val="00D67D6E"/>
    <w:rsid w:val="00D709B1"/>
    <w:rsid w:val="00D70A23"/>
    <w:rsid w:val="00D719EC"/>
    <w:rsid w:val="00D7319F"/>
    <w:rsid w:val="00D73426"/>
    <w:rsid w:val="00D7343B"/>
    <w:rsid w:val="00D7476F"/>
    <w:rsid w:val="00D75219"/>
    <w:rsid w:val="00D75BF0"/>
    <w:rsid w:val="00D75E95"/>
    <w:rsid w:val="00D75F10"/>
    <w:rsid w:val="00D77180"/>
    <w:rsid w:val="00D77B6A"/>
    <w:rsid w:val="00D801E5"/>
    <w:rsid w:val="00D8028A"/>
    <w:rsid w:val="00D80417"/>
    <w:rsid w:val="00D806A6"/>
    <w:rsid w:val="00D825E4"/>
    <w:rsid w:val="00D82991"/>
    <w:rsid w:val="00D82F96"/>
    <w:rsid w:val="00D83049"/>
    <w:rsid w:val="00D8474B"/>
    <w:rsid w:val="00D85FC1"/>
    <w:rsid w:val="00D86432"/>
    <w:rsid w:val="00D8688C"/>
    <w:rsid w:val="00D870D3"/>
    <w:rsid w:val="00D90A06"/>
    <w:rsid w:val="00D91271"/>
    <w:rsid w:val="00D9223A"/>
    <w:rsid w:val="00D929F7"/>
    <w:rsid w:val="00D92AB3"/>
    <w:rsid w:val="00D92CE9"/>
    <w:rsid w:val="00D94360"/>
    <w:rsid w:val="00D94800"/>
    <w:rsid w:val="00D94980"/>
    <w:rsid w:val="00D951AC"/>
    <w:rsid w:val="00D9561F"/>
    <w:rsid w:val="00D974F4"/>
    <w:rsid w:val="00D97B06"/>
    <w:rsid w:val="00DA071A"/>
    <w:rsid w:val="00DA21A3"/>
    <w:rsid w:val="00DA26B9"/>
    <w:rsid w:val="00DA2A5E"/>
    <w:rsid w:val="00DA2EE8"/>
    <w:rsid w:val="00DA30F1"/>
    <w:rsid w:val="00DA3F3A"/>
    <w:rsid w:val="00DA45B3"/>
    <w:rsid w:val="00DA4604"/>
    <w:rsid w:val="00DA472C"/>
    <w:rsid w:val="00DA4D78"/>
    <w:rsid w:val="00DA5C5D"/>
    <w:rsid w:val="00DB00B5"/>
    <w:rsid w:val="00DB05AA"/>
    <w:rsid w:val="00DB06BB"/>
    <w:rsid w:val="00DB1051"/>
    <w:rsid w:val="00DB159C"/>
    <w:rsid w:val="00DB1A7D"/>
    <w:rsid w:val="00DB272F"/>
    <w:rsid w:val="00DB2837"/>
    <w:rsid w:val="00DB47D2"/>
    <w:rsid w:val="00DB4B0D"/>
    <w:rsid w:val="00DB55C4"/>
    <w:rsid w:val="00DB7B97"/>
    <w:rsid w:val="00DC1601"/>
    <w:rsid w:val="00DC25D6"/>
    <w:rsid w:val="00DC3003"/>
    <w:rsid w:val="00DC31E4"/>
    <w:rsid w:val="00DC371D"/>
    <w:rsid w:val="00DC7A4A"/>
    <w:rsid w:val="00DD16CB"/>
    <w:rsid w:val="00DD27D2"/>
    <w:rsid w:val="00DD4645"/>
    <w:rsid w:val="00DD4B52"/>
    <w:rsid w:val="00DD50AD"/>
    <w:rsid w:val="00DD5E4B"/>
    <w:rsid w:val="00DD7584"/>
    <w:rsid w:val="00DD7818"/>
    <w:rsid w:val="00DE121B"/>
    <w:rsid w:val="00DE1BC2"/>
    <w:rsid w:val="00DE3521"/>
    <w:rsid w:val="00DE362F"/>
    <w:rsid w:val="00DE4428"/>
    <w:rsid w:val="00DE4C38"/>
    <w:rsid w:val="00DE4C94"/>
    <w:rsid w:val="00DE56BE"/>
    <w:rsid w:val="00DE6EC9"/>
    <w:rsid w:val="00DF0280"/>
    <w:rsid w:val="00DF04FF"/>
    <w:rsid w:val="00DF1F18"/>
    <w:rsid w:val="00DF24BF"/>
    <w:rsid w:val="00DF2980"/>
    <w:rsid w:val="00DF2CD1"/>
    <w:rsid w:val="00DF2E43"/>
    <w:rsid w:val="00DF338F"/>
    <w:rsid w:val="00DF3D30"/>
    <w:rsid w:val="00DF3F13"/>
    <w:rsid w:val="00DF42E5"/>
    <w:rsid w:val="00DF4728"/>
    <w:rsid w:val="00DF5719"/>
    <w:rsid w:val="00DF5A91"/>
    <w:rsid w:val="00DF5C9F"/>
    <w:rsid w:val="00DF6487"/>
    <w:rsid w:val="00DF7200"/>
    <w:rsid w:val="00DF756E"/>
    <w:rsid w:val="00DF7E84"/>
    <w:rsid w:val="00E01F09"/>
    <w:rsid w:val="00E03011"/>
    <w:rsid w:val="00E04903"/>
    <w:rsid w:val="00E05E05"/>
    <w:rsid w:val="00E05EA3"/>
    <w:rsid w:val="00E060CF"/>
    <w:rsid w:val="00E06138"/>
    <w:rsid w:val="00E07BDD"/>
    <w:rsid w:val="00E10AB6"/>
    <w:rsid w:val="00E165DA"/>
    <w:rsid w:val="00E16BAB"/>
    <w:rsid w:val="00E20A4C"/>
    <w:rsid w:val="00E20BA4"/>
    <w:rsid w:val="00E21406"/>
    <w:rsid w:val="00E21746"/>
    <w:rsid w:val="00E21C7D"/>
    <w:rsid w:val="00E21EB4"/>
    <w:rsid w:val="00E21F61"/>
    <w:rsid w:val="00E233D4"/>
    <w:rsid w:val="00E25F06"/>
    <w:rsid w:val="00E2638C"/>
    <w:rsid w:val="00E26721"/>
    <w:rsid w:val="00E26D65"/>
    <w:rsid w:val="00E3080A"/>
    <w:rsid w:val="00E31E70"/>
    <w:rsid w:val="00E32488"/>
    <w:rsid w:val="00E333BA"/>
    <w:rsid w:val="00E35AD6"/>
    <w:rsid w:val="00E370CA"/>
    <w:rsid w:val="00E40C57"/>
    <w:rsid w:val="00E411AD"/>
    <w:rsid w:val="00E412CA"/>
    <w:rsid w:val="00E415DC"/>
    <w:rsid w:val="00E41B3C"/>
    <w:rsid w:val="00E421A3"/>
    <w:rsid w:val="00E4349A"/>
    <w:rsid w:val="00E4464F"/>
    <w:rsid w:val="00E4583C"/>
    <w:rsid w:val="00E4598F"/>
    <w:rsid w:val="00E4651F"/>
    <w:rsid w:val="00E46653"/>
    <w:rsid w:val="00E46D54"/>
    <w:rsid w:val="00E46EFC"/>
    <w:rsid w:val="00E471F3"/>
    <w:rsid w:val="00E47553"/>
    <w:rsid w:val="00E47FE6"/>
    <w:rsid w:val="00E50BBD"/>
    <w:rsid w:val="00E51496"/>
    <w:rsid w:val="00E51512"/>
    <w:rsid w:val="00E51CCC"/>
    <w:rsid w:val="00E51EED"/>
    <w:rsid w:val="00E5258A"/>
    <w:rsid w:val="00E54953"/>
    <w:rsid w:val="00E55469"/>
    <w:rsid w:val="00E55CF8"/>
    <w:rsid w:val="00E5650A"/>
    <w:rsid w:val="00E579AD"/>
    <w:rsid w:val="00E60DCF"/>
    <w:rsid w:val="00E61855"/>
    <w:rsid w:val="00E6218A"/>
    <w:rsid w:val="00E63302"/>
    <w:rsid w:val="00E63509"/>
    <w:rsid w:val="00E654D8"/>
    <w:rsid w:val="00E66DF7"/>
    <w:rsid w:val="00E672FB"/>
    <w:rsid w:val="00E70076"/>
    <w:rsid w:val="00E702F3"/>
    <w:rsid w:val="00E702FD"/>
    <w:rsid w:val="00E70E52"/>
    <w:rsid w:val="00E7211C"/>
    <w:rsid w:val="00E72B4F"/>
    <w:rsid w:val="00E7345B"/>
    <w:rsid w:val="00E73C64"/>
    <w:rsid w:val="00E741E8"/>
    <w:rsid w:val="00E74A7D"/>
    <w:rsid w:val="00E74DD4"/>
    <w:rsid w:val="00E75200"/>
    <w:rsid w:val="00E761DF"/>
    <w:rsid w:val="00E76DE4"/>
    <w:rsid w:val="00E776B2"/>
    <w:rsid w:val="00E80B7D"/>
    <w:rsid w:val="00E81633"/>
    <w:rsid w:val="00E830EB"/>
    <w:rsid w:val="00E83791"/>
    <w:rsid w:val="00E83CED"/>
    <w:rsid w:val="00E84149"/>
    <w:rsid w:val="00E85123"/>
    <w:rsid w:val="00E854B4"/>
    <w:rsid w:val="00E861E3"/>
    <w:rsid w:val="00E865CE"/>
    <w:rsid w:val="00E87DE9"/>
    <w:rsid w:val="00E91019"/>
    <w:rsid w:val="00E91AE4"/>
    <w:rsid w:val="00E92035"/>
    <w:rsid w:val="00E931EB"/>
    <w:rsid w:val="00E9426C"/>
    <w:rsid w:val="00E94563"/>
    <w:rsid w:val="00E95735"/>
    <w:rsid w:val="00E96061"/>
    <w:rsid w:val="00E964AB"/>
    <w:rsid w:val="00E971AC"/>
    <w:rsid w:val="00E9724B"/>
    <w:rsid w:val="00E9772D"/>
    <w:rsid w:val="00E97871"/>
    <w:rsid w:val="00EA0265"/>
    <w:rsid w:val="00EA0893"/>
    <w:rsid w:val="00EA0C8C"/>
    <w:rsid w:val="00EA0F59"/>
    <w:rsid w:val="00EA15FA"/>
    <w:rsid w:val="00EA18BC"/>
    <w:rsid w:val="00EA26EF"/>
    <w:rsid w:val="00EA3B41"/>
    <w:rsid w:val="00EA3B78"/>
    <w:rsid w:val="00EA3CFD"/>
    <w:rsid w:val="00EA416A"/>
    <w:rsid w:val="00EA478B"/>
    <w:rsid w:val="00EA4AD5"/>
    <w:rsid w:val="00EA4B1F"/>
    <w:rsid w:val="00EA4C23"/>
    <w:rsid w:val="00EA665E"/>
    <w:rsid w:val="00EA6FF8"/>
    <w:rsid w:val="00EB15F5"/>
    <w:rsid w:val="00EB170A"/>
    <w:rsid w:val="00EB2339"/>
    <w:rsid w:val="00EB254E"/>
    <w:rsid w:val="00EB338C"/>
    <w:rsid w:val="00EB349E"/>
    <w:rsid w:val="00EB47C8"/>
    <w:rsid w:val="00EB4D3F"/>
    <w:rsid w:val="00EB6053"/>
    <w:rsid w:val="00EB6E6D"/>
    <w:rsid w:val="00EB74F1"/>
    <w:rsid w:val="00EB7F63"/>
    <w:rsid w:val="00EC0194"/>
    <w:rsid w:val="00EC02E2"/>
    <w:rsid w:val="00EC1084"/>
    <w:rsid w:val="00EC119F"/>
    <w:rsid w:val="00EC2B9E"/>
    <w:rsid w:val="00EC39F6"/>
    <w:rsid w:val="00EC4097"/>
    <w:rsid w:val="00EC46F6"/>
    <w:rsid w:val="00EC4C4F"/>
    <w:rsid w:val="00EC5B47"/>
    <w:rsid w:val="00EC6486"/>
    <w:rsid w:val="00ED04E4"/>
    <w:rsid w:val="00ED073E"/>
    <w:rsid w:val="00ED0B78"/>
    <w:rsid w:val="00ED168F"/>
    <w:rsid w:val="00ED1E61"/>
    <w:rsid w:val="00ED23C9"/>
    <w:rsid w:val="00ED3602"/>
    <w:rsid w:val="00ED37BF"/>
    <w:rsid w:val="00ED3DA8"/>
    <w:rsid w:val="00ED536D"/>
    <w:rsid w:val="00ED6201"/>
    <w:rsid w:val="00ED6877"/>
    <w:rsid w:val="00ED7F22"/>
    <w:rsid w:val="00EE07D5"/>
    <w:rsid w:val="00EE0948"/>
    <w:rsid w:val="00EE2505"/>
    <w:rsid w:val="00EE32C8"/>
    <w:rsid w:val="00EE4867"/>
    <w:rsid w:val="00EE4BE7"/>
    <w:rsid w:val="00EE5A92"/>
    <w:rsid w:val="00EE5AE5"/>
    <w:rsid w:val="00EF0927"/>
    <w:rsid w:val="00EF0D3F"/>
    <w:rsid w:val="00EF1226"/>
    <w:rsid w:val="00EF1E22"/>
    <w:rsid w:val="00EF453A"/>
    <w:rsid w:val="00EF455C"/>
    <w:rsid w:val="00EF485B"/>
    <w:rsid w:val="00EF4A68"/>
    <w:rsid w:val="00EF4FD2"/>
    <w:rsid w:val="00EF53B8"/>
    <w:rsid w:val="00EF5C24"/>
    <w:rsid w:val="00F0178B"/>
    <w:rsid w:val="00F01EA8"/>
    <w:rsid w:val="00F02278"/>
    <w:rsid w:val="00F02451"/>
    <w:rsid w:val="00F02DA5"/>
    <w:rsid w:val="00F02EDF"/>
    <w:rsid w:val="00F0305E"/>
    <w:rsid w:val="00F053E3"/>
    <w:rsid w:val="00F0558A"/>
    <w:rsid w:val="00F057BA"/>
    <w:rsid w:val="00F06496"/>
    <w:rsid w:val="00F06BE4"/>
    <w:rsid w:val="00F071A6"/>
    <w:rsid w:val="00F071C5"/>
    <w:rsid w:val="00F101A7"/>
    <w:rsid w:val="00F11150"/>
    <w:rsid w:val="00F115F8"/>
    <w:rsid w:val="00F12D7C"/>
    <w:rsid w:val="00F15215"/>
    <w:rsid w:val="00F15BE7"/>
    <w:rsid w:val="00F1702B"/>
    <w:rsid w:val="00F1704E"/>
    <w:rsid w:val="00F170F6"/>
    <w:rsid w:val="00F1727D"/>
    <w:rsid w:val="00F17CDF"/>
    <w:rsid w:val="00F21770"/>
    <w:rsid w:val="00F2181D"/>
    <w:rsid w:val="00F21ED6"/>
    <w:rsid w:val="00F2271E"/>
    <w:rsid w:val="00F22F0A"/>
    <w:rsid w:val="00F22F48"/>
    <w:rsid w:val="00F24AF1"/>
    <w:rsid w:val="00F27237"/>
    <w:rsid w:val="00F30519"/>
    <w:rsid w:val="00F3341A"/>
    <w:rsid w:val="00F3347E"/>
    <w:rsid w:val="00F33DB9"/>
    <w:rsid w:val="00F34683"/>
    <w:rsid w:val="00F354BC"/>
    <w:rsid w:val="00F354F9"/>
    <w:rsid w:val="00F376FD"/>
    <w:rsid w:val="00F37C06"/>
    <w:rsid w:val="00F403EB"/>
    <w:rsid w:val="00F408A3"/>
    <w:rsid w:val="00F4102E"/>
    <w:rsid w:val="00F414AB"/>
    <w:rsid w:val="00F41C78"/>
    <w:rsid w:val="00F43257"/>
    <w:rsid w:val="00F4340D"/>
    <w:rsid w:val="00F44F68"/>
    <w:rsid w:val="00F450E6"/>
    <w:rsid w:val="00F4517B"/>
    <w:rsid w:val="00F47A80"/>
    <w:rsid w:val="00F5044F"/>
    <w:rsid w:val="00F508A9"/>
    <w:rsid w:val="00F50947"/>
    <w:rsid w:val="00F50D4D"/>
    <w:rsid w:val="00F52003"/>
    <w:rsid w:val="00F52778"/>
    <w:rsid w:val="00F52DE8"/>
    <w:rsid w:val="00F542DC"/>
    <w:rsid w:val="00F54673"/>
    <w:rsid w:val="00F54C51"/>
    <w:rsid w:val="00F560CB"/>
    <w:rsid w:val="00F56554"/>
    <w:rsid w:val="00F57BED"/>
    <w:rsid w:val="00F57FF4"/>
    <w:rsid w:val="00F606EA"/>
    <w:rsid w:val="00F617F6"/>
    <w:rsid w:val="00F620E7"/>
    <w:rsid w:val="00F62711"/>
    <w:rsid w:val="00F62BBD"/>
    <w:rsid w:val="00F62EA6"/>
    <w:rsid w:val="00F65ABB"/>
    <w:rsid w:val="00F66BB8"/>
    <w:rsid w:val="00F67780"/>
    <w:rsid w:val="00F700CE"/>
    <w:rsid w:val="00F71447"/>
    <w:rsid w:val="00F73639"/>
    <w:rsid w:val="00F73E27"/>
    <w:rsid w:val="00F73EAA"/>
    <w:rsid w:val="00F747D2"/>
    <w:rsid w:val="00F7501F"/>
    <w:rsid w:val="00F750B4"/>
    <w:rsid w:val="00F75190"/>
    <w:rsid w:val="00F7550E"/>
    <w:rsid w:val="00F766C9"/>
    <w:rsid w:val="00F76FA5"/>
    <w:rsid w:val="00F802A0"/>
    <w:rsid w:val="00F80462"/>
    <w:rsid w:val="00F80B36"/>
    <w:rsid w:val="00F81E1F"/>
    <w:rsid w:val="00F8247A"/>
    <w:rsid w:val="00F82BA3"/>
    <w:rsid w:val="00F82E53"/>
    <w:rsid w:val="00F848C9"/>
    <w:rsid w:val="00F848EF"/>
    <w:rsid w:val="00F855FA"/>
    <w:rsid w:val="00F86309"/>
    <w:rsid w:val="00F870D5"/>
    <w:rsid w:val="00F87BDB"/>
    <w:rsid w:val="00F87E55"/>
    <w:rsid w:val="00F87E59"/>
    <w:rsid w:val="00F906F5"/>
    <w:rsid w:val="00F915EB"/>
    <w:rsid w:val="00F916F2"/>
    <w:rsid w:val="00F92315"/>
    <w:rsid w:val="00F92C4D"/>
    <w:rsid w:val="00F939B2"/>
    <w:rsid w:val="00F93B00"/>
    <w:rsid w:val="00F93CA3"/>
    <w:rsid w:val="00F96036"/>
    <w:rsid w:val="00F963A7"/>
    <w:rsid w:val="00F96EFF"/>
    <w:rsid w:val="00F9732B"/>
    <w:rsid w:val="00FA0170"/>
    <w:rsid w:val="00FA0F51"/>
    <w:rsid w:val="00FA1505"/>
    <w:rsid w:val="00FA1E7E"/>
    <w:rsid w:val="00FA31F8"/>
    <w:rsid w:val="00FA3AA0"/>
    <w:rsid w:val="00FA52D5"/>
    <w:rsid w:val="00FA56EE"/>
    <w:rsid w:val="00FA608E"/>
    <w:rsid w:val="00FA6162"/>
    <w:rsid w:val="00FA6F85"/>
    <w:rsid w:val="00FA702B"/>
    <w:rsid w:val="00FB118A"/>
    <w:rsid w:val="00FB1268"/>
    <w:rsid w:val="00FB228D"/>
    <w:rsid w:val="00FB240A"/>
    <w:rsid w:val="00FB473C"/>
    <w:rsid w:val="00FB4B3D"/>
    <w:rsid w:val="00FB4E6A"/>
    <w:rsid w:val="00FB5554"/>
    <w:rsid w:val="00FB5F5C"/>
    <w:rsid w:val="00FB6DC2"/>
    <w:rsid w:val="00FB6F58"/>
    <w:rsid w:val="00FB799B"/>
    <w:rsid w:val="00FC0284"/>
    <w:rsid w:val="00FC0688"/>
    <w:rsid w:val="00FC0A35"/>
    <w:rsid w:val="00FC198E"/>
    <w:rsid w:val="00FC2120"/>
    <w:rsid w:val="00FC2E0C"/>
    <w:rsid w:val="00FC2EFB"/>
    <w:rsid w:val="00FC3C4A"/>
    <w:rsid w:val="00FC410F"/>
    <w:rsid w:val="00FC4458"/>
    <w:rsid w:val="00FC4615"/>
    <w:rsid w:val="00FC46FE"/>
    <w:rsid w:val="00FC4EE0"/>
    <w:rsid w:val="00FC50CE"/>
    <w:rsid w:val="00FC6F6A"/>
    <w:rsid w:val="00FC7919"/>
    <w:rsid w:val="00FC7C42"/>
    <w:rsid w:val="00FD1023"/>
    <w:rsid w:val="00FD4822"/>
    <w:rsid w:val="00FD56DE"/>
    <w:rsid w:val="00FD5C1A"/>
    <w:rsid w:val="00FD5D87"/>
    <w:rsid w:val="00FD62C3"/>
    <w:rsid w:val="00FD6403"/>
    <w:rsid w:val="00FD69C5"/>
    <w:rsid w:val="00FD7C87"/>
    <w:rsid w:val="00FE0F87"/>
    <w:rsid w:val="00FE2624"/>
    <w:rsid w:val="00FE3F2D"/>
    <w:rsid w:val="00FE4DA7"/>
    <w:rsid w:val="00FE6826"/>
    <w:rsid w:val="00FE7A99"/>
    <w:rsid w:val="00FE7B19"/>
    <w:rsid w:val="00FF1473"/>
    <w:rsid w:val="00FF1985"/>
    <w:rsid w:val="00FF2CC3"/>
    <w:rsid w:val="00FF3EA7"/>
    <w:rsid w:val="00FF471C"/>
    <w:rsid w:val="00FF485D"/>
    <w:rsid w:val="00FF6472"/>
    <w:rsid w:val="00FF72C1"/>
    <w:rsid w:val="00FF755D"/>
    <w:rsid w:val="00FF7F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lt-LT" w:eastAsia="lt-LT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48C9"/>
    <w:rPr>
      <w:sz w:val="2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F848C9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427F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576FB"/>
    <w:rPr>
      <w:sz w:val="2"/>
      <w:szCs w:val="2"/>
    </w:rPr>
  </w:style>
  <w:style w:type="paragraph" w:styleId="DocumentMap">
    <w:name w:val="Document Map"/>
    <w:basedOn w:val="Normal"/>
    <w:link w:val="DocumentMapChar"/>
    <w:uiPriority w:val="99"/>
    <w:semiHidden/>
    <w:rsid w:val="00D242C9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8576FB"/>
    <w:rPr>
      <w:sz w:val="2"/>
      <w:szCs w:val="2"/>
    </w:rPr>
  </w:style>
  <w:style w:type="character" w:styleId="Hyperlink">
    <w:name w:val="Hyperlink"/>
    <w:basedOn w:val="DefaultParagraphFont"/>
    <w:uiPriority w:val="99"/>
    <w:rsid w:val="00FB240A"/>
    <w:rPr>
      <w:rFonts w:ascii="Arial" w:hAnsi="Arial" w:cs="Arial"/>
      <w:color w:val="auto"/>
      <w:sz w:val="17"/>
      <w:szCs w:val="17"/>
      <w:u w:val="none"/>
      <w:effect w:val="none"/>
    </w:rPr>
  </w:style>
  <w:style w:type="paragraph" w:styleId="ListParagraph">
    <w:name w:val="List Paragraph"/>
    <w:basedOn w:val="Normal"/>
    <w:uiPriority w:val="99"/>
    <w:qFormat/>
    <w:rsid w:val="00D77B6A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 <Relationship Id="rId1" Target="numbering.xml"
                 Type="http://schemas.openxmlformats.org/officeDocument/2006/relationships/numbering"/>
   <Relationship Id="rId2" Target="styles.xml"
                 Type="http://schemas.openxmlformats.org/officeDocument/2006/relationships/styles"/>
   <Relationship Id="rId3" Target="settings.xml"
                 Type="http://schemas.openxmlformats.org/officeDocument/2006/relationships/settings"/>
   <Relationship Id="rId4" Target="webSettings.xml"
                 Type="http://schemas.openxmlformats.org/officeDocument/2006/relationships/webSettings"/>
   <Relationship Id="rId5" Target="fontTable.xml"
                 Type="http://schemas.openxmlformats.org/officeDocument/2006/relationships/fontTable"/>
   <Relationship Id="rId6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6</TotalTime>
  <Pages>1</Pages>
  <Words>1216</Words>
  <Characters>694</Characters>
  <Application>Microsoft Office Outlook</Application>
  <DocSecurity>0</DocSecurity>
  <Lines>0</Lines>
  <Paragraphs>0</Paragraphs>
  <ScaleCrop>false</ScaleCrop>
  <Company>VMSA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2017-04-21T09:58:00Z</dcterms:created>
  <dc:creator>jurijus.gridiusko</dc:creator>
  <cp:lastModifiedBy>Deklaravimas</cp:lastModifiedBy>
  <cp:lastPrinted>2017-04-20T09:46:00Z</cp:lastPrinted>
  <dcterms:modified xsi:type="dcterms:W3CDTF">2017-04-21T10:04:00Z</dcterms:modified>
  <cp:revision>3</cp:revision>
  <dc:title>PATVIRTINTA</dc:title>
</cp:coreProperties>
</file>